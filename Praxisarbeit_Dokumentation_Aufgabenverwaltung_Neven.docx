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IPSO-TableStandard"/>
        <w:tblW w:w="5000" w:type="pct"/>
        <w:tblLayout w:type="fixed"/>
        <w:tblCellMar>
          <w:top w:w="0" w:type="dxa"/>
          <w:bottom w:w="0" w:type="dxa"/>
          <w:right w:w="0" w:type="dxa"/>
        </w:tblCellMar>
        <w:tblLook w:val="0600" w:firstRow="0" w:lastRow="0" w:firstColumn="0" w:lastColumn="0" w:noHBand="1" w:noVBand="1"/>
      </w:tblPr>
      <w:tblGrid>
        <w:gridCol w:w="2835"/>
        <w:gridCol w:w="6803"/>
      </w:tblGrid>
      <w:tr w:rsidR="00FA66F5" w:rsidRPr="00874E29" w14:paraId="0C64ECC4" w14:textId="77777777" w:rsidTr="00885008">
        <w:trPr>
          <w:cantSplit/>
          <w:trHeight w:hRule="exact" w:val="5387"/>
        </w:trPr>
        <w:tc>
          <w:tcPr>
            <w:tcW w:w="2835" w:type="dxa"/>
          </w:tcPr>
          <w:p w14:paraId="54225BA4" w14:textId="77777777" w:rsidR="00FA66F5" w:rsidRPr="00874E29" w:rsidRDefault="00FA66F5" w:rsidP="00FA66F5"/>
        </w:tc>
        <w:tc>
          <w:tcPr>
            <w:tcW w:w="6804" w:type="dxa"/>
            <w:vAlign w:val="bottom"/>
          </w:tcPr>
          <w:p w14:paraId="45227BD1" w14:textId="4C8CF840" w:rsidR="00FB0EE8" w:rsidRPr="00874E29" w:rsidRDefault="00000000" w:rsidP="00FB0EE8">
            <w:pPr>
              <w:pStyle w:val="IPSO-DoksBericht-Titel"/>
            </w:pPr>
            <w:sdt>
              <w:sdtPr>
                <w:alias w:val="Titel"/>
                <w:tag w:val=""/>
                <w:id w:val="62692019"/>
                <w:placeholder>
                  <w:docPart w:val="C9479A6E24DB4533A0FDEC83EFAA1901"/>
                </w:placeholder>
                <w:dataBinding w:prefixMappings="xmlns:ns0='http://purl.org/dc/elements/1.1/' xmlns:ns1='http://schemas.openxmlformats.org/package/2006/metadata/core-properties' " w:xpath="/ns1:coreProperties[1]/ns0:title[1]" w:storeItemID="{6C3C8BC8-F283-45AE-878A-BAB7291924A1}"/>
                <w:text/>
              </w:sdtPr>
              <w:sdtContent>
                <w:r w:rsidR="00207C6B" w:rsidRPr="00874E29">
                  <w:t>Praxisarbeit «</w:t>
                </w:r>
                <w:r w:rsidR="00E678D3">
                  <w:t>Aufgabenverwaltung</w:t>
                </w:r>
                <w:r w:rsidR="00207C6B" w:rsidRPr="00874E29">
                  <w:t xml:space="preserve">» </w:t>
                </w:r>
                <w:r w:rsidR="00E678D3">
                  <w:t>Web</w:t>
                </w:r>
                <w:r w:rsidR="000616BD">
                  <w:t>technologie 1</w:t>
                </w:r>
              </w:sdtContent>
            </w:sdt>
          </w:p>
          <w:p w14:paraId="56F4E794" w14:textId="275F70FE" w:rsidR="006611BB" w:rsidRPr="0009435F" w:rsidRDefault="006C2866" w:rsidP="006611BB">
            <w:pPr>
              <w:pStyle w:val="IPSO-DoksBericht-Untertitel"/>
              <w:rPr>
                <w:sz w:val="31"/>
                <w:szCs w:val="31"/>
              </w:rPr>
            </w:pPr>
            <w:r>
              <w:rPr>
                <w:sz w:val="31"/>
                <w:szCs w:val="31"/>
              </w:rPr>
              <w:t xml:space="preserve">Neven </w:t>
            </w:r>
            <w:r w:rsidR="00CF0235" w:rsidRPr="001B0692">
              <w:t>Kljajić</w:t>
            </w:r>
          </w:p>
        </w:tc>
      </w:tr>
    </w:tbl>
    <w:p w14:paraId="16DBC012" w14:textId="77777777" w:rsidR="00FA66F5" w:rsidRPr="00874E29" w:rsidRDefault="00FA66F5">
      <w:r w:rsidRPr="00874E29">
        <w:br w:type="page"/>
      </w:r>
    </w:p>
    <w:sdt>
      <w:sdtPr>
        <w:rPr>
          <w:rFonts w:asciiTheme="minorHAnsi" w:eastAsiaTheme="minorHAnsi" w:hAnsiTheme="minorHAnsi" w:cstheme="minorBidi"/>
          <w:b w:val="0"/>
          <w:sz w:val="21"/>
          <w:szCs w:val="21"/>
        </w:rPr>
        <w:id w:val="-33431472"/>
        <w:docPartObj>
          <w:docPartGallery w:val="Table of Contents"/>
          <w:docPartUnique/>
        </w:docPartObj>
      </w:sdtPr>
      <w:sdtEndPr>
        <w:rPr>
          <w:bCs/>
          <w:sz w:val="20"/>
          <w:szCs w:val="20"/>
        </w:rPr>
      </w:sdtEndPr>
      <w:sdtContent>
        <w:p w14:paraId="0764341B" w14:textId="77777777" w:rsidR="00864F44" w:rsidRPr="00874E29" w:rsidRDefault="00864F44">
          <w:pPr>
            <w:pStyle w:val="Inhaltsverzeichnisberschrift"/>
          </w:pPr>
          <w:r w:rsidRPr="00874E29">
            <w:t>Inhalt</w:t>
          </w:r>
          <w:r w:rsidR="00A413FF" w:rsidRPr="00874E29">
            <w:t>sverzeichnis</w:t>
          </w:r>
        </w:p>
        <w:p w14:paraId="20CAFDD3" w14:textId="1FFE47E5" w:rsidR="006349F6" w:rsidRDefault="00864F44">
          <w:pPr>
            <w:pStyle w:val="Verzeichnis1"/>
            <w:rPr>
              <w:rFonts w:asciiTheme="minorHAnsi" w:eastAsiaTheme="minorEastAsia" w:hAnsiTheme="minorHAnsi"/>
              <w:b w:val="0"/>
              <w:noProof/>
              <w:sz w:val="22"/>
              <w:szCs w:val="22"/>
              <w:lang w:eastAsia="de-CH"/>
            </w:rPr>
          </w:pPr>
          <w:r w:rsidRPr="00874E29">
            <w:fldChar w:fldCharType="begin"/>
          </w:r>
          <w:r w:rsidRPr="00874E29">
            <w:instrText xml:space="preserve"> TOC \o "1-</w:instrText>
          </w:r>
          <w:r w:rsidR="00A00073" w:rsidRPr="00874E29">
            <w:instrText>5</w:instrText>
          </w:r>
          <w:r w:rsidRPr="00874E29">
            <w:instrText xml:space="preserve">" \h \z \u </w:instrText>
          </w:r>
          <w:r w:rsidRPr="00874E29">
            <w:fldChar w:fldCharType="separate"/>
          </w:r>
          <w:hyperlink w:anchor="_Toc128745996" w:history="1">
            <w:r w:rsidR="006349F6" w:rsidRPr="00D20EAC">
              <w:rPr>
                <w:rStyle w:val="Hyperlink"/>
                <w:noProof/>
              </w:rPr>
              <w:t>1</w:t>
            </w:r>
            <w:r w:rsidR="006349F6">
              <w:rPr>
                <w:rFonts w:asciiTheme="minorHAnsi" w:eastAsiaTheme="minorEastAsia" w:hAnsiTheme="minorHAnsi"/>
                <w:b w:val="0"/>
                <w:noProof/>
                <w:sz w:val="22"/>
                <w:szCs w:val="22"/>
                <w:lang w:eastAsia="de-CH"/>
              </w:rPr>
              <w:tab/>
            </w:r>
            <w:r w:rsidR="006349F6" w:rsidRPr="00D20EAC">
              <w:rPr>
                <w:rStyle w:val="Hyperlink"/>
                <w:noProof/>
              </w:rPr>
              <w:t>Einleitung</w:t>
            </w:r>
            <w:r w:rsidR="006349F6">
              <w:rPr>
                <w:noProof/>
                <w:webHidden/>
              </w:rPr>
              <w:tab/>
            </w:r>
            <w:r w:rsidR="006349F6">
              <w:rPr>
                <w:noProof/>
                <w:webHidden/>
              </w:rPr>
              <w:fldChar w:fldCharType="begin"/>
            </w:r>
            <w:r w:rsidR="006349F6">
              <w:rPr>
                <w:noProof/>
                <w:webHidden/>
              </w:rPr>
              <w:instrText xml:space="preserve"> PAGEREF _Toc128745996 \h </w:instrText>
            </w:r>
            <w:r w:rsidR="006349F6">
              <w:rPr>
                <w:noProof/>
                <w:webHidden/>
              </w:rPr>
            </w:r>
            <w:r w:rsidR="006349F6">
              <w:rPr>
                <w:noProof/>
                <w:webHidden/>
              </w:rPr>
              <w:fldChar w:fldCharType="separate"/>
            </w:r>
            <w:r w:rsidR="006349F6">
              <w:rPr>
                <w:noProof/>
                <w:webHidden/>
              </w:rPr>
              <w:t>3</w:t>
            </w:r>
            <w:r w:rsidR="006349F6">
              <w:rPr>
                <w:noProof/>
                <w:webHidden/>
              </w:rPr>
              <w:fldChar w:fldCharType="end"/>
            </w:r>
          </w:hyperlink>
        </w:p>
        <w:p w14:paraId="2678580D" w14:textId="7B2D630A" w:rsidR="006349F6" w:rsidRDefault="006349F6">
          <w:pPr>
            <w:pStyle w:val="Verzeichnis1"/>
            <w:rPr>
              <w:rFonts w:asciiTheme="minorHAnsi" w:eastAsiaTheme="minorEastAsia" w:hAnsiTheme="minorHAnsi"/>
              <w:b w:val="0"/>
              <w:noProof/>
              <w:sz w:val="22"/>
              <w:szCs w:val="22"/>
              <w:lang w:eastAsia="de-CH"/>
            </w:rPr>
          </w:pPr>
          <w:hyperlink w:anchor="_Toc128745997" w:history="1">
            <w:r w:rsidRPr="00D20EAC">
              <w:rPr>
                <w:rStyle w:val="Hyperlink"/>
                <w:noProof/>
              </w:rPr>
              <w:t>2</w:t>
            </w:r>
            <w:r>
              <w:rPr>
                <w:rFonts w:asciiTheme="minorHAnsi" w:eastAsiaTheme="minorEastAsia" w:hAnsiTheme="minorHAnsi"/>
                <w:b w:val="0"/>
                <w:noProof/>
                <w:sz w:val="22"/>
                <w:szCs w:val="22"/>
                <w:lang w:eastAsia="de-CH"/>
              </w:rPr>
              <w:tab/>
            </w:r>
            <w:r w:rsidRPr="00D20EAC">
              <w:rPr>
                <w:rStyle w:val="Hyperlink"/>
                <w:noProof/>
              </w:rPr>
              <w:t>Planung</w:t>
            </w:r>
            <w:r>
              <w:rPr>
                <w:noProof/>
                <w:webHidden/>
              </w:rPr>
              <w:tab/>
            </w:r>
            <w:r>
              <w:rPr>
                <w:noProof/>
                <w:webHidden/>
              </w:rPr>
              <w:fldChar w:fldCharType="begin"/>
            </w:r>
            <w:r>
              <w:rPr>
                <w:noProof/>
                <w:webHidden/>
              </w:rPr>
              <w:instrText xml:space="preserve"> PAGEREF _Toc128745997 \h </w:instrText>
            </w:r>
            <w:r>
              <w:rPr>
                <w:noProof/>
                <w:webHidden/>
              </w:rPr>
            </w:r>
            <w:r>
              <w:rPr>
                <w:noProof/>
                <w:webHidden/>
              </w:rPr>
              <w:fldChar w:fldCharType="separate"/>
            </w:r>
            <w:r>
              <w:rPr>
                <w:noProof/>
                <w:webHidden/>
              </w:rPr>
              <w:t>3</w:t>
            </w:r>
            <w:r>
              <w:rPr>
                <w:noProof/>
                <w:webHidden/>
              </w:rPr>
              <w:fldChar w:fldCharType="end"/>
            </w:r>
          </w:hyperlink>
        </w:p>
        <w:p w14:paraId="71D6C0BD" w14:textId="2210C51B" w:rsidR="006349F6" w:rsidRDefault="006349F6">
          <w:pPr>
            <w:pStyle w:val="Verzeichnis1"/>
            <w:rPr>
              <w:rFonts w:asciiTheme="minorHAnsi" w:eastAsiaTheme="minorEastAsia" w:hAnsiTheme="minorHAnsi"/>
              <w:b w:val="0"/>
              <w:noProof/>
              <w:sz w:val="22"/>
              <w:szCs w:val="22"/>
              <w:lang w:eastAsia="de-CH"/>
            </w:rPr>
          </w:pPr>
          <w:hyperlink w:anchor="_Toc128745998" w:history="1">
            <w:r w:rsidRPr="00D20EAC">
              <w:rPr>
                <w:rStyle w:val="Hyperlink"/>
                <w:noProof/>
              </w:rPr>
              <w:t>3</w:t>
            </w:r>
            <w:r>
              <w:rPr>
                <w:rFonts w:asciiTheme="minorHAnsi" w:eastAsiaTheme="minorEastAsia" w:hAnsiTheme="minorHAnsi"/>
                <w:b w:val="0"/>
                <w:noProof/>
                <w:sz w:val="22"/>
                <w:szCs w:val="22"/>
                <w:lang w:eastAsia="de-CH"/>
              </w:rPr>
              <w:tab/>
            </w:r>
            <w:r w:rsidRPr="00D20EAC">
              <w:rPr>
                <w:rStyle w:val="Hyperlink"/>
                <w:noProof/>
              </w:rPr>
              <w:t>Architektur</w:t>
            </w:r>
            <w:r>
              <w:rPr>
                <w:noProof/>
                <w:webHidden/>
              </w:rPr>
              <w:tab/>
            </w:r>
            <w:r>
              <w:rPr>
                <w:noProof/>
                <w:webHidden/>
              </w:rPr>
              <w:fldChar w:fldCharType="begin"/>
            </w:r>
            <w:r>
              <w:rPr>
                <w:noProof/>
                <w:webHidden/>
              </w:rPr>
              <w:instrText xml:space="preserve"> PAGEREF _Toc128745998 \h </w:instrText>
            </w:r>
            <w:r>
              <w:rPr>
                <w:noProof/>
                <w:webHidden/>
              </w:rPr>
            </w:r>
            <w:r>
              <w:rPr>
                <w:noProof/>
                <w:webHidden/>
              </w:rPr>
              <w:fldChar w:fldCharType="separate"/>
            </w:r>
            <w:r>
              <w:rPr>
                <w:noProof/>
                <w:webHidden/>
              </w:rPr>
              <w:t>4</w:t>
            </w:r>
            <w:r>
              <w:rPr>
                <w:noProof/>
                <w:webHidden/>
              </w:rPr>
              <w:fldChar w:fldCharType="end"/>
            </w:r>
          </w:hyperlink>
        </w:p>
        <w:p w14:paraId="56AD0094" w14:textId="1D27FB2A" w:rsidR="006349F6" w:rsidRDefault="006349F6">
          <w:pPr>
            <w:pStyle w:val="Verzeichnis2"/>
            <w:rPr>
              <w:rFonts w:eastAsiaTheme="minorEastAsia"/>
              <w:noProof/>
              <w:sz w:val="22"/>
              <w:szCs w:val="22"/>
              <w:lang w:eastAsia="de-CH"/>
            </w:rPr>
          </w:pPr>
          <w:hyperlink w:anchor="_Toc128745999" w:history="1">
            <w:r w:rsidRPr="00D20EAC">
              <w:rPr>
                <w:rStyle w:val="Hyperlink"/>
                <w:noProof/>
              </w:rPr>
              <w:t>3.1</w:t>
            </w:r>
            <w:r>
              <w:rPr>
                <w:rFonts w:eastAsiaTheme="minorEastAsia"/>
                <w:noProof/>
                <w:sz w:val="22"/>
                <w:szCs w:val="22"/>
                <w:lang w:eastAsia="de-CH"/>
              </w:rPr>
              <w:tab/>
            </w:r>
            <w:r w:rsidRPr="00D20EAC">
              <w:rPr>
                <w:rStyle w:val="Hyperlink"/>
                <w:noProof/>
              </w:rPr>
              <w:t>Architekturbild</w:t>
            </w:r>
            <w:r>
              <w:rPr>
                <w:noProof/>
                <w:webHidden/>
              </w:rPr>
              <w:tab/>
            </w:r>
            <w:r>
              <w:rPr>
                <w:noProof/>
                <w:webHidden/>
              </w:rPr>
              <w:fldChar w:fldCharType="begin"/>
            </w:r>
            <w:r>
              <w:rPr>
                <w:noProof/>
                <w:webHidden/>
              </w:rPr>
              <w:instrText xml:space="preserve"> PAGEREF _Toc128745999 \h </w:instrText>
            </w:r>
            <w:r>
              <w:rPr>
                <w:noProof/>
                <w:webHidden/>
              </w:rPr>
            </w:r>
            <w:r>
              <w:rPr>
                <w:noProof/>
                <w:webHidden/>
              </w:rPr>
              <w:fldChar w:fldCharType="separate"/>
            </w:r>
            <w:r>
              <w:rPr>
                <w:noProof/>
                <w:webHidden/>
              </w:rPr>
              <w:t>4</w:t>
            </w:r>
            <w:r>
              <w:rPr>
                <w:noProof/>
                <w:webHidden/>
              </w:rPr>
              <w:fldChar w:fldCharType="end"/>
            </w:r>
          </w:hyperlink>
        </w:p>
        <w:p w14:paraId="45FC1996" w14:textId="2D98A44C" w:rsidR="006349F6" w:rsidRDefault="006349F6">
          <w:pPr>
            <w:pStyle w:val="Verzeichnis2"/>
            <w:rPr>
              <w:rFonts w:eastAsiaTheme="minorEastAsia"/>
              <w:noProof/>
              <w:sz w:val="22"/>
              <w:szCs w:val="22"/>
              <w:lang w:eastAsia="de-CH"/>
            </w:rPr>
          </w:pPr>
          <w:hyperlink w:anchor="_Toc128746000" w:history="1">
            <w:r w:rsidRPr="00D20EAC">
              <w:rPr>
                <w:rStyle w:val="Hyperlink"/>
                <w:noProof/>
              </w:rPr>
              <w:t>3.2</w:t>
            </w:r>
            <w:r>
              <w:rPr>
                <w:rFonts w:eastAsiaTheme="minorEastAsia"/>
                <w:noProof/>
                <w:sz w:val="22"/>
                <w:szCs w:val="22"/>
                <w:lang w:eastAsia="de-CH"/>
              </w:rPr>
              <w:tab/>
            </w:r>
            <w:r w:rsidRPr="00D20EAC">
              <w:rPr>
                <w:rStyle w:val="Hyperlink"/>
                <w:noProof/>
              </w:rPr>
              <w:t>Komponenten</w:t>
            </w:r>
            <w:r>
              <w:rPr>
                <w:noProof/>
                <w:webHidden/>
              </w:rPr>
              <w:tab/>
            </w:r>
            <w:r>
              <w:rPr>
                <w:noProof/>
                <w:webHidden/>
              </w:rPr>
              <w:fldChar w:fldCharType="begin"/>
            </w:r>
            <w:r>
              <w:rPr>
                <w:noProof/>
                <w:webHidden/>
              </w:rPr>
              <w:instrText xml:space="preserve"> PAGEREF _Toc128746000 \h </w:instrText>
            </w:r>
            <w:r>
              <w:rPr>
                <w:noProof/>
                <w:webHidden/>
              </w:rPr>
            </w:r>
            <w:r>
              <w:rPr>
                <w:noProof/>
                <w:webHidden/>
              </w:rPr>
              <w:fldChar w:fldCharType="separate"/>
            </w:r>
            <w:r>
              <w:rPr>
                <w:noProof/>
                <w:webHidden/>
              </w:rPr>
              <w:t>5</w:t>
            </w:r>
            <w:r>
              <w:rPr>
                <w:noProof/>
                <w:webHidden/>
              </w:rPr>
              <w:fldChar w:fldCharType="end"/>
            </w:r>
          </w:hyperlink>
        </w:p>
        <w:p w14:paraId="736E77F0" w14:textId="326C9819" w:rsidR="006349F6" w:rsidRDefault="006349F6">
          <w:pPr>
            <w:pStyle w:val="Verzeichnis1"/>
            <w:rPr>
              <w:rFonts w:asciiTheme="minorHAnsi" w:eastAsiaTheme="minorEastAsia" w:hAnsiTheme="minorHAnsi"/>
              <w:b w:val="0"/>
              <w:noProof/>
              <w:sz w:val="22"/>
              <w:szCs w:val="22"/>
              <w:lang w:eastAsia="de-CH"/>
            </w:rPr>
          </w:pPr>
          <w:hyperlink w:anchor="_Toc128746001" w:history="1">
            <w:r w:rsidRPr="00D20EAC">
              <w:rPr>
                <w:rStyle w:val="Hyperlink"/>
                <w:noProof/>
              </w:rPr>
              <w:t>4</w:t>
            </w:r>
            <w:r>
              <w:rPr>
                <w:rFonts w:asciiTheme="minorHAnsi" w:eastAsiaTheme="minorEastAsia" w:hAnsiTheme="minorHAnsi"/>
                <w:b w:val="0"/>
                <w:noProof/>
                <w:sz w:val="22"/>
                <w:szCs w:val="22"/>
                <w:lang w:eastAsia="de-CH"/>
              </w:rPr>
              <w:tab/>
            </w:r>
            <w:r w:rsidRPr="00D20EAC">
              <w:rPr>
                <w:rStyle w:val="Hyperlink"/>
                <w:noProof/>
              </w:rPr>
              <w:t>Use-Case-Diagramm</w:t>
            </w:r>
            <w:r>
              <w:rPr>
                <w:noProof/>
                <w:webHidden/>
              </w:rPr>
              <w:tab/>
            </w:r>
            <w:r>
              <w:rPr>
                <w:noProof/>
                <w:webHidden/>
              </w:rPr>
              <w:fldChar w:fldCharType="begin"/>
            </w:r>
            <w:r>
              <w:rPr>
                <w:noProof/>
                <w:webHidden/>
              </w:rPr>
              <w:instrText xml:space="preserve"> PAGEREF _Toc128746001 \h </w:instrText>
            </w:r>
            <w:r>
              <w:rPr>
                <w:noProof/>
                <w:webHidden/>
              </w:rPr>
            </w:r>
            <w:r>
              <w:rPr>
                <w:noProof/>
                <w:webHidden/>
              </w:rPr>
              <w:fldChar w:fldCharType="separate"/>
            </w:r>
            <w:r>
              <w:rPr>
                <w:noProof/>
                <w:webHidden/>
              </w:rPr>
              <w:t>7</w:t>
            </w:r>
            <w:r>
              <w:rPr>
                <w:noProof/>
                <w:webHidden/>
              </w:rPr>
              <w:fldChar w:fldCharType="end"/>
            </w:r>
          </w:hyperlink>
        </w:p>
        <w:p w14:paraId="6FFC3A54" w14:textId="692BB9CC" w:rsidR="006349F6" w:rsidRDefault="006349F6">
          <w:pPr>
            <w:pStyle w:val="Verzeichnis1"/>
            <w:rPr>
              <w:rFonts w:asciiTheme="minorHAnsi" w:eastAsiaTheme="minorEastAsia" w:hAnsiTheme="minorHAnsi"/>
              <w:b w:val="0"/>
              <w:noProof/>
              <w:sz w:val="22"/>
              <w:szCs w:val="22"/>
              <w:lang w:eastAsia="de-CH"/>
            </w:rPr>
          </w:pPr>
          <w:hyperlink w:anchor="_Toc128746002" w:history="1">
            <w:r w:rsidRPr="00D20EAC">
              <w:rPr>
                <w:rStyle w:val="Hyperlink"/>
                <w:noProof/>
              </w:rPr>
              <w:t>5</w:t>
            </w:r>
            <w:r>
              <w:rPr>
                <w:rFonts w:asciiTheme="minorHAnsi" w:eastAsiaTheme="minorEastAsia" w:hAnsiTheme="minorHAnsi"/>
                <w:b w:val="0"/>
                <w:noProof/>
                <w:sz w:val="22"/>
                <w:szCs w:val="22"/>
                <w:lang w:eastAsia="de-CH"/>
              </w:rPr>
              <w:tab/>
            </w:r>
            <w:r w:rsidRPr="00D20EAC">
              <w:rPr>
                <w:rStyle w:val="Hyperlink"/>
                <w:noProof/>
              </w:rPr>
              <w:t>ERM (Entity-Relationship-Modell)</w:t>
            </w:r>
            <w:r>
              <w:rPr>
                <w:noProof/>
                <w:webHidden/>
              </w:rPr>
              <w:tab/>
            </w:r>
            <w:r>
              <w:rPr>
                <w:noProof/>
                <w:webHidden/>
              </w:rPr>
              <w:fldChar w:fldCharType="begin"/>
            </w:r>
            <w:r>
              <w:rPr>
                <w:noProof/>
                <w:webHidden/>
              </w:rPr>
              <w:instrText xml:space="preserve"> PAGEREF _Toc128746002 \h </w:instrText>
            </w:r>
            <w:r>
              <w:rPr>
                <w:noProof/>
                <w:webHidden/>
              </w:rPr>
            </w:r>
            <w:r>
              <w:rPr>
                <w:noProof/>
                <w:webHidden/>
              </w:rPr>
              <w:fldChar w:fldCharType="separate"/>
            </w:r>
            <w:r>
              <w:rPr>
                <w:noProof/>
                <w:webHidden/>
              </w:rPr>
              <w:t>9</w:t>
            </w:r>
            <w:r>
              <w:rPr>
                <w:noProof/>
                <w:webHidden/>
              </w:rPr>
              <w:fldChar w:fldCharType="end"/>
            </w:r>
          </w:hyperlink>
        </w:p>
        <w:p w14:paraId="3A56AA5E" w14:textId="7448DBD7" w:rsidR="006349F6" w:rsidRDefault="006349F6">
          <w:pPr>
            <w:pStyle w:val="Verzeichnis1"/>
            <w:rPr>
              <w:rFonts w:asciiTheme="minorHAnsi" w:eastAsiaTheme="minorEastAsia" w:hAnsiTheme="minorHAnsi"/>
              <w:b w:val="0"/>
              <w:noProof/>
              <w:sz w:val="22"/>
              <w:szCs w:val="22"/>
              <w:lang w:eastAsia="de-CH"/>
            </w:rPr>
          </w:pPr>
          <w:hyperlink w:anchor="_Toc128746003" w:history="1">
            <w:r w:rsidRPr="00D20EAC">
              <w:rPr>
                <w:rStyle w:val="Hyperlink"/>
                <w:noProof/>
              </w:rPr>
              <w:t>6</w:t>
            </w:r>
            <w:r>
              <w:rPr>
                <w:rFonts w:asciiTheme="minorHAnsi" w:eastAsiaTheme="minorEastAsia" w:hAnsiTheme="minorHAnsi"/>
                <w:b w:val="0"/>
                <w:noProof/>
                <w:sz w:val="22"/>
                <w:szCs w:val="22"/>
                <w:lang w:eastAsia="de-CH"/>
              </w:rPr>
              <w:tab/>
            </w:r>
            <w:r w:rsidRPr="00D20EAC">
              <w:rPr>
                <w:rStyle w:val="Hyperlink"/>
                <w:noProof/>
              </w:rPr>
              <w:t>Testcases und Testplan</w:t>
            </w:r>
            <w:r>
              <w:rPr>
                <w:noProof/>
                <w:webHidden/>
              </w:rPr>
              <w:tab/>
            </w:r>
            <w:r>
              <w:rPr>
                <w:noProof/>
                <w:webHidden/>
              </w:rPr>
              <w:fldChar w:fldCharType="begin"/>
            </w:r>
            <w:r>
              <w:rPr>
                <w:noProof/>
                <w:webHidden/>
              </w:rPr>
              <w:instrText xml:space="preserve"> PAGEREF _Toc128746003 \h </w:instrText>
            </w:r>
            <w:r>
              <w:rPr>
                <w:noProof/>
                <w:webHidden/>
              </w:rPr>
            </w:r>
            <w:r>
              <w:rPr>
                <w:noProof/>
                <w:webHidden/>
              </w:rPr>
              <w:fldChar w:fldCharType="separate"/>
            </w:r>
            <w:r>
              <w:rPr>
                <w:noProof/>
                <w:webHidden/>
              </w:rPr>
              <w:t>10</w:t>
            </w:r>
            <w:r>
              <w:rPr>
                <w:noProof/>
                <w:webHidden/>
              </w:rPr>
              <w:fldChar w:fldCharType="end"/>
            </w:r>
          </w:hyperlink>
        </w:p>
        <w:p w14:paraId="29D2A9BF" w14:textId="0982C561" w:rsidR="006349F6" w:rsidRDefault="006349F6">
          <w:pPr>
            <w:pStyle w:val="Verzeichnis1"/>
            <w:rPr>
              <w:rFonts w:asciiTheme="minorHAnsi" w:eastAsiaTheme="minorEastAsia" w:hAnsiTheme="minorHAnsi"/>
              <w:b w:val="0"/>
              <w:noProof/>
              <w:sz w:val="22"/>
              <w:szCs w:val="22"/>
              <w:lang w:eastAsia="de-CH"/>
            </w:rPr>
          </w:pPr>
          <w:hyperlink w:anchor="_Toc128746004" w:history="1">
            <w:r w:rsidRPr="00D20EAC">
              <w:rPr>
                <w:rStyle w:val="Hyperlink"/>
                <w:noProof/>
              </w:rPr>
              <w:t>7</w:t>
            </w:r>
            <w:r>
              <w:rPr>
                <w:rFonts w:asciiTheme="minorHAnsi" w:eastAsiaTheme="minorEastAsia" w:hAnsiTheme="minorHAnsi"/>
                <w:b w:val="0"/>
                <w:noProof/>
                <w:sz w:val="22"/>
                <w:szCs w:val="22"/>
                <w:lang w:eastAsia="de-CH"/>
              </w:rPr>
              <w:tab/>
            </w:r>
            <w:r w:rsidRPr="00D20EAC">
              <w:rPr>
                <w:rStyle w:val="Hyperlink"/>
                <w:noProof/>
              </w:rPr>
              <w:t>Anleitung zur Inbetriebnahme der Webseite</w:t>
            </w:r>
            <w:r>
              <w:rPr>
                <w:noProof/>
                <w:webHidden/>
              </w:rPr>
              <w:tab/>
            </w:r>
            <w:r>
              <w:rPr>
                <w:noProof/>
                <w:webHidden/>
              </w:rPr>
              <w:fldChar w:fldCharType="begin"/>
            </w:r>
            <w:r>
              <w:rPr>
                <w:noProof/>
                <w:webHidden/>
              </w:rPr>
              <w:instrText xml:space="preserve"> PAGEREF _Toc128746004 \h </w:instrText>
            </w:r>
            <w:r>
              <w:rPr>
                <w:noProof/>
                <w:webHidden/>
              </w:rPr>
            </w:r>
            <w:r>
              <w:rPr>
                <w:noProof/>
                <w:webHidden/>
              </w:rPr>
              <w:fldChar w:fldCharType="separate"/>
            </w:r>
            <w:r>
              <w:rPr>
                <w:noProof/>
                <w:webHidden/>
              </w:rPr>
              <w:t>11</w:t>
            </w:r>
            <w:r>
              <w:rPr>
                <w:noProof/>
                <w:webHidden/>
              </w:rPr>
              <w:fldChar w:fldCharType="end"/>
            </w:r>
          </w:hyperlink>
        </w:p>
        <w:p w14:paraId="11C6D6D0" w14:textId="5F97A337" w:rsidR="006349F6" w:rsidRDefault="006349F6">
          <w:pPr>
            <w:pStyle w:val="Verzeichnis1"/>
            <w:rPr>
              <w:rFonts w:asciiTheme="minorHAnsi" w:eastAsiaTheme="minorEastAsia" w:hAnsiTheme="minorHAnsi"/>
              <w:b w:val="0"/>
              <w:noProof/>
              <w:sz w:val="22"/>
              <w:szCs w:val="22"/>
              <w:lang w:eastAsia="de-CH"/>
            </w:rPr>
          </w:pPr>
          <w:hyperlink w:anchor="_Toc128746005" w:history="1">
            <w:r w:rsidRPr="00D20EAC">
              <w:rPr>
                <w:rStyle w:val="Hyperlink"/>
                <w:noProof/>
              </w:rPr>
              <w:t>8</w:t>
            </w:r>
            <w:r>
              <w:rPr>
                <w:rFonts w:asciiTheme="minorHAnsi" w:eastAsiaTheme="minorEastAsia" w:hAnsiTheme="minorHAnsi"/>
                <w:b w:val="0"/>
                <w:noProof/>
                <w:sz w:val="22"/>
                <w:szCs w:val="22"/>
                <w:lang w:eastAsia="de-CH"/>
              </w:rPr>
              <w:tab/>
            </w:r>
            <w:r w:rsidRPr="00D20EAC">
              <w:rPr>
                <w:rStyle w:val="Hyperlink"/>
                <w:noProof/>
              </w:rPr>
              <w:t>Lessons Learned</w:t>
            </w:r>
            <w:r>
              <w:rPr>
                <w:noProof/>
                <w:webHidden/>
              </w:rPr>
              <w:tab/>
            </w:r>
            <w:r>
              <w:rPr>
                <w:noProof/>
                <w:webHidden/>
              </w:rPr>
              <w:fldChar w:fldCharType="begin"/>
            </w:r>
            <w:r>
              <w:rPr>
                <w:noProof/>
                <w:webHidden/>
              </w:rPr>
              <w:instrText xml:space="preserve"> PAGEREF _Toc128746005 \h </w:instrText>
            </w:r>
            <w:r>
              <w:rPr>
                <w:noProof/>
                <w:webHidden/>
              </w:rPr>
            </w:r>
            <w:r>
              <w:rPr>
                <w:noProof/>
                <w:webHidden/>
              </w:rPr>
              <w:fldChar w:fldCharType="separate"/>
            </w:r>
            <w:r>
              <w:rPr>
                <w:noProof/>
                <w:webHidden/>
              </w:rPr>
              <w:t>11</w:t>
            </w:r>
            <w:r>
              <w:rPr>
                <w:noProof/>
                <w:webHidden/>
              </w:rPr>
              <w:fldChar w:fldCharType="end"/>
            </w:r>
          </w:hyperlink>
        </w:p>
        <w:p w14:paraId="142B958C" w14:textId="276317E7" w:rsidR="006349F6" w:rsidRDefault="006349F6">
          <w:pPr>
            <w:pStyle w:val="Verzeichnis1"/>
            <w:rPr>
              <w:rFonts w:asciiTheme="minorHAnsi" w:eastAsiaTheme="minorEastAsia" w:hAnsiTheme="minorHAnsi"/>
              <w:b w:val="0"/>
              <w:noProof/>
              <w:sz w:val="22"/>
              <w:szCs w:val="22"/>
              <w:lang w:eastAsia="de-CH"/>
            </w:rPr>
          </w:pPr>
          <w:hyperlink w:anchor="_Toc128746006" w:history="1">
            <w:r w:rsidRPr="00D20EAC">
              <w:rPr>
                <w:rStyle w:val="Hyperlink"/>
                <w:noProof/>
              </w:rPr>
              <w:t>9</w:t>
            </w:r>
            <w:r>
              <w:rPr>
                <w:rFonts w:asciiTheme="minorHAnsi" w:eastAsiaTheme="minorEastAsia" w:hAnsiTheme="minorHAnsi"/>
                <w:b w:val="0"/>
                <w:noProof/>
                <w:sz w:val="22"/>
                <w:szCs w:val="22"/>
                <w:lang w:eastAsia="de-CH"/>
              </w:rPr>
              <w:tab/>
            </w:r>
            <w:r w:rsidRPr="00D20EAC">
              <w:rPr>
                <w:rStyle w:val="Hyperlink"/>
                <w:noProof/>
              </w:rPr>
              <w:t>Selbstständigkeitserklärung</w:t>
            </w:r>
            <w:r>
              <w:rPr>
                <w:noProof/>
                <w:webHidden/>
              </w:rPr>
              <w:tab/>
            </w:r>
            <w:r>
              <w:rPr>
                <w:noProof/>
                <w:webHidden/>
              </w:rPr>
              <w:fldChar w:fldCharType="begin"/>
            </w:r>
            <w:r>
              <w:rPr>
                <w:noProof/>
                <w:webHidden/>
              </w:rPr>
              <w:instrText xml:space="preserve"> PAGEREF _Toc128746006 \h </w:instrText>
            </w:r>
            <w:r>
              <w:rPr>
                <w:noProof/>
                <w:webHidden/>
              </w:rPr>
            </w:r>
            <w:r>
              <w:rPr>
                <w:noProof/>
                <w:webHidden/>
              </w:rPr>
              <w:fldChar w:fldCharType="separate"/>
            </w:r>
            <w:r>
              <w:rPr>
                <w:noProof/>
                <w:webHidden/>
              </w:rPr>
              <w:t>12</w:t>
            </w:r>
            <w:r>
              <w:rPr>
                <w:noProof/>
                <w:webHidden/>
              </w:rPr>
              <w:fldChar w:fldCharType="end"/>
            </w:r>
          </w:hyperlink>
        </w:p>
        <w:p w14:paraId="75011D55" w14:textId="6714E73C" w:rsidR="00864F44" w:rsidRPr="00CF0235" w:rsidRDefault="00864F44">
          <w:pPr>
            <w:rPr>
              <w:b/>
              <w:bCs/>
            </w:rPr>
          </w:pPr>
          <w:r w:rsidRPr="00874E29">
            <w:rPr>
              <w:b/>
              <w:bCs/>
            </w:rPr>
            <w:fldChar w:fldCharType="end"/>
          </w:r>
        </w:p>
      </w:sdtContent>
    </w:sdt>
    <w:p w14:paraId="46CF4781" w14:textId="77777777" w:rsidR="0045094D" w:rsidRPr="00874E29" w:rsidRDefault="0045094D">
      <w:r w:rsidRPr="00874E29">
        <w:br w:type="page"/>
      </w:r>
    </w:p>
    <w:p w14:paraId="18F702FF" w14:textId="77777777" w:rsidR="00683423" w:rsidRPr="00874E29" w:rsidRDefault="004835DC" w:rsidP="004835DC">
      <w:pPr>
        <w:pStyle w:val="berschrift1"/>
      </w:pPr>
      <w:bookmarkStart w:id="0" w:name="_Toc128745996"/>
      <w:r w:rsidRPr="00874E29">
        <w:lastRenderedPageBreak/>
        <w:t>Einleitung</w:t>
      </w:r>
      <w:bookmarkEnd w:id="0"/>
    </w:p>
    <w:p w14:paraId="4C69E15E" w14:textId="77777777" w:rsidR="00B072B8" w:rsidRDefault="007D6D1C" w:rsidP="004835DC">
      <w:r w:rsidRPr="007D6D1C">
        <w:t>Diese Dokument</w:t>
      </w:r>
      <w:r>
        <w:t>ation</w:t>
      </w:r>
      <w:r w:rsidRPr="007D6D1C">
        <w:t xml:space="preserve"> dient als umfassender Leitfaden für</w:t>
      </w:r>
      <w:r w:rsidR="004F6CB6">
        <w:t xml:space="preserve"> das Praxisprojekt «Aufgabenverwaltung»</w:t>
      </w:r>
      <w:r w:rsidRPr="007D6D1C">
        <w:t xml:space="preserve">, eine </w:t>
      </w:r>
      <w:r w:rsidR="003C6AE1">
        <w:t>Webseite</w:t>
      </w:r>
      <w:r w:rsidRPr="007D6D1C">
        <w:t xml:space="preserve">, die zur Verwaltung von </w:t>
      </w:r>
      <w:r w:rsidR="003C6AE1">
        <w:t xml:space="preserve">eigenen </w:t>
      </w:r>
      <w:r w:rsidRPr="007D6D1C">
        <w:t xml:space="preserve">Aufgaben entwickelt wurde. </w:t>
      </w:r>
    </w:p>
    <w:p w14:paraId="7BBD02B3" w14:textId="77777777" w:rsidR="00B072B8" w:rsidRDefault="00B072B8" w:rsidP="004835DC"/>
    <w:p w14:paraId="758D7892" w14:textId="14F7A68C" w:rsidR="003F148A" w:rsidRDefault="007D6D1C" w:rsidP="004835DC">
      <w:r w:rsidRPr="007D6D1C">
        <w:t xml:space="preserve">Ziel dieses Projekts war es, ein einfach zu bedienendes Aufgabenverwaltungssystem, um Aufgaben effizienter zu verwalten. Die Anwendung </w:t>
      </w:r>
      <w:r w:rsidR="005D7774" w:rsidRPr="005D7774">
        <w:t>besteht aus zwei Teilen:</w:t>
      </w:r>
    </w:p>
    <w:p w14:paraId="39A26BA0" w14:textId="6DA5BAB7" w:rsidR="005D7774" w:rsidRDefault="00B84BD3" w:rsidP="005D7774">
      <w:pPr>
        <w:pStyle w:val="Listenabsatz"/>
        <w:numPr>
          <w:ilvl w:val="0"/>
          <w:numId w:val="32"/>
        </w:numPr>
      </w:pPr>
      <w:r>
        <w:t>Task</w:t>
      </w:r>
      <w:r w:rsidR="00F501A3">
        <w:t>s</w:t>
      </w:r>
      <w:r>
        <w:t>: Übersicht aller Aufgaben, sortiert nach Fälligkeit. Es kann nach Aufgabentypen gefiltert werden. Zudem können Aufgaben erfasst, editiert und gelöscht werden.</w:t>
      </w:r>
    </w:p>
    <w:p w14:paraId="465DFB49" w14:textId="1D6FB385" w:rsidR="00B84BD3" w:rsidRDefault="00F501A3" w:rsidP="005D7774">
      <w:pPr>
        <w:pStyle w:val="Listenabsatz"/>
        <w:numPr>
          <w:ilvl w:val="0"/>
          <w:numId w:val="32"/>
        </w:numPr>
      </w:pPr>
      <w:r>
        <w:t>Admin-Bereich: Verwaltung von Aufgabentypen (erfassen, editieren, löschen) sowie Personen, für welche Aufgaben zugewiesen werden können.</w:t>
      </w:r>
    </w:p>
    <w:p w14:paraId="6146C843" w14:textId="2EE0266E" w:rsidR="00F501A3" w:rsidRDefault="00F501A3" w:rsidP="00F501A3"/>
    <w:p w14:paraId="682F0D05" w14:textId="6D014D08" w:rsidR="00855F1A" w:rsidRPr="00874E29" w:rsidRDefault="00855F1A" w:rsidP="00F501A3">
      <w:r w:rsidRPr="00855F1A">
        <w:t>Diese Dokumentation beschreibt die verschiedenen Komponenten des Projekts, einschließlich der Architektur, der verwendeten Technologien</w:t>
      </w:r>
      <w:r w:rsidR="00F32140">
        <w:t xml:space="preserve">, </w:t>
      </w:r>
      <w:r w:rsidRPr="00855F1A">
        <w:t>d</w:t>
      </w:r>
      <w:r w:rsidR="00F32140">
        <w:t>a</w:t>
      </w:r>
      <w:r w:rsidRPr="00855F1A">
        <w:t>s Datenbankdesigns des Systems</w:t>
      </w:r>
      <w:r w:rsidR="00F32140">
        <w:t>, die Planung, Testcases</w:t>
      </w:r>
      <w:r w:rsidR="00F3374D">
        <w:t xml:space="preserve"> </w:t>
      </w:r>
      <w:r w:rsidR="00201D36">
        <w:t>etc</w:t>
      </w:r>
      <w:r w:rsidR="00201D36" w:rsidRPr="00855F1A">
        <w:t>.</w:t>
      </w:r>
      <w:r w:rsidRPr="00855F1A">
        <w:t xml:space="preserve"> Darüber hinaus bietet sie </w:t>
      </w:r>
      <w:r w:rsidR="00201D36" w:rsidRPr="00855F1A">
        <w:t>eine Anleitung</w:t>
      </w:r>
      <w:r w:rsidR="00F3374D">
        <w:t xml:space="preserve"> zur Inbetriebnahme</w:t>
      </w:r>
      <w:r w:rsidR="00201D36">
        <w:t xml:space="preserve"> der Webseite, damit dies der Dozent testen und bewerten kann.</w:t>
      </w:r>
    </w:p>
    <w:p w14:paraId="67C7E8CE" w14:textId="57147BF0" w:rsidR="003F148A" w:rsidRDefault="008C7253" w:rsidP="003F148A">
      <w:pPr>
        <w:pStyle w:val="berschrift1"/>
      </w:pPr>
      <w:bookmarkStart w:id="1" w:name="_Toc128745997"/>
      <w:r>
        <w:t>Planung</w:t>
      </w:r>
      <w:bookmarkEnd w:id="1"/>
    </w:p>
    <w:p w14:paraId="47E39335" w14:textId="77777777" w:rsidR="004617A6" w:rsidRPr="004617A6" w:rsidRDefault="004617A6" w:rsidP="004617A6"/>
    <w:tbl>
      <w:tblPr>
        <w:tblStyle w:val="EinfacheTabelle3"/>
        <w:tblW w:w="9965" w:type="dxa"/>
        <w:tblLook w:val="04A0" w:firstRow="1" w:lastRow="0" w:firstColumn="1" w:lastColumn="0" w:noHBand="0" w:noVBand="1"/>
      </w:tblPr>
      <w:tblGrid>
        <w:gridCol w:w="1889"/>
        <w:gridCol w:w="1450"/>
        <w:gridCol w:w="1432"/>
        <w:gridCol w:w="1959"/>
        <w:gridCol w:w="1940"/>
        <w:gridCol w:w="1295"/>
      </w:tblGrid>
      <w:tr w:rsidR="00086A8E" w14:paraId="471EDDC8" w14:textId="45413354" w:rsidTr="00086A8E">
        <w:trPr>
          <w:cnfStyle w:val="100000000000" w:firstRow="1" w:lastRow="0" w:firstColumn="0" w:lastColumn="0" w:oddVBand="0" w:evenVBand="0" w:oddHBand="0" w:evenHBand="0" w:firstRowFirstColumn="0" w:firstRowLastColumn="0" w:lastRowFirstColumn="0" w:lastRowLastColumn="0"/>
          <w:trHeight w:val="485"/>
        </w:trPr>
        <w:tc>
          <w:tcPr>
            <w:cnfStyle w:val="001000000100" w:firstRow="0" w:lastRow="0" w:firstColumn="1" w:lastColumn="0" w:oddVBand="0" w:evenVBand="0" w:oddHBand="0" w:evenHBand="0" w:firstRowFirstColumn="1" w:firstRowLastColumn="0" w:lastRowFirstColumn="0" w:lastRowLastColumn="0"/>
            <w:tcW w:w="1889" w:type="dxa"/>
          </w:tcPr>
          <w:p w14:paraId="48D18233" w14:textId="7453E0CF" w:rsidR="00086A8E" w:rsidRDefault="00086A8E" w:rsidP="003F148A">
            <w:r>
              <w:t>Aufgabe</w:t>
            </w:r>
          </w:p>
        </w:tc>
        <w:tc>
          <w:tcPr>
            <w:tcW w:w="1450" w:type="dxa"/>
          </w:tcPr>
          <w:p w14:paraId="287CADE1" w14:textId="7B3155DE" w:rsidR="00086A8E" w:rsidRDefault="00086A8E" w:rsidP="003F148A">
            <w:pPr>
              <w:cnfStyle w:val="100000000000" w:firstRow="1" w:lastRow="0" w:firstColumn="0" w:lastColumn="0" w:oddVBand="0" w:evenVBand="0" w:oddHBand="0" w:evenHBand="0" w:firstRowFirstColumn="0" w:firstRowLastColumn="0" w:lastRowFirstColumn="0" w:lastRowLastColumn="0"/>
            </w:pPr>
            <w:r>
              <w:t>Geplanter STart</w:t>
            </w:r>
          </w:p>
        </w:tc>
        <w:tc>
          <w:tcPr>
            <w:tcW w:w="1432" w:type="dxa"/>
          </w:tcPr>
          <w:p w14:paraId="522751ED" w14:textId="1FE66277" w:rsidR="00086A8E" w:rsidRDefault="00086A8E" w:rsidP="003F148A">
            <w:pPr>
              <w:cnfStyle w:val="100000000000" w:firstRow="1" w:lastRow="0" w:firstColumn="0" w:lastColumn="0" w:oddVBand="0" w:evenVBand="0" w:oddHBand="0" w:evenHBand="0" w:firstRowFirstColumn="0" w:firstRowLastColumn="0" w:lastRowFirstColumn="0" w:lastRowLastColumn="0"/>
            </w:pPr>
            <w:r>
              <w:t>Geplantes Ende</w:t>
            </w:r>
          </w:p>
        </w:tc>
        <w:tc>
          <w:tcPr>
            <w:tcW w:w="1959" w:type="dxa"/>
          </w:tcPr>
          <w:p w14:paraId="497ECBFC" w14:textId="16D251D2" w:rsidR="00086A8E" w:rsidRDefault="00086A8E" w:rsidP="003F148A">
            <w:pPr>
              <w:cnfStyle w:val="100000000000" w:firstRow="1" w:lastRow="0" w:firstColumn="0" w:lastColumn="0" w:oddVBand="0" w:evenVBand="0" w:oddHBand="0" w:evenHBand="0" w:firstRowFirstColumn="0" w:firstRowLastColumn="0" w:lastRowFirstColumn="0" w:lastRowLastColumn="0"/>
            </w:pPr>
            <w:r>
              <w:t>Tatsächlicher Start</w:t>
            </w:r>
          </w:p>
        </w:tc>
        <w:tc>
          <w:tcPr>
            <w:tcW w:w="1940" w:type="dxa"/>
          </w:tcPr>
          <w:p w14:paraId="2064690D" w14:textId="5B327064" w:rsidR="00086A8E" w:rsidRDefault="00086A8E" w:rsidP="003F148A">
            <w:pPr>
              <w:cnfStyle w:val="100000000000" w:firstRow="1" w:lastRow="0" w:firstColumn="0" w:lastColumn="0" w:oddVBand="0" w:evenVBand="0" w:oddHBand="0" w:evenHBand="0" w:firstRowFirstColumn="0" w:firstRowLastColumn="0" w:lastRowFirstColumn="0" w:lastRowLastColumn="0"/>
            </w:pPr>
            <w:r>
              <w:t>Tatsächliches Ende</w:t>
            </w:r>
          </w:p>
        </w:tc>
        <w:tc>
          <w:tcPr>
            <w:tcW w:w="1295" w:type="dxa"/>
          </w:tcPr>
          <w:p w14:paraId="715AFDDF" w14:textId="43B77A32" w:rsidR="00086A8E" w:rsidRDefault="00086A8E" w:rsidP="003F148A">
            <w:pPr>
              <w:cnfStyle w:val="100000000000" w:firstRow="1" w:lastRow="0" w:firstColumn="0" w:lastColumn="0" w:oddVBand="0" w:evenVBand="0" w:oddHBand="0" w:evenHBand="0" w:firstRowFirstColumn="0" w:firstRowLastColumn="0" w:lastRowFirstColumn="0" w:lastRowLastColumn="0"/>
            </w:pPr>
            <w:r>
              <w:t xml:space="preserve">Aufwand </w:t>
            </w:r>
          </w:p>
        </w:tc>
      </w:tr>
      <w:tr w:rsidR="00086A8E" w14:paraId="14877689" w14:textId="4ACA447B" w:rsidTr="00086A8E">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89" w:type="dxa"/>
          </w:tcPr>
          <w:p w14:paraId="062F1521" w14:textId="1C5ADB36" w:rsidR="00086A8E" w:rsidRPr="004617A6" w:rsidRDefault="00086A8E" w:rsidP="003F148A">
            <w:pPr>
              <w:rPr>
                <w:b w:val="0"/>
                <w:bCs w:val="0"/>
              </w:rPr>
            </w:pPr>
            <w:r>
              <w:rPr>
                <w:b w:val="0"/>
                <w:bCs w:val="0"/>
              </w:rPr>
              <w:t>ERM erstellen</w:t>
            </w:r>
          </w:p>
        </w:tc>
        <w:tc>
          <w:tcPr>
            <w:tcW w:w="1450" w:type="dxa"/>
          </w:tcPr>
          <w:p w14:paraId="574A53CD" w14:textId="4A4C45B4" w:rsidR="00086A8E" w:rsidRDefault="00086A8E" w:rsidP="003F148A">
            <w:pPr>
              <w:cnfStyle w:val="000000100000" w:firstRow="0" w:lastRow="0" w:firstColumn="0" w:lastColumn="0" w:oddVBand="0" w:evenVBand="0" w:oddHBand="1" w:evenHBand="0" w:firstRowFirstColumn="0" w:firstRowLastColumn="0" w:lastRowFirstColumn="0" w:lastRowLastColumn="0"/>
            </w:pPr>
            <w:r>
              <w:t>28.12.22</w:t>
            </w:r>
          </w:p>
        </w:tc>
        <w:tc>
          <w:tcPr>
            <w:tcW w:w="1432" w:type="dxa"/>
          </w:tcPr>
          <w:p w14:paraId="597DBDE2" w14:textId="4B41375B" w:rsidR="00086A8E" w:rsidRDefault="00086A8E" w:rsidP="003F148A">
            <w:pPr>
              <w:cnfStyle w:val="000000100000" w:firstRow="0" w:lastRow="0" w:firstColumn="0" w:lastColumn="0" w:oddVBand="0" w:evenVBand="0" w:oddHBand="1" w:evenHBand="0" w:firstRowFirstColumn="0" w:firstRowLastColumn="0" w:lastRowFirstColumn="0" w:lastRowLastColumn="0"/>
            </w:pPr>
            <w:r>
              <w:t>28.12.22</w:t>
            </w:r>
          </w:p>
        </w:tc>
        <w:tc>
          <w:tcPr>
            <w:tcW w:w="1959" w:type="dxa"/>
          </w:tcPr>
          <w:p w14:paraId="47EA5BD8" w14:textId="534FC450" w:rsidR="00086A8E" w:rsidRDefault="00086A8E" w:rsidP="003F148A">
            <w:pPr>
              <w:cnfStyle w:val="000000100000" w:firstRow="0" w:lastRow="0" w:firstColumn="0" w:lastColumn="0" w:oddVBand="0" w:evenVBand="0" w:oddHBand="1" w:evenHBand="0" w:firstRowFirstColumn="0" w:firstRowLastColumn="0" w:lastRowFirstColumn="0" w:lastRowLastColumn="0"/>
            </w:pPr>
            <w:r>
              <w:t>13.02.23</w:t>
            </w:r>
          </w:p>
        </w:tc>
        <w:tc>
          <w:tcPr>
            <w:tcW w:w="1940" w:type="dxa"/>
          </w:tcPr>
          <w:p w14:paraId="04D25805" w14:textId="14751A22" w:rsidR="00086A8E" w:rsidRDefault="00086A8E" w:rsidP="003F148A">
            <w:pPr>
              <w:cnfStyle w:val="000000100000" w:firstRow="0" w:lastRow="0" w:firstColumn="0" w:lastColumn="0" w:oddVBand="0" w:evenVBand="0" w:oddHBand="1" w:evenHBand="0" w:firstRowFirstColumn="0" w:firstRowLastColumn="0" w:lastRowFirstColumn="0" w:lastRowLastColumn="0"/>
            </w:pPr>
            <w:r>
              <w:t>13.02.23</w:t>
            </w:r>
          </w:p>
        </w:tc>
        <w:tc>
          <w:tcPr>
            <w:tcW w:w="1295" w:type="dxa"/>
          </w:tcPr>
          <w:p w14:paraId="4CB1EEE3" w14:textId="5CCA4B73" w:rsidR="00A43AD5" w:rsidRDefault="00A43AD5" w:rsidP="003F148A">
            <w:pPr>
              <w:cnfStyle w:val="000000100000" w:firstRow="0" w:lastRow="0" w:firstColumn="0" w:lastColumn="0" w:oddVBand="0" w:evenVBand="0" w:oddHBand="1" w:evenHBand="0" w:firstRowFirstColumn="0" w:firstRowLastColumn="0" w:lastRowFirstColumn="0" w:lastRowLastColumn="0"/>
            </w:pPr>
            <w:r>
              <w:t>1 h</w:t>
            </w:r>
          </w:p>
        </w:tc>
      </w:tr>
      <w:tr w:rsidR="00086A8E" w14:paraId="545909BD" w14:textId="612649E3" w:rsidTr="00086A8E">
        <w:trPr>
          <w:trHeight w:val="738"/>
        </w:trPr>
        <w:tc>
          <w:tcPr>
            <w:cnfStyle w:val="001000000000" w:firstRow="0" w:lastRow="0" w:firstColumn="1" w:lastColumn="0" w:oddVBand="0" w:evenVBand="0" w:oddHBand="0" w:evenHBand="0" w:firstRowFirstColumn="0" w:firstRowLastColumn="0" w:lastRowFirstColumn="0" w:lastRowLastColumn="0"/>
            <w:tcW w:w="1889" w:type="dxa"/>
          </w:tcPr>
          <w:p w14:paraId="2BDB1A85" w14:textId="09E5C20A" w:rsidR="00086A8E" w:rsidRPr="00BD1D04" w:rsidRDefault="00086A8E" w:rsidP="00BD1D04">
            <w:pPr>
              <w:rPr>
                <w:b w:val="0"/>
                <w:bCs w:val="0"/>
              </w:rPr>
            </w:pPr>
            <w:r>
              <w:rPr>
                <w:b w:val="0"/>
                <w:bCs w:val="0"/>
              </w:rPr>
              <w:t>Datenbank + tabellen SQL erstellen</w:t>
            </w:r>
          </w:p>
        </w:tc>
        <w:tc>
          <w:tcPr>
            <w:tcW w:w="1450" w:type="dxa"/>
          </w:tcPr>
          <w:p w14:paraId="7EA0C87B"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F95355D" w14:textId="39EAC553"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432" w:type="dxa"/>
          </w:tcPr>
          <w:p w14:paraId="560C88D9"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6A2CEA7A" w14:textId="2771DBDE"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959" w:type="dxa"/>
          </w:tcPr>
          <w:p w14:paraId="205B76BD"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582C4547" w14:textId="6760AFB6"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940" w:type="dxa"/>
          </w:tcPr>
          <w:p w14:paraId="0FD934DC"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356A9168" w14:textId="6A5058F7" w:rsidR="00086A8E" w:rsidRDefault="00086A8E" w:rsidP="00BD1D04">
            <w:pPr>
              <w:cnfStyle w:val="000000000000" w:firstRow="0" w:lastRow="0" w:firstColumn="0" w:lastColumn="0" w:oddVBand="0" w:evenVBand="0" w:oddHBand="0" w:evenHBand="0" w:firstRowFirstColumn="0" w:firstRowLastColumn="0" w:lastRowFirstColumn="0" w:lastRowLastColumn="0"/>
            </w:pPr>
            <w:r>
              <w:t>28.12.22</w:t>
            </w:r>
          </w:p>
        </w:tc>
        <w:tc>
          <w:tcPr>
            <w:tcW w:w="1295" w:type="dxa"/>
          </w:tcPr>
          <w:p w14:paraId="67D16434" w14:textId="77777777" w:rsidR="00A43AD5" w:rsidRDefault="00A43AD5" w:rsidP="00BD1D04">
            <w:pPr>
              <w:cnfStyle w:val="000000000000" w:firstRow="0" w:lastRow="0" w:firstColumn="0" w:lastColumn="0" w:oddVBand="0" w:evenVBand="0" w:oddHBand="0" w:evenHBand="0" w:firstRowFirstColumn="0" w:firstRowLastColumn="0" w:lastRowFirstColumn="0" w:lastRowLastColumn="0"/>
            </w:pPr>
          </w:p>
          <w:p w14:paraId="14ED77FD" w14:textId="455EFB09" w:rsidR="00086A8E" w:rsidRDefault="00A43AD5" w:rsidP="00BD1D04">
            <w:pPr>
              <w:cnfStyle w:val="000000000000" w:firstRow="0" w:lastRow="0" w:firstColumn="0" w:lastColumn="0" w:oddVBand="0" w:evenVBand="0" w:oddHBand="0" w:evenHBand="0" w:firstRowFirstColumn="0" w:firstRowLastColumn="0" w:lastRowFirstColumn="0" w:lastRowLastColumn="0"/>
            </w:pPr>
            <w:r>
              <w:t>2 h</w:t>
            </w:r>
          </w:p>
        </w:tc>
      </w:tr>
      <w:tr w:rsidR="00086A8E" w14:paraId="3D422D0E" w14:textId="7520D550" w:rsidTr="00086A8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89" w:type="dxa"/>
          </w:tcPr>
          <w:p w14:paraId="76D77205" w14:textId="71EB9EF8" w:rsidR="00086A8E" w:rsidRPr="00086A8E" w:rsidRDefault="00086A8E" w:rsidP="00BD1D04">
            <w:pPr>
              <w:rPr>
                <w:b w:val="0"/>
                <w:bCs w:val="0"/>
              </w:rPr>
            </w:pPr>
            <w:r w:rsidRPr="00086A8E">
              <w:rPr>
                <w:b w:val="0"/>
                <w:bCs w:val="0"/>
              </w:rPr>
              <w:t>Task Seite erstellen</w:t>
            </w:r>
          </w:p>
        </w:tc>
        <w:tc>
          <w:tcPr>
            <w:tcW w:w="1450" w:type="dxa"/>
          </w:tcPr>
          <w:p w14:paraId="423E2C44" w14:textId="009D697F" w:rsidR="00086A8E" w:rsidRDefault="00086A8E" w:rsidP="00BD1D04">
            <w:pPr>
              <w:cnfStyle w:val="000000100000" w:firstRow="0" w:lastRow="0" w:firstColumn="0" w:lastColumn="0" w:oddVBand="0" w:evenVBand="0" w:oddHBand="1" w:evenHBand="0" w:firstRowFirstColumn="0" w:firstRowLastColumn="0" w:lastRowFirstColumn="0" w:lastRowLastColumn="0"/>
            </w:pPr>
            <w:r>
              <w:t>28.12.22</w:t>
            </w:r>
          </w:p>
        </w:tc>
        <w:tc>
          <w:tcPr>
            <w:tcW w:w="1432" w:type="dxa"/>
          </w:tcPr>
          <w:p w14:paraId="66350FAE" w14:textId="3C0ADC24" w:rsidR="00086A8E" w:rsidRDefault="00086A8E" w:rsidP="00BD1D04">
            <w:pPr>
              <w:cnfStyle w:val="000000100000" w:firstRow="0" w:lastRow="0" w:firstColumn="0" w:lastColumn="0" w:oddVBand="0" w:evenVBand="0" w:oddHBand="1" w:evenHBand="0" w:firstRowFirstColumn="0" w:firstRowLastColumn="0" w:lastRowFirstColumn="0" w:lastRowLastColumn="0"/>
            </w:pPr>
            <w:r>
              <w:t>28.12.22</w:t>
            </w:r>
          </w:p>
        </w:tc>
        <w:tc>
          <w:tcPr>
            <w:tcW w:w="1959" w:type="dxa"/>
          </w:tcPr>
          <w:p w14:paraId="1CA78465" w14:textId="2A2062BE" w:rsidR="00086A8E" w:rsidRDefault="00086A8E" w:rsidP="00BD1D04">
            <w:pPr>
              <w:cnfStyle w:val="000000100000" w:firstRow="0" w:lastRow="0" w:firstColumn="0" w:lastColumn="0" w:oddVBand="0" w:evenVBand="0" w:oddHBand="1" w:evenHBand="0" w:firstRowFirstColumn="0" w:firstRowLastColumn="0" w:lastRowFirstColumn="0" w:lastRowLastColumn="0"/>
            </w:pPr>
            <w:r>
              <w:t>28.12.22</w:t>
            </w:r>
          </w:p>
        </w:tc>
        <w:tc>
          <w:tcPr>
            <w:tcW w:w="1940" w:type="dxa"/>
          </w:tcPr>
          <w:p w14:paraId="618EC5AB" w14:textId="7FD9C944" w:rsidR="00086A8E" w:rsidRDefault="00086A8E" w:rsidP="00BD1D04">
            <w:pPr>
              <w:cnfStyle w:val="000000100000" w:firstRow="0" w:lastRow="0" w:firstColumn="0" w:lastColumn="0" w:oddVBand="0" w:evenVBand="0" w:oddHBand="1" w:evenHBand="0" w:firstRowFirstColumn="0" w:firstRowLastColumn="0" w:lastRowFirstColumn="0" w:lastRowLastColumn="0"/>
            </w:pPr>
            <w:r>
              <w:t>29.12.22</w:t>
            </w:r>
          </w:p>
        </w:tc>
        <w:tc>
          <w:tcPr>
            <w:tcW w:w="1295" w:type="dxa"/>
          </w:tcPr>
          <w:p w14:paraId="07A444F1" w14:textId="7B56CBD2" w:rsidR="00086A8E" w:rsidRDefault="00A43AD5" w:rsidP="00BD1D04">
            <w:pPr>
              <w:cnfStyle w:val="000000100000" w:firstRow="0" w:lastRow="0" w:firstColumn="0" w:lastColumn="0" w:oddVBand="0" w:evenVBand="0" w:oddHBand="1" w:evenHBand="0" w:firstRowFirstColumn="0" w:firstRowLastColumn="0" w:lastRowFirstColumn="0" w:lastRowLastColumn="0"/>
            </w:pPr>
            <w:r>
              <w:t>2 h</w:t>
            </w:r>
          </w:p>
        </w:tc>
      </w:tr>
      <w:tr w:rsidR="00086A8E" w14:paraId="4BDD808C" w14:textId="43F5942A" w:rsidTr="00A43AD5">
        <w:trPr>
          <w:trHeight w:val="738"/>
        </w:trPr>
        <w:tc>
          <w:tcPr>
            <w:cnfStyle w:val="001000000000" w:firstRow="0" w:lastRow="0" w:firstColumn="1" w:lastColumn="0" w:oddVBand="0" w:evenVBand="0" w:oddHBand="0" w:evenHBand="0" w:firstRowFirstColumn="0" w:firstRowLastColumn="0" w:lastRowFirstColumn="0" w:lastRowLastColumn="0"/>
            <w:tcW w:w="1889" w:type="dxa"/>
            <w:shd w:val="clear" w:color="auto" w:fill="F9BBCA" w:themeFill="accent4" w:themeFillTint="66"/>
          </w:tcPr>
          <w:p w14:paraId="2EC73632" w14:textId="70876094" w:rsidR="00086A8E" w:rsidRPr="00086A8E" w:rsidRDefault="00086A8E" w:rsidP="00BD1D04">
            <w:pPr>
              <w:rPr>
                <w:b w:val="0"/>
                <w:bCs w:val="0"/>
              </w:rPr>
            </w:pPr>
            <w:r w:rsidRPr="00086A8E">
              <w:rPr>
                <w:b w:val="0"/>
                <w:bCs w:val="0"/>
              </w:rPr>
              <w:t>Admin Seite + Personen + Aufgabentyp</w:t>
            </w:r>
          </w:p>
        </w:tc>
        <w:tc>
          <w:tcPr>
            <w:tcW w:w="1450" w:type="dxa"/>
            <w:shd w:val="clear" w:color="auto" w:fill="F9BBCA" w:themeFill="accent4" w:themeFillTint="66"/>
          </w:tcPr>
          <w:p w14:paraId="2B76FA47" w14:textId="7D3EBCA7" w:rsidR="00086A8E" w:rsidRDefault="00086A8E" w:rsidP="00BD1D04">
            <w:pPr>
              <w:cnfStyle w:val="000000000000" w:firstRow="0" w:lastRow="0" w:firstColumn="0" w:lastColumn="0" w:oddVBand="0" w:evenVBand="0" w:oddHBand="0" w:evenHBand="0" w:firstRowFirstColumn="0" w:firstRowLastColumn="0" w:lastRowFirstColumn="0" w:lastRowLastColumn="0"/>
            </w:pPr>
            <w:r>
              <w:t>29.12.22</w:t>
            </w:r>
          </w:p>
        </w:tc>
        <w:tc>
          <w:tcPr>
            <w:tcW w:w="1432" w:type="dxa"/>
            <w:shd w:val="clear" w:color="auto" w:fill="F9BBCA" w:themeFill="accent4" w:themeFillTint="66"/>
          </w:tcPr>
          <w:p w14:paraId="0E6C2EAB" w14:textId="10A320F5" w:rsidR="00086A8E" w:rsidRDefault="00086A8E" w:rsidP="00BD1D04">
            <w:pPr>
              <w:cnfStyle w:val="000000000000" w:firstRow="0" w:lastRow="0" w:firstColumn="0" w:lastColumn="0" w:oddVBand="0" w:evenVBand="0" w:oddHBand="0" w:evenHBand="0" w:firstRowFirstColumn="0" w:firstRowLastColumn="0" w:lastRowFirstColumn="0" w:lastRowLastColumn="0"/>
            </w:pPr>
            <w:r>
              <w:t>30.12.22</w:t>
            </w:r>
          </w:p>
        </w:tc>
        <w:tc>
          <w:tcPr>
            <w:tcW w:w="1959" w:type="dxa"/>
            <w:shd w:val="clear" w:color="auto" w:fill="F9BBCA" w:themeFill="accent4" w:themeFillTint="66"/>
          </w:tcPr>
          <w:p w14:paraId="6747046D" w14:textId="0C6198D5" w:rsidR="00086A8E" w:rsidRDefault="00086A8E" w:rsidP="00BD1D04">
            <w:pPr>
              <w:cnfStyle w:val="000000000000" w:firstRow="0" w:lastRow="0" w:firstColumn="0" w:lastColumn="0" w:oddVBand="0" w:evenVBand="0" w:oddHBand="0" w:evenHBand="0" w:firstRowFirstColumn="0" w:firstRowLastColumn="0" w:lastRowFirstColumn="0" w:lastRowLastColumn="0"/>
            </w:pPr>
            <w:r>
              <w:t>29.12.22</w:t>
            </w:r>
          </w:p>
        </w:tc>
        <w:tc>
          <w:tcPr>
            <w:tcW w:w="1940" w:type="dxa"/>
            <w:shd w:val="clear" w:color="auto" w:fill="F9BBCA" w:themeFill="accent4" w:themeFillTint="66"/>
          </w:tcPr>
          <w:p w14:paraId="2A81AD2E" w14:textId="0453E1E3" w:rsidR="00086A8E" w:rsidRDefault="00086A8E" w:rsidP="00BD1D04">
            <w:pPr>
              <w:cnfStyle w:val="000000000000" w:firstRow="0" w:lastRow="0" w:firstColumn="0" w:lastColumn="0" w:oddVBand="0" w:evenVBand="0" w:oddHBand="0" w:evenHBand="0" w:firstRowFirstColumn="0" w:firstRowLastColumn="0" w:lastRowFirstColumn="0" w:lastRowLastColumn="0"/>
            </w:pPr>
            <w:r>
              <w:t>04.01.23</w:t>
            </w:r>
          </w:p>
        </w:tc>
        <w:tc>
          <w:tcPr>
            <w:tcW w:w="1295" w:type="dxa"/>
            <w:shd w:val="clear" w:color="auto" w:fill="F9BBCA" w:themeFill="accent4" w:themeFillTint="66"/>
          </w:tcPr>
          <w:p w14:paraId="7477AA61"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3F41D517" w14:textId="29613198" w:rsidR="00A43AD5" w:rsidRDefault="00A43AD5" w:rsidP="00BD1D04">
            <w:pPr>
              <w:cnfStyle w:val="000000000000" w:firstRow="0" w:lastRow="0" w:firstColumn="0" w:lastColumn="0" w:oddVBand="0" w:evenVBand="0" w:oddHBand="0" w:evenHBand="0" w:firstRowFirstColumn="0" w:firstRowLastColumn="0" w:lastRowFirstColumn="0" w:lastRowLastColumn="0"/>
            </w:pPr>
            <w:r>
              <w:t>4h</w:t>
            </w:r>
          </w:p>
        </w:tc>
      </w:tr>
      <w:tr w:rsidR="00086A8E" w14:paraId="1DF80110" w14:textId="5B98B848" w:rsidTr="00A43AD5">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1889" w:type="dxa"/>
            <w:shd w:val="clear" w:color="auto" w:fill="F9BBCA" w:themeFill="accent4" w:themeFillTint="66"/>
          </w:tcPr>
          <w:p w14:paraId="0B99559A" w14:textId="26F3AF7E" w:rsidR="00086A8E" w:rsidRPr="00086A8E" w:rsidRDefault="00086A8E" w:rsidP="00BD1D04">
            <w:pPr>
              <w:rPr>
                <w:b w:val="0"/>
                <w:bCs w:val="0"/>
              </w:rPr>
            </w:pPr>
            <w:r w:rsidRPr="00086A8E">
              <w:rPr>
                <w:b w:val="0"/>
                <w:bCs w:val="0"/>
              </w:rPr>
              <w:t>CRUD Operationen implementieren</w:t>
            </w:r>
          </w:p>
        </w:tc>
        <w:tc>
          <w:tcPr>
            <w:tcW w:w="1450" w:type="dxa"/>
            <w:shd w:val="clear" w:color="auto" w:fill="F9BBCA" w:themeFill="accent4" w:themeFillTint="66"/>
          </w:tcPr>
          <w:p w14:paraId="34D309CF"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1475A726" w14:textId="7DE16E5D" w:rsidR="00086A8E" w:rsidRDefault="00086A8E" w:rsidP="00BD1D04">
            <w:pPr>
              <w:cnfStyle w:val="000000100000" w:firstRow="0" w:lastRow="0" w:firstColumn="0" w:lastColumn="0" w:oddVBand="0" w:evenVBand="0" w:oddHBand="1" w:evenHBand="0" w:firstRowFirstColumn="0" w:firstRowLastColumn="0" w:lastRowFirstColumn="0" w:lastRowLastColumn="0"/>
            </w:pPr>
            <w:r>
              <w:t>02.01.23</w:t>
            </w:r>
          </w:p>
        </w:tc>
        <w:tc>
          <w:tcPr>
            <w:tcW w:w="1432" w:type="dxa"/>
            <w:shd w:val="clear" w:color="auto" w:fill="F9BBCA" w:themeFill="accent4" w:themeFillTint="66"/>
          </w:tcPr>
          <w:p w14:paraId="472709A0"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009A2B1C" w14:textId="304FB464" w:rsidR="00086A8E" w:rsidRDefault="00086A8E" w:rsidP="00BD1D04">
            <w:pPr>
              <w:cnfStyle w:val="000000100000" w:firstRow="0" w:lastRow="0" w:firstColumn="0" w:lastColumn="0" w:oddVBand="0" w:evenVBand="0" w:oddHBand="1" w:evenHBand="0" w:firstRowFirstColumn="0" w:firstRowLastColumn="0" w:lastRowFirstColumn="0" w:lastRowLastColumn="0"/>
            </w:pPr>
            <w:r>
              <w:t>05.01.23</w:t>
            </w:r>
          </w:p>
        </w:tc>
        <w:tc>
          <w:tcPr>
            <w:tcW w:w="1959" w:type="dxa"/>
            <w:shd w:val="clear" w:color="auto" w:fill="F9BBCA" w:themeFill="accent4" w:themeFillTint="66"/>
          </w:tcPr>
          <w:p w14:paraId="23D78A0F"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35747D88" w14:textId="215C7B4B" w:rsidR="00086A8E" w:rsidRDefault="00086A8E" w:rsidP="00BD1D04">
            <w:pPr>
              <w:cnfStyle w:val="000000100000" w:firstRow="0" w:lastRow="0" w:firstColumn="0" w:lastColumn="0" w:oddVBand="0" w:evenVBand="0" w:oddHBand="1" w:evenHBand="0" w:firstRowFirstColumn="0" w:firstRowLastColumn="0" w:lastRowFirstColumn="0" w:lastRowLastColumn="0"/>
            </w:pPr>
            <w:r>
              <w:t>05.01.23</w:t>
            </w:r>
          </w:p>
        </w:tc>
        <w:tc>
          <w:tcPr>
            <w:tcW w:w="1940" w:type="dxa"/>
            <w:shd w:val="clear" w:color="auto" w:fill="F9BBCA" w:themeFill="accent4" w:themeFillTint="66"/>
          </w:tcPr>
          <w:p w14:paraId="42305C7A"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51009243" w14:textId="2360B182" w:rsidR="00086A8E" w:rsidRDefault="00086A8E" w:rsidP="00BD1D04">
            <w:pPr>
              <w:cnfStyle w:val="000000100000" w:firstRow="0" w:lastRow="0" w:firstColumn="0" w:lastColumn="0" w:oddVBand="0" w:evenVBand="0" w:oddHBand="1" w:evenHBand="0" w:firstRowFirstColumn="0" w:firstRowLastColumn="0" w:lastRowFirstColumn="0" w:lastRowLastColumn="0"/>
            </w:pPr>
            <w:r>
              <w:t>19.01.23</w:t>
            </w:r>
          </w:p>
        </w:tc>
        <w:tc>
          <w:tcPr>
            <w:tcW w:w="1295" w:type="dxa"/>
            <w:shd w:val="clear" w:color="auto" w:fill="F9BBCA" w:themeFill="accent4" w:themeFillTint="66"/>
          </w:tcPr>
          <w:p w14:paraId="0907E4D0"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0CE295B3" w14:textId="04EEA92D" w:rsidR="00A43AD5" w:rsidRDefault="00A43AD5" w:rsidP="00BD1D04">
            <w:pPr>
              <w:cnfStyle w:val="000000100000" w:firstRow="0" w:lastRow="0" w:firstColumn="0" w:lastColumn="0" w:oddVBand="0" w:evenVBand="0" w:oddHBand="1" w:evenHBand="0" w:firstRowFirstColumn="0" w:firstRowLastColumn="0" w:lastRowFirstColumn="0" w:lastRowLastColumn="0"/>
            </w:pPr>
            <w:r>
              <w:t>6h</w:t>
            </w:r>
          </w:p>
        </w:tc>
      </w:tr>
      <w:tr w:rsidR="00086A8E" w14:paraId="18E1D1AA" w14:textId="6B95AAF3" w:rsidTr="00086A8E">
        <w:trPr>
          <w:trHeight w:val="738"/>
        </w:trPr>
        <w:tc>
          <w:tcPr>
            <w:cnfStyle w:val="001000000000" w:firstRow="0" w:lastRow="0" w:firstColumn="1" w:lastColumn="0" w:oddVBand="0" w:evenVBand="0" w:oddHBand="0" w:evenHBand="0" w:firstRowFirstColumn="0" w:firstRowLastColumn="0" w:lastRowFirstColumn="0" w:lastRowLastColumn="0"/>
            <w:tcW w:w="1889" w:type="dxa"/>
          </w:tcPr>
          <w:p w14:paraId="4E4D8BCB" w14:textId="1D3FA3FF" w:rsidR="00086A8E" w:rsidRPr="00086A8E" w:rsidRDefault="00086A8E" w:rsidP="00BD1D04">
            <w:pPr>
              <w:rPr>
                <w:b w:val="0"/>
                <w:bCs w:val="0"/>
              </w:rPr>
            </w:pPr>
            <w:r w:rsidRPr="00086A8E">
              <w:rPr>
                <w:b w:val="0"/>
                <w:bCs w:val="0"/>
              </w:rPr>
              <w:t>Aufgabe als abgeschlossen markieren</w:t>
            </w:r>
          </w:p>
        </w:tc>
        <w:tc>
          <w:tcPr>
            <w:tcW w:w="1450" w:type="dxa"/>
          </w:tcPr>
          <w:p w14:paraId="74AD19B5"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FF8C171" w14:textId="794CA8E3" w:rsidR="00086A8E" w:rsidRDefault="00086A8E" w:rsidP="00BD1D04">
            <w:pPr>
              <w:cnfStyle w:val="000000000000" w:firstRow="0" w:lastRow="0" w:firstColumn="0" w:lastColumn="0" w:oddVBand="0" w:evenVBand="0" w:oddHBand="0" w:evenHBand="0" w:firstRowFirstColumn="0" w:firstRowLastColumn="0" w:lastRowFirstColumn="0" w:lastRowLastColumn="0"/>
            </w:pPr>
            <w:r>
              <w:t>05.01.23</w:t>
            </w:r>
          </w:p>
        </w:tc>
        <w:tc>
          <w:tcPr>
            <w:tcW w:w="1432" w:type="dxa"/>
          </w:tcPr>
          <w:p w14:paraId="21198452"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5521C598" w14:textId="6C03C03A" w:rsidR="00086A8E" w:rsidRDefault="00086A8E" w:rsidP="00BD1D04">
            <w:pPr>
              <w:cnfStyle w:val="000000000000" w:firstRow="0" w:lastRow="0" w:firstColumn="0" w:lastColumn="0" w:oddVBand="0" w:evenVBand="0" w:oddHBand="0" w:evenHBand="0" w:firstRowFirstColumn="0" w:firstRowLastColumn="0" w:lastRowFirstColumn="0" w:lastRowLastColumn="0"/>
            </w:pPr>
            <w:r>
              <w:t>05.01.23</w:t>
            </w:r>
          </w:p>
        </w:tc>
        <w:tc>
          <w:tcPr>
            <w:tcW w:w="1959" w:type="dxa"/>
          </w:tcPr>
          <w:p w14:paraId="7E12DA9F"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BA6453E" w14:textId="185BBE47" w:rsidR="00086A8E" w:rsidRDefault="00086A8E" w:rsidP="00BD1D04">
            <w:pPr>
              <w:cnfStyle w:val="000000000000" w:firstRow="0" w:lastRow="0" w:firstColumn="0" w:lastColumn="0" w:oddVBand="0" w:evenVBand="0" w:oddHBand="0" w:evenHBand="0" w:firstRowFirstColumn="0" w:firstRowLastColumn="0" w:lastRowFirstColumn="0" w:lastRowLastColumn="0"/>
            </w:pPr>
            <w:r>
              <w:t>19.01.23</w:t>
            </w:r>
          </w:p>
        </w:tc>
        <w:tc>
          <w:tcPr>
            <w:tcW w:w="1940" w:type="dxa"/>
          </w:tcPr>
          <w:p w14:paraId="0A4AC964"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04BB1A05" w14:textId="56B527CB" w:rsidR="00086A8E" w:rsidRDefault="00086A8E" w:rsidP="00BD1D04">
            <w:pPr>
              <w:cnfStyle w:val="000000000000" w:firstRow="0" w:lastRow="0" w:firstColumn="0" w:lastColumn="0" w:oddVBand="0" w:evenVBand="0" w:oddHBand="0" w:evenHBand="0" w:firstRowFirstColumn="0" w:firstRowLastColumn="0" w:lastRowFirstColumn="0" w:lastRowLastColumn="0"/>
            </w:pPr>
            <w:r>
              <w:t>19.01.23</w:t>
            </w:r>
          </w:p>
        </w:tc>
        <w:tc>
          <w:tcPr>
            <w:tcW w:w="1295" w:type="dxa"/>
          </w:tcPr>
          <w:p w14:paraId="7F943284" w14:textId="77777777" w:rsidR="00086A8E" w:rsidRDefault="00086A8E" w:rsidP="00BD1D04">
            <w:pPr>
              <w:cnfStyle w:val="000000000000" w:firstRow="0" w:lastRow="0" w:firstColumn="0" w:lastColumn="0" w:oddVBand="0" w:evenVBand="0" w:oddHBand="0" w:evenHBand="0" w:firstRowFirstColumn="0" w:firstRowLastColumn="0" w:lastRowFirstColumn="0" w:lastRowLastColumn="0"/>
            </w:pPr>
          </w:p>
          <w:p w14:paraId="67CC0B96" w14:textId="3E423DF3" w:rsidR="00A43AD5" w:rsidRDefault="00A43AD5" w:rsidP="00BD1D04">
            <w:pPr>
              <w:cnfStyle w:val="000000000000" w:firstRow="0" w:lastRow="0" w:firstColumn="0" w:lastColumn="0" w:oddVBand="0" w:evenVBand="0" w:oddHBand="0" w:evenHBand="0" w:firstRowFirstColumn="0" w:firstRowLastColumn="0" w:lastRowFirstColumn="0" w:lastRowLastColumn="0"/>
            </w:pPr>
            <w:r>
              <w:t>1 h</w:t>
            </w:r>
          </w:p>
        </w:tc>
      </w:tr>
      <w:tr w:rsidR="00086A8E" w14:paraId="10EC93FA" w14:textId="19E55522" w:rsidTr="00A43AD5">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889" w:type="dxa"/>
            <w:shd w:val="clear" w:color="auto" w:fill="F9BBCA" w:themeFill="accent4" w:themeFillTint="66"/>
          </w:tcPr>
          <w:p w14:paraId="2A3521CE" w14:textId="7646C2DA" w:rsidR="00086A8E" w:rsidRPr="00086A8E" w:rsidRDefault="00086A8E" w:rsidP="00BD1D04">
            <w:pPr>
              <w:rPr>
                <w:b w:val="0"/>
                <w:bCs w:val="0"/>
              </w:rPr>
            </w:pPr>
            <w:r w:rsidRPr="00086A8E">
              <w:rPr>
                <w:b w:val="0"/>
                <w:bCs w:val="0"/>
              </w:rPr>
              <w:t>Aufgaben importieren Funktion</w:t>
            </w:r>
          </w:p>
        </w:tc>
        <w:tc>
          <w:tcPr>
            <w:tcW w:w="1450" w:type="dxa"/>
            <w:shd w:val="clear" w:color="auto" w:fill="F9BBCA" w:themeFill="accent4" w:themeFillTint="66"/>
          </w:tcPr>
          <w:p w14:paraId="1BAC827E"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535E9468" w14:textId="3C6B8F82" w:rsidR="00086A8E" w:rsidRDefault="00086A8E" w:rsidP="00BD1D04">
            <w:pPr>
              <w:cnfStyle w:val="000000100000" w:firstRow="0" w:lastRow="0" w:firstColumn="0" w:lastColumn="0" w:oddVBand="0" w:evenVBand="0" w:oddHBand="1" w:evenHBand="0" w:firstRowFirstColumn="0" w:firstRowLastColumn="0" w:lastRowFirstColumn="0" w:lastRowLastColumn="0"/>
            </w:pPr>
            <w:r>
              <w:t>22.01.23</w:t>
            </w:r>
          </w:p>
        </w:tc>
        <w:tc>
          <w:tcPr>
            <w:tcW w:w="1432" w:type="dxa"/>
            <w:shd w:val="clear" w:color="auto" w:fill="F9BBCA" w:themeFill="accent4" w:themeFillTint="66"/>
          </w:tcPr>
          <w:p w14:paraId="4C86A4F1"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6E7038F0" w14:textId="20C2344F" w:rsidR="00086A8E" w:rsidRDefault="00086A8E" w:rsidP="00BD1D04">
            <w:pPr>
              <w:cnfStyle w:val="000000100000" w:firstRow="0" w:lastRow="0" w:firstColumn="0" w:lastColumn="0" w:oddVBand="0" w:evenVBand="0" w:oddHBand="1" w:evenHBand="0" w:firstRowFirstColumn="0" w:firstRowLastColumn="0" w:lastRowFirstColumn="0" w:lastRowLastColumn="0"/>
            </w:pPr>
            <w:r>
              <w:t>22.01.23</w:t>
            </w:r>
          </w:p>
        </w:tc>
        <w:tc>
          <w:tcPr>
            <w:tcW w:w="1959" w:type="dxa"/>
            <w:shd w:val="clear" w:color="auto" w:fill="F9BBCA" w:themeFill="accent4" w:themeFillTint="66"/>
          </w:tcPr>
          <w:p w14:paraId="7BFF6A06"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62454340" w14:textId="5762965E" w:rsidR="00086A8E" w:rsidRDefault="00086A8E" w:rsidP="00BD1D04">
            <w:pPr>
              <w:cnfStyle w:val="000000100000" w:firstRow="0" w:lastRow="0" w:firstColumn="0" w:lastColumn="0" w:oddVBand="0" w:evenVBand="0" w:oddHBand="1" w:evenHBand="0" w:firstRowFirstColumn="0" w:firstRowLastColumn="0" w:lastRowFirstColumn="0" w:lastRowLastColumn="0"/>
            </w:pPr>
            <w:r>
              <w:t>22.01.23</w:t>
            </w:r>
          </w:p>
        </w:tc>
        <w:tc>
          <w:tcPr>
            <w:tcW w:w="1940" w:type="dxa"/>
            <w:shd w:val="clear" w:color="auto" w:fill="F9BBCA" w:themeFill="accent4" w:themeFillTint="66"/>
          </w:tcPr>
          <w:p w14:paraId="46024D65"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1631D607" w14:textId="436AF22F" w:rsidR="00086A8E" w:rsidRDefault="00086A8E" w:rsidP="00BD1D04">
            <w:pPr>
              <w:cnfStyle w:val="000000100000" w:firstRow="0" w:lastRow="0" w:firstColumn="0" w:lastColumn="0" w:oddVBand="0" w:evenVBand="0" w:oddHBand="1" w:evenHBand="0" w:firstRowFirstColumn="0" w:firstRowLastColumn="0" w:lastRowFirstColumn="0" w:lastRowLastColumn="0"/>
            </w:pPr>
            <w:r>
              <w:t>29.01.23</w:t>
            </w:r>
          </w:p>
        </w:tc>
        <w:tc>
          <w:tcPr>
            <w:tcW w:w="1295" w:type="dxa"/>
            <w:shd w:val="clear" w:color="auto" w:fill="F9BBCA" w:themeFill="accent4" w:themeFillTint="66"/>
          </w:tcPr>
          <w:p w14:paraId="1930BD07" w14:textId="77777777" w:rsidR="00086A8E" w:rsidRDefault="00086A8E" w:rsidP="00BD1D04">
            <w:pPr>
              <w:cnfStyle w:val="000000100000" w:firstRow="0" w:lastRow="0" w:firstColumn="0" w:lastColumn="0" w:oddVBand="0" w:evenVBand="0" w:oddHBand="1" w:evenHBand="0" w:firstRowFirstColumn="0" w:firstRowLastColumn="0" w:lastRowFirstColumn="0" w:lastRowLastColumn="0"/>
            </w:pPr>
          </w:p>
          <w:p w14:paraId="0DFFB273" w14:textId="49C5110F" w:rsidR="00A43AD5" w:rsidRDefault="00A43AD5" w:rsidP="00BD1D04">
            <w:pPr>
              <w:cnfStyle w:val="000000100000" w:firstRow="0" w:lastRow="0" w:firstColumn="0" w:lastColumn="0" w:oddVBand="0" w:evenVBand="0" w:oddHBand="1" w:evenHBand="0" w:firstRowFirstColumn="0" w:firstRowLastColumn="0" w:lastRowFirstColumn="0" w:lastRowLastColumn="0"/>
            </w:pPr>
            <w:r>
              <w:t>3 h</w:t>
            </w:r>
          </w:p>
        </w:tc>
      </w:tr>
      <w:tr w:rsidR="00086A8E" w14:paraId="661400EE" w14:textId="256DA8FD" w:rsidTr="00086A8E">
        <w:trPr>
          <w:trHeight w:val="485"/>
        </w:trPr>
        <w:tc>
          <w:tcPr>
            <w:cnfStyle w:val="001000000000" w:firstRow="0" w:lastRow="0" w:firstColumn="1" w:lastColumn="0" w:oddVBand="0" w:evenVBand="0" w:oddHBand="0" w:evenHBand="0" w:firstRowFirstColumn="0" w:firstRowLastColumn="0" w:lastRowFirstColumn="0" w:lastRowLastColumn="0"/>
            <w:tcW w:w="1889" w:type="dxa"/>
          </w:tcPr>
          <w:p w14:paraId="073C5B71" w14:textId="28F4EE57" w:rsidR="00086A8E" w:rsidRPr="00086A8E" w:rsidRDefault="00086A8E" w:rsidP="00BD1D04">
            <w:pPr>
              <w:rPr>
                <w:b w:val="0"/>
                <w:bCs w:val="0"/>
              </w:rPr>
            </w:pPr>
            <w:r>
              <w:rPr>
                <w:b w:val="0"/>
                <w:bCs w:val="0"/>
              </w:rPr>
              <w:t>Überarbeitung des Codes</w:t>
            </w:r>
          </w:p>
        </w:tc>
        <w:tc>
          <w:tcPr>
            <w:tcW w:w="1450" w:type="dxa"/>
          </w:tcPr>
          <w:p w14:paraId="318CAD7B" w14:textId="4734BCBD"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432" w:type="dxa"/>
          </w:tcPr>
          <w:p w14:paraId="7CE820B2" w14:textId="15A2A39B"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959" w:type="dxa"/>
          </w:tcPr>
          <w:p w14:paraId="703B44C6" w14:textId="44935044"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940" w:type="dxa"/>
          </w:tcPr>
          <w:p w14:paraId="2CCA405D" w14:textId="7483B685" w:rsidR="00086A8E" w:rsidRDefault="00086A8E" w:rsidP="00BD1D04">
            <w:pPr>
              <w:cnfStyle w:val="000000000000" w:firstRow="0" w:lastRow="0" w:firstColumn="0" w:lastColumn="0" w:oddVBand="0" w:evenVBand="0" w:oddHBand="0" w:evenHBand="0" w:firstRowFirstColumn="0" w:firstRowLastColumn="0" w:lastRowFirstColumn="0" w:lastRowLastColumn="0"/>
            </w:pPr>
            <w:r>
              <w:t>05.02.23</w:t>
            </w:r>
          </w:p>
        </w:tc>
        <w:tc>
          <w:tcPr>
            <w:tcW w:w="1295" w:type="dxa"/>
          </w:tcPr>
          <w:p w14:paraId="7AF8C920" w14:textId="5A5D389C" w:rsidR="00086A8E" w:rsidRDefault="00A43AD5" w:rsidP="00BD1D04">
            <w:pPr>
              <w:cnfStyle w:val="000000000000" w:firstRow="0" w:lastRow="0" w:firstColumn="0" w:lastColumn="0" w:oddVBand="0" w:evenVBand="0" w:oddHBand="0" w:evenHBand="0" w:firstRowFirstColumn="0" w:firstRowLastColumn="0" w:lastRowFirstColumn="0" w:lastRowLastColumn="0"/>
            </w:pPr>
            <w:r>
              <w:t>2 h</w:t>
            </w:r>
          </w:p>
        </w:tc>
      </w:tr>
      <w:tr w:rsidR="00086A8E" w14:paraId="31F1F22F" w14:textId="3548BAF3" w:rsidTr="00A43AD5">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889" w:type="dxa"/>
            <w:shd w:val="clear" w:color="auto" w:fill="E0E88E" w:themeFill="accent1" w:themeFillTint="99"/>
          </w:tcPr>
          <w:p w14:paraId="39E0740D" w14:textId="7CA7CD03" w:rsidR="00086A8E" w:rsidRDefault="00086A8E" w:rsidP="00BD1D04">
            <w:pPr>
              <w:rPr>
                <w:b w:val="0"/>
                <w:bCs w:val="0"/>
              </w:rPr>
            </w:pPr>
            <w:r>
              <w:rPr>
                <w:b w:val="0"/>
                <w:bCs w:val="0"/>
              </w:rPr>
              <w:t>Design des Projektes</w:t>
            </w:r>
          </w:p>
        </w:tc>
        <w:tc>
          <w:tcPr>
            <w:tcW w:w="1450" w:type="dxa"/>
            <w:shd w:val="clear" w:color="auto" w:fill="E0E88E" w:themeFill="accent1" w:themeFillTint="99"/>
          </w:tcPr>
          <w:p w14:paraId="72D0F50E" w14:textId="59875C4C" w:rsidR="00086A8E" w:rsidRDefault="00086A8E" w:rsidP="00BD1D04">
            <w:pPr>
              <w:cnfStyle w:val="000000100000" w:firstRow="0" w:lastRow="0" w:firstColumn="0" w:lastColumn="0" w:oddVBand="0" w:evenVBand="0" w:oddHBand="1" w:evenHBand="0" w:firstRowFirstColumn="0" w:firstRowLastColumn="0" w:lastRowFirstColumn="0" w:lastRowLastColumn="0"/>
            </w:pPr>
            <w:r>
              <w:t>05.02.23</w:t>
            </w:r>
          </w:p>
        </w:tc>
        <w:tc>
          <w:tcPr>
            <w:tcW w:w="1432" w:type="dxa"/>
            <w:shd w:val="clear" w:color="auto" w:fill="E0E88E" w:themeFill="accent1" w:themeFillTint="99"/>
          </w:tcPr>
          <w:p w14:paraId="55560E39" w14:textId="2D6875C3" w:rsidR="00086A8E" w:rsidRDefault="00086A8E" w:rsidP="00BD1D04">
            <w:pPr>
              <w:cnfStyle w:val="000000100000" w:firstRow="0" w:lastRow="0" w:firstColumn="0" w:lastColumn="0" w:oddVBand="0" w:evenVBand="0" w:oddHBand="1" w:evenHBand="0" w:firstRowFirstColumn="0" w:firstRowLastColumn="0" w:lastRowFirstColumn="0" w:lastRowLastColumn="0"/>
            </w:pPr>
            <w:r>
              <w:t>09.02.23</w:t>
            </w:r>
          </w:p>
        </w:tc>
        <w:tc>
          <w:tcPr>
            <w:tcW w:w="1959" w:type="dxa"/>
            <w:shd w:val="clear" w:color="auto" w:fill="E0E88E" w:themeFill="accent1" w:themeFillTint="99"/>
          </w:tcPr>
          <w:p w14:paraId="616C8F86" w14:textId="3B3D8411" w:rsidR="00086A8E" w:rsidRDefault="00086A8E" w:rsidP="00BD1D04">
            <w:pPr>
              <w:cnfStyle w:val="000000100000" w:firstRow="0" w:lastRow="0" w:firstColumn="0" w:lastColumn="0" w:oddVBand="0" w:evenVBand="0" w:oddHBand="1" w:evenHBand="0" w:firstRowFirstColumn="0" w:firstRowLastColumn="0" w:lastRowFirstColumn="0" w:lastRowLastColumn="0"/>
            </w:pPr>
            <w:r>
              <w:t>05.02.23</w:t>
            </w:r>
          </w:p>
        </w:tc>
        <w:tc>
          <w:tcPr>
            <w:tcW w:w="1940" w:type="dxa"/>
            <w:shd w:val="clear" w:color="auto" w:fill="E0E88E" w:themeFill="accent1" w:themeFillTint="99"/>
          </w:tcPr>
          <w:p w14:paraId="1CCAFA53" w14:textId="6CC8E5A6" w:rsidR="00086A8E" w:rsidRDefault="00086A8E" w:rsidP="00BD1D04">
            <w:pPr>
              <w:cnfStyle w:val="000000100000" w:firstRow="0" w:lastRow="0" w:firstColumn="0" w:lastColumn="0" w:oddVBand="0" w:evenVBand="0" w:oddHBand="1" w:evenHBand="0" w:firstRowFirstColumn="0" w:firstRowLastColumn="0" w:lastRowFirstColumn="0" w:lastRowLastColumn="0"/>
            </w:pPr>
            <w:r>
              <w:t>06.02.23</w:t>
            </w:r>
          </w:p>
        </w:tc>
        <w:tc>
          <w:tcPr>
            <w:tcW w:w="1295" w:type="dxa"/>
            <w:shd w:val="clear" w:color="auto" w:fill="E0E88E" w:themeFill="accent1" w:themeFillTint="99"/>
          </w:tcPr>
          <w:p w14:paraId="4238CC87" w14:textId="3123FFE5" w:rsidR="00086A8E" w:rsidRDefault="00A43AD5" w:rsidP="00BD1D04">
            <w:pPr>
              <w:cnfStyle w:val="000000100000" w:firstRow="0" w:lastRow="0" w:firstColumn="0" w:lastColumn="0" w:oddVBand="0" w:evenVBand="0" w:oddHBand="1" w:evenHBand="0" w:firstRowFirstColumn="0" w:firstRowLastColumn="0" w:lastRowFirstColumn="0" w:lastRowLastColumn="0"/>
            </w:pPr>
            <w:r>
              <w:t>2 h</w:t>
            </w:r>
          </w:p>
        </w:tc>
      </w:tr>
      <w:tr w:rsidR="00086A8E" w14:paraId="224D8D39" w14:textId="180B1F20" w:rsidTr="00086A8E">
        <w:trPr>
          <w:trHeight w:val="485"/>
        </w:trPr>
        <w:tc>
          <w:tcPr>
            <w:cnfStyle w:val="001000000000" w:firstRow="0" w:lastRow="0" w:firstColumn="1" w:lastColumn="0" w:oddVBand="0" w:evenVBand="0" w:oddHBand="0" w:evenHBand="0" w:firstRowFirstColumn="0" w:firstRowLastColumn="0" w:lastRowFirstColumn="0" w:lastRowLastColumn="0"/>
            <w:tcW w:w="1889" w:type="dxa"/>
          </w:tcPr>
          <w:p w14:paraId="4E903908" w14:textId="61BE8CDC" w:rsidR="00086A8E" w:rsidRDefault="00086A8E" w:rsidP="00BD1D04">
            <w:pPr>
              <w:rPr>
                <w:b w:val="0"/>
                <w:bCs w:val="0"/>
              </w:rPr>
            </w:pPr>
            <w:r>
              <w:rPr>
                <w:b w:val="0"/>
                <w:bCs w:val="0"/>
              </w:rPr>
              <w:t>Dokumentation Erstellen</w:t>
            </w:r>
          </w:p>
        </w:tc>
        <w:tc>
          <w:tcPr>
            <w:tcW w:w="1450" w:type="dxa"/>
          </w:tcPr>
          <w:p w14:paraId="0DE8BBFB" w14:textId="6633AD43" w:rsidR="00086A8E" w:rsidRDefault="00086A8E" w:rsidP="00BD1D04">
            <w:pPr>
              <w:cnfStyle w:val="000000000000" w:firstRow="0" w:lastRow="0" w:firstColumn="0" w:lastColumn="0" w:oddVBand="0" w:evenVBand="0" w:oddHBand="0" w:evenHBand="0" w:firstRowFirstColumn="0" w:firstRowLastColumn="0" w:lastRowFirstColumn="0" w:lastRowLastColumn="0"/>
            </w:pPr>
            <w:r>
              <w:t>20.02.23</w:t>
            </w:r>
          </w:p>
        </w:tc>
        <w:tc>
          <w:tcPr>
            <w:tcW w:w="1432" w:type="dxa"/>
          </w:tcPr>
          <w:p w14:paraId="34803805" w14:textId="31C15617" w:rsidR="00086A8E" w:rsidRDefault="00086A8E" w:rsidP="00BD1D04">
            <w:pPr>
              <w:cnfStyle w:val="000000000000" w:firstRow="0" w:lastRow="0" w:firstColumn="0" w:lastColumn="0" w:oddVBand="0" w:evenVBand="0" w:oddHBand="0" w:evenHBand="0" w:firstRowFirstColumn="0" w:firstRowLastColumn="0" w:lastRowFirstColumn="0" w:lastRowLastColumn="0"/>
            </w:pPr>
            <w:r>
              <w:t>05.03.23</w:t>
            </w:r>
          </w:p>
        </w:tc>
        <w:tc>
          <w:tcPr>
            <w:tcW w:w="1959" w:type="dxa"/>
          </w:tcPr>
          <w:p w14:paraId="35F1D542" w14:textId="51F05A1D" w:rsidR="00086A8E" w:rsidRDefault="00086A8E" w:rsidP="00BD1D04">
            <w:pPr>
              <w:cnfStyle w:val="000000000000" w:firstRow="0" w:lastRow="0" w:firstColumn="0" w:lastColumn="0" w:oddVBand="0" w:evenVBand="0" w:oddHBand="0" w:evenHBand="0" w:firstRowFirstColumn="0" w:firstRowLastColumn="0" w:lastRowFirstColumn="0" w:lastRowLastColumn="0"/>
            </w:pPr>
            <w:r>
              <w:t>20.02.23</w:t>
            </w:r>
          </w:p>
        </w:tc>
        <w:tc>
          <w:tcPr>
            <w:tcW w:w="1940" w:type="dxa"/>
          </w:tcPr>
          <w:p w14:paraId="198F1CB8" w14:textId="59750945" w:rsidR="00086A8E" w:rsidRDefault="00086A8E" w:rsidP="00BD1D04">
            <w:pPr>
              <w:cnfStyle w:val="000000000000" w:firstRow="0" w:lastRow="0" w:firstColumn="0" w:lastColumn="0" w:oddVBand="0" w:evenVBand="0" w:oddHBand="0" w:evenHBand="0" w:firstRowFirstColumn="0" w:firstRowLastColumn="0" w:lastRowFirstColumn="0" w:lastRowLastColumn="0"/>
            </w:pPr>
            <w:r>
              <w:t>05.03.23</w:t>
            </w:r>
          </w:p>
        </w:tc>
        <w:tc>
          <w:tcPr>
            <w:tcW w:w="1295" w:type="dxa"/>
          </w:tcPr>
          <w:p w14:paraId="7DB5DE6C" w14:textId="57070BDF" w:rsidR="00086A8E" w:rsidRDefault="00A43AD5" w:rsidP="00BD1D04">
            <w:pPr>
              <w:cnfStyle w:val="000000000000" w:firstRow="0" w:lastRow="0" w:firstColumn="0" w:lastColumn="0" w:oddVBand="0" w:evenVBand="0" w:oddHBand="0" w:evenHBand="0" w:firstRowFirstColumn="0" w:firstRowLastColumn="0" w:lastRowFirstColumn="0" w:lastRowLastColumn="0"/>
            </w:pPr>
            <w:r>
              <w:t>5 h</w:t>
            </w:r>
          </w:p>
        </w:tc>
      </w:tr>
    </w:tbl>
    <w:p w14:paraId="68E677F5" w14:textId="57962873" w:rsidR="00BB6428" w:rsidRDefault="00BB6428" w:rsidP="003F148A"/>
    <w:p w14:paraId="369A9A9F" w14:textId="2073CEA8" w:rsidR="00A43AD5" w:rsidRPr="00874E29" w:rsidRDefault="00A43AD5" w:rsidP="003F148A">
      <w:r>
        <w:t xml:space="preserve">Die Planung der Arbeit wurde von Beginn an verfolgt und ständig dokumentiert. Die geplanten Starts und Ende wurden nicht von Anfang an definiert, jedoch bei Start der Aufgabe, legte der Verfasser immer fest bis wann er dies erledigt haben wolle. Dies funktionierte im Normalfall sehr gut und die Schätzung, bis wann dies erledigt, sein sollte, passte meistens. Leicht rot markiert sieht man, das es bei einigen Aufgaben ein deutlich anderes Ende hat als geplant. Dies liegt vor allem daran, dass der Verfasser länger an einer Lösung arbeitete als geplant. Diese 3 Aufgaben, die rot markiert sind, die waren von der Komplexität her auch am </w:t>
      </w:r>
      <w:r>
        <w:lastRenderedPageBreak/>
        <w:t>schwierigsten zu implementieren. Das Design des Projekts empfand der Verfasser als eine eher experimentelle Aufgabe und hatte Spass, mehreres auszuprobieren. Dies wurde jedoch auch sehr schnell erledigt und</w:t>
      </w:r>
      <w:r w:rsidR="00840F2A">
        <w:t xml:space="preserve"> war sehr zufriedenstellend.</w:t>
      </w:r>
    </w:p>
    <w:p w14:paraId="017FC9A6" w14:textId="5D55A00C" w:rsidR="004835DC" w:rsidRDefault="00B36731" w:rsidP="004835DC">
      <w:pPr>
        <w:pStyle w:val="berschrift1"/>
      </w:pPr>
      <w:bookmarkStart w:id="2" w:name="_Toc128745998"/>
      <w:r>
        <w:t>Architektur</w:t>
      </w:r>
      <w:bookmarkEnd w:id="2"/>
    </w:p>
    <w:p w14:paraId="38E9D017" w14:textId="07FF4D44" w:rsidR="00D56297" w:rsidRPr="00D56297" w:rsidRDefault="00D56297" w:rsidP="00D56297">
      <w:pPr>
        <w:pStyle w:val="berschrift2"/>
      </w:pPr>
      <w:bookmarkStart w:id="3" w:name="_Toc128745999"/>
      <w:r>
        <w:t>Architekturbild</w:t>
      </w:r>
      <w:bookmarkEnd w:id="3"/>
    </w:p>
    <w:p w14:paraId="11EA1900" w14:textId="5CCDDD87" w:rsidR="009F4CC1" w:rsidRDefault="009F4CC1" w:rsidP="009F4CC1"/>
    <w:p w14:paraId="60B87DA6" w14:textId="77777777" w:rsidR="009F4CC1" w:rsidRPr="009F4CC1" w:rsidRDefault="009F4CC1" w:rsidP="009F4CC1"/>
    <w:p w14:paraId="1F3710BA" w14:textId="20B941F1" w:rsidR="00B36731" w:rsidRDefault="00833AE2" w:rsidP="00B36731">
      <w:r>
        <w:rPr>
          <w:noProof/>
        </w:rPr>
        <w:drawing>
          <wp:inline distT="0" distB="0" distL="0" distR="0" wp14:anchorId="65E33769" wp14:editId="7DE4CB16">
            <wp:extent cx="6115050" cy="28670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67025"/>
                    </a:xfrm>
                    <a:prstGeom prst="rect">
                      <a:avLst/>
                    </a:prstGeom>
                    <a:noFill/>
                    <a:ln>
                      <a:noFill/>
                    </a:ln>
                  </pic:spPr>
                </pic:pic>
              </a:graphicData>
            </a:graphic>
          </wp:inline>
        </w:drawing>
      </w:r>
    </w:p>
    <w:p w14:paraId="7E237EF5" w14:textId="32CA76FD" w:rsidR="009F4CC1" w:rsidRDefault="009F4CC1" w:rsidP="00B36731"/>
    <w:p w14:paraId="1A233618" w14:textId="77777777" w:rsidR="00D91FFD" w:rsidRDefault="00EA108F" w:rsidP="00EA108F">
      <w:r w:rsidRPr="008F12E2">
        <w:rPr>
          <w:b/>
          <w:bCs/>
        </w:rPr>
        <w:t>Web-Browser</w:t>
      </w:r>
      <w:r>
        <w:t xml:space="preserve">: </w:t>
      </w:r>
    </w:p>
    <w:p w14:paraId="64AF1D00" w14:textId="2E7D5B45" w:rsidR="00EA108F" w:rsidRDefault="00EA108F" w:rsidP="00EA108F">
      <w:r>
        <w:t>Der Webbrowser ist die wichtigste Komponente für den Zugriff auf die webbasierte Anwendung. Er stellt die Benutzeroberfläche bereit, die den Inhalt der Anwendung anzeigt und den Benutzern die Interaktion mit dem System ermöglicht. Der Browser ist für das Rendern von HTML und CSS sowie für die Verarbeitung von Benutzereingaben zuständig. Die Benutzeroberfläche der Anwendung wird mit HTML und CSS erstellt, wobei Bootstrap zusätzliche Styling- und Layout-Optionen bietet.</w:t>
      </w:r>
      <w:r w:rsidR="006648B7">
        <w:t xml:space="preserve"> Für Boots</w:t>
      </w:r>
      <w:r w:rsidR="004E222C">
        <w:t xml:space="preserve">trap hat sich der Verfasser deshalb entschieden, weil </w:t>
      </w:r>
      <w:r w:rsidR="007043DA">
        <w:t xml:space="preserve">es eine moderne und einfache Alternative zu einfachem CSS darstellt. Es besteht die Möglichkeit einfach und </w:t>
      </w:r>
      <w:r w:rsidR="00481583">
        <w:t>zeitentsprechende Vorlagen zu entnehmen oder die vorkonfigurierten</w:t>
      </w:r>
      <w:r w:rsidR="005F70AC">
        <w:t xml:space="preserve"> Klassen zu benutzen. </w:t>
      </w:r>
    </w:p>
    <w:p w14:paraId="2CF87725" w14:textId="77777777" w:rsidR="00EA108F" w:rsidRDefault="00EA108F" w:rsidP="00EA108F"/>
    <w:p w14:paraId="52FFA0BB" w14:textId="77777777" w:rsidR="00EA108F" w:rsidRDefault="00EA108F" w:rsidP="00EA108F">
      <w:r>
        <w:t>Die Aufgabe des Browsers besteht darin, HTTP-Anfragen an den Server zu senden und die Antwort für den Benutzer anzuzeigen. Die PHP-Skripte der Anwendung generieren auf der Serverseite dynamisch HTML, das dann als Antwort auf eine Benutzeranfrage an den Browser gesendet wird.</w:t>
      </w:r>
    </w:p>
    <w:p w14:paraId="33C5FB0E" w14:textId="77777777" w:rsidR="00EA108F" w:rsidRDefault="00EA108F" w:rsidP="00EA108F"/>
    <w:p w14:paraId="1C4396AA" w14:textId="5B711161" w:rsidR="009F4CC1" w:rsidRDefault="00EA108F" w:rsidP="00EA108F">
      <w:r>
        <w:t>Insgesamt ist der Webbrowser eine Schlüsselkomponente in der Client-Server-Architektur der Anwendung, die es den Benutzern ermöglicht, über eine moderne, reaktionsschnelle und benutzerfreundliche Schnittstelle auf die Funktionen der Anwendung zuzugreifen und mit ihnen zu interagieren.</w:t>
      </w:r>
    </w:p>
    <w:p w14:paraId="1BB4A163" w14:textId="7BA0230F" w:rsidR="005565D8" w:rsidRDefault="005565D8" w:rsidP="00EA108F"/>
    <w:p w14:paraId="73623571" w14:textId="77777777" w:rsidR="00D91FFD" w:rsidRDefault="00D91FFD" w:rsidP="00D91FFD">
      <w:r w:rsidRPr="008F12E2">
        <w:rPr>
          <w:b/>
          <w:bCs/>
        </w:rPr>
        <w:t>Webserver</w:t>
      </w:r>
      <w:r>
        <w:t>:</w:t>
      </w:r>
    </w:p>
    <w:p w14:paraId="19A916B5" w14:textId="49A96915" w:rsidR="00D91FFD" w:rsidRDefault="00D91FFD" w:rsidP="00D91FFD">
      <w:r>
        <w:t xml:space="preserve">Der Webserver ist eine entscheidende Komponente der Systemarchitektur, da er als Gateway für den Zugang der Benutzer zu den Systemfunktionen dient. Der Webserver ist für den Empfang von Benutzeranfragen, deren Verarbeitung und die Rückgabe der entsprechenden Antwort verantwortlich. Die in </w:t>
      </w:r>
      <w:r>
        <w:lastRenderedPageBreak/>
        <w:t>diesem Projekt verwendete Webserver-Software ist Apache, ein weit verbreiteter Open-Source-Webserver. Apache wurde aufgrund seiner Stabilität, Leistung und Sicherheitsfunktionen ausgewählt</w:t>
      </w:r>
      <w:r w:rsidR="005819AA">
        <w:t xml:space="preserve">, jedoch auch weil dies im Unterricht vorgestellt wurde und die Arbeit damit sehr </w:t>
      </w:r>
      <w:r w:rsidR="00C671C3">
        <w:t>gut funktioniert.</w:t>
      </w:r>
    </w:p>
    <w:p w14:paraId="29BFD25B" w14:textId="77777777" w:rsidR="00D91FFD" w:rsidRDefault="00D91FFD" w:rsidP="00D91FFD"/>
    <w:p w14:paraId="06D8CB8A" w14:textId="77777777" w:rsidR="00D91FFD" w:rsidRDefault="00D91FFD" w:rsidP="00D91FFD"/>
    <w:p w14:paraId="48A5ECD2" w14:textId="1398A1C8" w:rsidR="00D91FFD" w:rsidRDefault="00D91FFD" w:rsidP="00D91FFD">
      <w:r>
        <w:t>Der Webserver ist so konfiguriert, dass er mit PHP arbeitet, einer serverseitigen Skriptsprache, die zur Erstellung dynamischer Webseiten verwendet wird. Die serverseitigen Skripte sind für die Interaktion mit der Datenbank, die Verarbeitung von Benutzereingaben und die Generierung dynamischer Inhalte</w:t>
      </w:r>
      <w:r w:rsidR="00C671C3">
        <w:t xml:space="preserve"> </w:t>
      </w:r>
      <w:r>
        <w:t>verantwortlich, die dem Benutzer über den Webserver zur Verfügung gestellt werden. Zusätzlich zu Apache und PHP verwendet das System MySQL als Datenbankmanagementsystem, um Daten zu speichern und zu verwalten.</w:t>
      </w:r>
      <w:r w:rsidR="00C671C3">
        <w:t xml:space="preserve"> </w:t>
      </w:r>
    </w:p>
    <w:p w14:paraId="6183350B" w14:textId="77777777" w:rsidR="00C671C3" w:rsidRDefault="00C671C3" w:rsidP="00D91FFD"/>
    <w:p w14:paraId="496DFD52" w14:textId="6F8F9456" w:rsidR="005565D8" w:rsidRDefault="00D91FFD" w:rsidP="00D91FFD">
      <w:r>
        <w:t>Insgesamt ist die Webserver-Komponente ein wichtiger Bestandteil der Systemarchitektur</w:t>
      </w:r>
      <w:r w:rsidR="00C671C3">
        <w:t>.</w:t>
      </w:r>
    </w:p>
    <w:p w14:paraId="723AA6D8" w14:textId="4F1F9332" w:rsidR="00870628" w:rsidRDefault="00870628" w:rsidP="00D91FFD"/>
    <w:p w14:paraId="095EC035" w14:textId="78F486A5" w:rsidR="00870628" w:rsidRDefault="00870628" w:rsidP="00D91FFD">
      <w:r w:rsidRPr="008F12E2">
        <w:rPr>
          <w:b/>
          <w:bCs/>
        </w:rPr>
        <w:t>Datenbank</w:t>
      </w:r>
      <w:r>
        <w:t>:</w:t>
      </w:r>
    </w:p>
    <w:p w14:paraId="1A79C08D" w14:textId="3BE09536" w:rsidR="00870628" w:rsidRDefault="00870628" w:rsidP="00870628">
      <w:r>
        <w:t>Die Datenbankkomponente bildet die Grundlage des Systems und ist für die Speicherung, Verwaltung und den Zugriff auf die Anwendungsdaten zuständig. Die für dieses Projekt gewählte Datenbanktechnologie ist MySQL, ein o</w:t>
      </w:r>
      <w:r w:rsidR="00FE6A95">
        <w:t>pen source</w:t>
      </w:r>
      <w:r>
        <w:t xml:space="preserve"> relationales Datenbankmanagementsystem. Die Wahl fiel auf MySQL</w:t>
      </w:r>
      <w:r w:rsidR="00437A33">
        <w:t xml:space="preserve">, weil uns dies im Unterricht </w:t>
      </w:r>
      <w:r w:rsidR="00C00944">
        <w:t xml:space="preserve">vorgestellt wurde, jedoch punktet MySQL auch </w:t>
      </w:r>
      <w:r>
        <w:t>wegen seiner Zuverlässigkeit, Skalierbarkeit und Benutzerfreundlichkeit sowie wegen seiner weiten Verbreitung und der großen Nutzergemeinde.</w:t>
      </w:r>
    </w:p>
    <w:p w14:paraId="4BDCA9CA" w14:textId="77777777" w:rsidR="00870628" w:rsidRDefault="00870628" w:rsidP="00870628"/>
    <w:p w14:paraId="7999BC63" w14:textId="00821443" w:rsidR="00870628" w:rsidRDefault="00870628" w:rsidP="00856E17">
      <w:r>
        <w:t>Das Datenbankschema wurde entwickelt, um die für das System erforderlichen Daten zu speichern, darunter Aufgaben, Aufgabentypen</w:t>
      </w:r>
      <w:r w:rsidR="00856E17">
        <w:t xml:space="preserve"> und </w:t>
      </w:r>
      <w:r>
        <w:t>Personen. Jede Tabelle in der Datenbank verfügt über einen Primärschlüssel und geeignete Indizes, um einen effizienten Datenabruf und eine effiziente Datenmanipulation zu gewährleisten.</w:t>
      </w:r>
    </w:p>
    <w:p w14:paraId="19DD1715" w14:textId="77777777" w:rsidR="00870628" w:rsidRDefault="00870628" w:rsidP="00870628"/>
    <w:p w14:paraId="308C07B4" w14:textId="6843CEF1" w:rsidR="00C671C3" w:rsidRDefault="00870628" w:rsidP="00BA5311">
      <w:pPr>
        <w:jc w:val="both"/>
      </w:pPr>
      <w:r>
        <w:t>Insgesamt bietet die Wahl von MySQL als Datenbanktechnologie für dieses Projekt eine zuverlässige, skalierbare und sichere Grundlage für das System, und das Datenbankdesign gewährleistet eine effiziente und konsistente Datenspeicherung und -verwaltung.</w:t>
      </w:r>
    </w:p>
    <w:p w14:paraId="0C66D7F5" w14:textId="607794C3" w:rsidR="00D56297" w:rsidRDefault="00D56297" w:rsidP="00BA5311">
      <w:pPr>
        <w:jc w:val="both"/>
      </w:pPr>
    </w:p>
    <w:p w14:paraId="6692F6F9" w14:textId="5BE25C27" w:rsidR="00D56297" w:rsidRDefault="00D56297" w:rsidP="00D56297">
      <w:pPr>
        <w:pStyle w:val="berschrift2"/>
      </w:pPr>
      <w:bookmarkStart w:id="4" w:name="_Toc128746000"/>
      <w:r>
        <w:t>Komponenten</w:t>
      </w:r>
      <w:bookmarkEnd w:id="4"/>
    </w:p>
    <w:p w14:paraId="0404A2FE" w14:textId="40EDACBC" w:rsidR="00D56297" w:rsidRDefault="00D56297" w:rsidP="00D56297"/>
    <w:p w14:paraId="485C34BD" w14:textId="6AEC152B" w:rsidR="00D56297" w:rsidRDefault="00D56297" w:rsidP="00D56297">
      <w:r>
        <w:t>Für die Praxisarbeit wurden mehrere PHP-files erstellt die notwendig sind damit die Aufgabenverwaltung komplett funktioniert. Hinzu gibt es noch ein einfaches CSS-file, ein SQL-file, sowie auch ein XML- und JSON-file. Diese werden kurz genauer beschrieben:</w:t>
      </w:r>
    </w:p>
    <w:p w14:paraId="43B39831" w14:textId="77777777" w:rsidR="00D56297" w:rsidRDefault="00D56297" w:rsidP="00D56297"/>
    <w:p w14:paraId="45026511" w14:textId="4943C7FE" w:rsidR="00D56297" w:rsidRPr="00D56297" w:rsidRDefault="00D56297" w:rsidP="00D56297">
      <w:pPr>
        <w:rPr>
          <w:lang w:val="en-GB"/>
        </w:rPr>
      </w:pPr>
      <w:r w:rsidRPr="00D56297">
        <w:rPr>
          <w:b/>
          <w:bCs/>
          <w:lang w:val="en-GB"/>
        </w:rPr>
        <w:t>addPerson.php</w:t>
      </w:r>
      <w:r w:rsidRPr="00D56297">
        <w:rPr>
          <w:lang w:val="en-GB"/>
        </w:rPr>
        <w:t>:</w:t>
      </w:r>
    </w:p>
    <w:p w14:paraId="66673084" w14:textId="77777777" w:rsidR="003E2C4B" w:rsidRDefault="003E2C4B" w:rsidP="00D56297">
      <w:r w:rsidRPr="003E2C4B">
        <w:t>Diese Datei wird verwendet, um eine neue Person in die Tabelle "</w:t>
      </w:r>
      <w:r>
        <w:t>persons</w:t>
      </w:r>
      <w:r w:rsidRPr="003E2C4B">
        <w:t>" in der Datenbank "</w:t>
      </w:r>
      <w:r>
        <w:t>todo</w:t>
      </w:r>
      <w:r w:rsidRPr="003E2C4B">
        <w:t>" aufzunehmen.</w:t>
      </w:r>
      <w:r>
        <w:t xml:space="preserve"> Die Person steht dann bei der Erstellung eines Tasks zur Auswahl zur Verfügung. </w:t>
      </w:r>
    </w:p>
    <w:p w14:paraId="362F0A16" w14:textId="77777777" w:rsidR="003E2C4B" w:rsidRDefault="003E2C4B" w:rsidP="00D56297"/>
    <w:p w14:paraId="091EB067" w14:textId="5120401F" w:rsidR="00D56297" w:rsidRDefault="003E2C4B" w:rsidP="00D56297">
      <w:r>
        <w:t xml:space="preserve">Es überprüft simpel ob alle Felder ausgefüllt sind und schreibt dann die Person mit einem «Insert»-Befehl in die Datenbank. </w:t>
      </w:r>
    </w:p>
    <w:p w14:paraId="1523F6EA" w14:textId="77777777" w:rsidR="003E2C4B" w:rsidRPr="003E2C4B" w:rsidRDefault="003E2C4B" w:rsidP="00D56297"/>
    <w:p w14:paraId="796210A5" w14:textId="77777777" w:rsidR="00D56297" w:rsidRPr="00D56297" w:rsidRDefault="00D56297" w:rsidP="00D56297">
      <w:pPr>
        <w:rPr>
          <w:lang w:val="en-GB"/>
        </w:rPr>
      </w:pPr>
      <w:r w:rsidRPr="003E2C4B">
        <w:rPr>
          <w:b/>
          <w:bCs/>
          <w:lang w:val="en-GB"/>
        </w:rPr>
        <w:t>addType.php</w:t>
      </w:r>
      <w:r w:rsidRPr="00D56297">
        <w:rPr>
          <w:lang w:val="en-GB"/>
        </w:rPr>
        <w:t>:</w:t>
      </w:r>
    </w:p>
    <w:p w14:paraId="31630AF5" w14:textId="14FA4FB9" w:rsidR="00D56297" w:rsidRDefault="003E2C4B" w:rsidP="00D56297">
      <w:r w:rsidRPr="003E2C4B">
        <w:t>Diese Datei wird verwendet, um einen neuen Aufgabentyp zur Tabelle "task_types" in der Datenbank "todo" hinzuzufügen.</w:t>
      </w:r>
      <w:r>
        <w:t xml:space="preserve"> Der</w:t>
      </w:r>
      <w:r w:rsidRPr="003E2C4B">
        <w:t xml:space="preserve"> </w:t>
      </w:r>
      <w:r>
        <w:t xml:space="preserve">Aufgabentyp </w:t>
      </w:r>
      <w:r w:rsidRPr="003E2C4B">
        <w:t>steht dann bei der Erstellung eines Tasks zur Auswahl zur Verfügung.</w:t>
      </w:r>
    </w:p>
    <w:p w14:paraId="61D12CB8" w14:textId="30AD77BF" w:rsidR="003E2C4B" w:rsidRDefault="003E2C4B" w:rsidP="00D56297"/>
    <w:p w14:paraId="09D79941" w14:textId="31D1D586" w:rsidR="003E2C4B" w:rsidRPr="003E2C4B" w:rsidRDefault="003E2C4B" w:rsidP="00D56297">
      <w:r w:rsidRPr="003E2C4B">
        <w:lastRenderedPageBreak/>
        <w:t xml:space="preserve">Es überprüft simpel ob alle Felder ausgefüllt sind und schreibt dann </w:t>
      </w:r>
      <w:r>
        <w:t>den</w:t>
      </w:r>
      <w:r w:rsidRPr="003E2C4B">
        <w:t xml:space="preserve"> </w:t>
      </w:r>
      <w:r>
        <w:t xml:space="preserve">Aufgabentyp </w:t>
      </w:r>
      <w:r w:rsidRPr="003E2C4B">
        <w:t>mit einem «Insert»</w:t>
      </w:r>
      <w:r>
        <w:t>-Befehl</w:t>
      </w:r>
      <w:r w:rsidRPr="003E2C4B">
        <w:t xml:space="preserve"> in die Datenbank.</w:t>
      </w:r>
    </w:p>
    <w:p w14:paraId="16DF0A66" w14:textId="77777777" w:rsidR="003E2C4B" w:rsidRPr="003E2C4B" w:rsidRDefault="003E2C4B" w:rsidP="00D56297"/>
    <w:p w14:paraId="3FA81BFD" w14:textId="77777777" w:rsidR="00D56297" w:rsidRPr="00D56297" w:rsidRDefault="00D56297" w:rsidP="00D56297">
      <w:pPr>
        <w:rPr>
          <w:lang w:val="en-GB"/>
        </w:rPr>
      </w:pPr>
      <w:r w:rsidRPr="003E2C4B">
        <w:rPr>
          <w:b/>
          <w:bCs/>
          <w:lang w:val="en-GB"/>
        </w:rPr>
        <w:t>admin.php</w:t>
      </w:r>
      <w:r w:rsidRPr="00D56297">
        <w:rPr>
          <w:lang w:val="en-GB"/>
        </w:rPr>
        <w:t>:</w:t>
      </w:r>
    </w:p>
    <w:p w14:paraId="43B1C7D1" w14:textId="5E70AD25" w:rsidR="00D56297" w:rsidRDefault="003E2C4B" w:rsidP="00D56297">
      <w:r w:rsidRPr="003E2C4B">
        <w:t>Diese Datei ist die Verwaltungsseite für die Anwendung "</w:t>
      </w:r>
      <w:r>
        <w:t>Aufgabenverwaltung</w:t>
      </w:r>
      <w:r w:rsidRPr="003E2C4B">
        <w:t>", die es dem Benutzer ermöglicht</w:t>
      </w:r>
      <w:r>
        <w:t xml:space="preserve"> </w:t>
      </w:r>
      <w:r w:rsidRPr="003E2C4B">
        <w:t>Personen und Aufgabentypen hinzuzufügen</w:t>
      </w:r>
      <w:r>
        <w:t xml:space="preserve"> und auch XML- und JSON-Dateien hochzuladen, welche Tasks enthalten.</w:t>
      </w:r>
    </w:p>
    <w:p w14:paraId="23AF603A" w14:textId="1A0B473F" w:rsidR="003E2C4B" w:rsidRDefault="003E2C4B" w:rsidP="00D56297"/>
    <w:p w14:paraId="3DB8FBE0" w14:textId="79217B96" w:rsidR="003E2C4B" w:rsidRDefault="003E2C4B" w:rsidP="00D56297">
      <w:r>
        <w:t xml:space="preserve">Hier wird ein ganzer DOM dargestellt welche ein Nav und einen Footer im Body </w:t>
      </w:r>
      <w:r w:rsidR="00EC5735">
        <w:t>enthalten</w:t>
      </w:r>
      <w:r>
        <w:t xml:space="preserve">, sowie zwei Forms für das Hinzufügen von Personen und Aufgabentypen und auch </w:t>
      </w:r>
      <w:r w:rsidR="008E6B7A">
        <w:t>eine Form</w:t>
      </w:r>
      <w:r w:rsidR="00EC5735">
        <w:t xml:space="preserve"> für das Importieren der Dateien welche auf «</w:t>
      </w:r>
      <w:r w:rsidR="00EC5735" w:rsidRPr="00EC5735">
        <w:t>importTask</w:t>
      </w:r>
      <w:r w:rsidR="00EC5735">
        <w:t>.php» verweist</w:t>
      </w:r>
    </w:p>
    <w:p w14:paraId="2F6690D5" w14:textId="77777777" w:rsidR="003E2C4B" w:rsidRPr="003E2C4B" w:rsidRDefault="003E2C4B" w:rsidP="00D56297"/>
    <w:p w14:paraId="164B6BFA" w14:textId="77777777" w:rsidR="00D56297" w:rsidRPr="00D56297" w:rsidRDefault="00D56297" w:rsidP="00D56297">
      <w:pPr>
        <w:rPr>
          <w:lang w:val="en-GB"/>
        </w:rPr>
      </w:pPr>
      <w:r w:rsidRPr="003E2C4B">
        <w:rPr>
          <w:b/>
          <w:bCs/>
          <w:lang w:val="en-GB"/>
        </w:rPr>
        <w:t>createNewTask.php</w:t>
      </w:r>
      <w:r w:rsidRPr="00D56297">
        <w:rPr>
          <w:lang w:val="en-GB"/>
        </w:rPr>
        <w:t>:</w:t>
      </w:r>
    </w:p>
    <w:p w14:paraId="7663F082" w14:textId="302BC1D0" w:rsidR="00D56297" w:rsidRDefault="008E6B7A" w:rsidP="00D56297">
      <w:r w:rsidRPr="008E6B7A">
        <w:t>Diese Datei wird verwendet, um eine neue Aufgabe in der Tabelle "tasks" in der Datenbank "todo" zu erstellen.</w:t>
      </w:r>
    </w:p>
    <w:p w14:paraId="19B70542" w14:textId="159080BD" w:rsidR="008E6B7A" w:rsidRDefault="008E6B7A" w:rsidP="00D56297"/>
    <w:p w14:paraId="63A7933F" w14:textId="01FE728A" w:rsidR="008E6B7A" w:rsidRDefault="008E6B7A" w:rsidP="00D56297">
      <w:r>
        <w:t>Hier werden die Werte entgegengenommen, die vom Benützer eingefüllt worden sind und überprüft, ob alle Werte vorhanden sind. Danach wird überprüft, ob das Fälligkeitsdatum nicht in der Vergangenheit liegt. Und dann wird die</w:t>
      </w:r>
      <w:r w:rsidRPr="008E6B7A">
        <w:t xml:space="preserve"> </w:t>
      </w:r>
      <w:r>
        <w:t>Aufgabe</w:t>
      </w:r>
      <w:r w:rsidRPr="008E6B7A">
        <w:t xml:space="preserve"> mit einem «Insert»-Befehl in die Datenbank</w:t>
      </w:r>
      <w:r>
        <w:t xml:space="preserve"> geschrieben</w:t>
      </w:r>
      <w:r w:rsidRPr="008E6B7A">
        <w:t>.</w:t>
      </w:r>
      <w:r>
        <w:t xml:space="preserve"> Hinzu noch das HTML welches die Form darstellt mit den jeweiligen Eingabefeldern und den zwei Dropdown für die Personen und Aufgabentypen.</w:t>
      </w:r>
    </w:p>
    <w:p w14:paraId="57DEB347" w14:textId="77777777" w:rsidR="008E6B7A" w:rsidRPr="008E6B7A" w:rsidRDefault="008E6B7A" w:rsidP="00D56297"/>
    <w:p w14:paraId="730E903A" w14:textId="77777777" w:rsidR="00D56297" w:rsidRPr="00D56297" w:rsidRDefault="00D56297" w:rsidP="00D56297">
      <w:pPr>
        <w:rPr>
          <w:lang w:val="en-GB"/>
        </w:rPr>
      </w:pPr>
      <w:r w:rsidRPr="008E6B7A">
        <w:rPr>
          <w:b/>
          <w:bCs/>
          <w:lang w:val="en-GB"/>
        </w:rPr>
        <w:t>db_Connection.php</w:t>
      </w:r>
      <w:r w:rsidRPr="00D56297">
        <w:rPr>
          <w:lang w:val="en-GB"/>
        </w:rPr>
        <w:t>:</w:t>
      </w:r>
    </w:p>
    <w:p w14:paraId="30233602" w14:textId="06BB9618" w:rsidR="00D56297" w:rsidRDefault="008E6B7A" w:rsidP="00D56297">
      <w:r w:rsidRPr="008E6B7A">
        <w:t>Diese Datei stellt eine Verbindung zur 'todo'-Datenbank her, wobei die in der Datei angegebenen Anmeldeinformationen verwendet werden.</w:t>
      </w:r>
    </w:p>
    <w:p w14:paraId="6579DC8D" w14:textId="1EC40042" w:rsidR="008E6B7A" w:rsidRDefault="008E6B7A" w:rsidP="00D56297"/>
    <w:p w14:paraId="604A9CEC" w14:textId="74DEF43B" w:rsidR="008E6B7A" w:rsidRDefault="008E6B7A" w:rsidP="00D56297">
      <w:r>
        <w:t>Diese Datei wird dann überall dort verwendet, wo eine Verbindung nötig ist, mit einem «inlcude».</w:t>
      </w:r>
    </w:p>
    <w:p w14:paraId="4B6C8F58" w14:textId="77777777" w:rsidR="008E6B7A" w:rsidRPr="008E6B7A" w:rsidRDefault="008E6B7A" w:rsidP="00D56297"/>
    <w:p w14:paraId="51DBAB04" w14:textId="77777777" w:rsidR="00D56297" w:rsidRPr="00D56297" w:rsidRDefault="00D56297" w:rsidP="00D56297">
      <w:pPr>
        <w:rPr>
          <w:lang w:val="en-GB"/>
        </w:rPr>
      </w:pPr>
      <w:r w:rsidRPr="008E6B7A">
        <w:rPr>
          <w:b/>
          <w:bCs/>
          <w:lang w:val="en-GB"/>
        </w:rPr>
        <w:t>deleteTask.php</w:t>
      </w:r>
      <w:r w:rsidRPr="00D56297">
        <w:rPr>
          <w:lang w:val="en-GB"/>
        </w:rPr>
        <w:t>:</w:t>
      </w:r>
    </w:p>
    <w:p w14:paraId="74E4E301" w14:textId="75231764" w:rsidR="00D56297" w:rsidRDefault="008E6B7A" w:rsidP="00D56297">
      <w:r w:rsidRPr="008E6B7A">
        <w:t>Diese Datei wird verwendet, um eine Aufgabe aus der Tabelle "tasks" in der Datenbank "todo" zu löschen.</w:t>
      </w:r>
    </w:p>
    <w:p w14:paraId="5E454027" w14:textId="21BAF681" w:rsidR="008E6B7A" w:rsidRDefault="008E6B7A" w:rsidP="00D56297"/>
    <w:p w14:paraId="1C8F80A4" w14:textId="37ED9628" w:rsidR="008E6B7A" w:rsidRDefault="008E6B7A" w:rsidP="00D56297">
      <w:r w:rsidRPr="008E6B7A">
        <w:t xml:space="preserve">Es </w:t>
      </w:r>
      <w:r>
        <w:t>überprüft die ID der Aufgabe</w:t>
      </w:r>
      <w:r w:rsidRPr="008E6B7A">
        <w:t xml:space="preserve"> und </w:t>
      </w:r>
      <w:r>
        <w:t>löscht dann die Aufgabe mit einem</w:t>
      </w:r>
      <w:r w:rsidRPr="008E6B7A">
        <w:t xml:space="preserve"> «</w:t>
      </w:r>
      <w:r>
        <w:t>Delete</w:t>
      </w:r>
      <w:r w:rsidRPr="008E6B7A">
        <w:t xml:space="preserve">»-Befehl </w:t>
      </w:r>
      <w:r>
        <w:t>aus</w:t>
      </w:r>
      <w:r w:rsidRPr="008E6B7A">
        <w:t xml:space="preserve"> </w:t>
      </w:r>
      <w:r>
        <w:t>der</w:t>
      </w:r>
      <w:r w:rsidRPr="008E6B7A">
        <w:t xml:space="preserve"> Datenbank.</w:t>
      </w:r>
    </w:p>
    <w:p w14:paraId="616E51CE" w14:textId="77777777" w:rsidR="008E6B7A" w:rsidRPr="008E6B7A" w:rsidRDefault="008E6B7A" w:rsidP="00D56297"/>
    <w:p w14:paraId="0BE5854B" w14:textId="77777777" w:rsidR="00D56297" w:rsidRPr="00D56297" w:rsidRDefault="00D56297" w:rsidP="00D56297">
      <w:pPr>
        <w:rPr>
          <w:lang w:val="en-GB"/>
        </w:rPr>
      </w:pPr>
      <w:r w:rsidRPr="008E6B7A">
        <w:rPr>
          <w:b/>
          <w:bCs/>
          <w:lang w:val="en-GB"/>
        </w:rPr>
        <w:t>displayTask.php</w:t>
      </w:r>
      <w:r w:rsidRPr="00D56297">
        <w:rPr>
          <w:lang w:val="en-GB"/>
        </w:rPr>
        <w:t>:</w:t>
      </w:r>
    </w:p>
    <w:p w14:paraId="05852C05" w14:textId="483D4A63" w:rsidR="00D56297" w:rsidRDefault="008E6B7A" w:rsidP="00D56297">
      <w:r w:rsidRPr="008E6B7A">
        <w:t>Diese Datei wird verwendet, um die Aufgaben in der Tabelle "tasks" in der Datenbank "todo" anzuzeigen.</w:t>
      </w:r>
    </w:p>
    <w:p w14:paraId="725B995E" w14:textId="28AEA47A" w:rsidR="008E6B7A" w:rsidRDefault="00CC2C81" w:rsidP="00D56297">
      <w:r>
        <w:t>Hier wird zuerst die Möglichkeit implementiert, damit man die Aufgaben nach Aufgabentyp filtern kann. Danach werden alle Aufgaben in einer Tabelle dargestellt die nicht als «completed» markiert worden sind und sie sind per Default nach der Fälligkeit sortiert. Wenn eine Aufgabe bereits in die Fälligkeit des jeweiligen Aufgabentyps gefallen ist, wird diese in der entsprechenden Farbe dargestellt. Es besteht in der Auflistung der Aufgaben die Möglichkeit, die Aufgabe zu bearbeiten, löschen oder als «Done» / »completed» zu markieren.</w:t>
      </w:r>
    </w:p>
    <w:p w14:paraId="0AD8E4A7" w14:textId="77777777" w:rsidR="008E6B7A" w:rsidRPr="008E6B7A" w:rsidRDefault="008E6B7A" w:rsidP="00D56297"/>
    <w:p w14:paraId="60F67FC6" w14:textId="77777777" w:rsidR="00D56297" w:rsidRPr="00D56297" w:rsidRDefault="00D56297" w:rsidP="00D56297">
      <w:pPr>
        <w:rPr>
          <w:lang w:val="en-GB"/>
        </w:rPr>
      </w:pPr>
      <w:r w:rsidRPr="00CC2C81">
        <w:rPr>
          <w:b/>
          <w:bCs/>
          <w:lang w:val="en-GB"/>
        </w:rPr>
        <w:t>editTask.php</w:t>
      </w:r>
      <w:r w:rsidRPr="00D56297">
        <w:rPr>
          <w:lang w:val="en-GB"/>
        </w:rPr>
        <w:t>:</w:t>
      </w:r>
    </w:p>
    <w:p w14:paraId="2BF44DB5" w14:textId="54CED3C1" w:rsidR="00D56297" w:rsidRDefault="00CC2C81" w:rsidP="00D56297">
      <w:r w:rsidRPr="00CC2C81">
        <w:t>Diese Datei wird verwendet, um eine Aufgabe in der Tabelle "</w:t>
      </w:r>
      <w:r>
        <w:t>tasks</w:t>
      </w:r>
      <w:r w:rsidRPr="00CC2C81">
        <w:t>" in der Datenbank "</w:t>
      </w:r>
      <w:r>
        <w:t>todo</w:t>
      </w:r>
      <w:r w:rsidRPr="00CC2C81">
        <w:t>" zu bearbeiten.</w:t>
      </w:r>
    </w:p>
    <w:p w14:paraId="36D80E58" w14:textId="19AB08F5" w:rsidR="00CC2C81" w:rsidRDefault="00CC2C81" w:rsidP="00D56297"/>
    <w:p w14:paraId="738A0C92" w14:textId="43CC4419" w:rsidR="00CC2C81" w:rsidRDefault="00CC2C81" w:rsidP="00D56297">
      <w:r>
        <w:t xml:space="preserve">Dies ist möglich in der Übersicht der Aufgaben, wenn man bei der jeweiligen Aufgabe auf «Edit» klickt. </w:t>
      </w:r>
      <w:r w:rsidRPr="00CC2C81">
        <w:t xml:space="preserve">Es überprüft die ID der Aufgabe und </w:t>
      </w:r>
      <w:r>
        <w:t>bearbeitet</w:t>
      </w:r>
      <w:r w:rsidRPr="00CC2C81">
        <w:t xml:space="preserve"> dann die Aufgabe mit einem «</w:t>
      </w:r>
      <w:r>
        <w:t>Update</w:t>
      </w:r>
      <w:r w:rsidRPr="00CC2C81">
        <w:t xml:space="preserve">»-Befehl </w:t>
      </w:r>
      <w:r>
        <w:t>in</w:t>
      </w:r>
      <w:r w:rsidRPr="00CC2C81">
        <w:t xml:space="preserve"> der Datenbank.</w:t>
      </w:r>
    </w:p>
    <w:p w14:paraId="41E057BE" w14:textId="77777777" w:rsidR="00CC2C81" w:rsidRPr="00CC2C81" w:rsidRDefault="00CC2C81" w:rsidP="00D56297"/>
    <w:p w14:paraId="5655ECBF" w14:textId="77777777" w:rsidR="00D56297" w:rsidRPr="00CC2C81" w:rsidRDefault="00D56297" w:rsidP="00D56297">
      <w:r w:rsidRPr="00CC2C81">
        <w:rPr>
          <w:b/>
          <w:bCs/>
        </w:rPr>
        <w:t>importTask.php</w:t>
      </w:r>
      <w:r w:rsidRPr="00CC2C81">
        <w:t>:</w:t>
      </w:r>
    </w:p>
    <w:p w14:paraId="715DFABE" w14:textId="303E688E" w:rsidR="00D56297" w:rsidRDefault="00CC2C81" w:rsidP="00D56297">
      <w:r w:rsidRPr="00CC2C81">
        <w:lastRenderedPageBreak/>
        <w:t xml:space="preserve">Diese Datei wird verwendet, um Aufgaben aus einer </w:t>
      </w:r>
      <w:r>
        <w:t>XML</w:t>
      </w:r>
      <w:r w:rsidRPr="00CC2C81">
        <w:t>-</w:t>
      </w:r>
      <w:r>
        <w:t xml:space="preserve"> oder JSON-Datei</w:t>
      </w:r>
      <w:r w:rsidRPr="00CC2C81">
        <w:t xml:space="preserve"> zu importieren und sie der Tabelle "</w:t>
      </w:r>
      <w:r>
        <w:t>tasks</w:t>
      </w:r>
      <w:r w:rsidRPr="00CC2C81">
        <w:t>" in der Datenbank "</w:t>
      </w:r>
      <w:r>
        <w:t>todo</w:t>
      </w:r>
      <w:r w:rsidRPr="00CC2C81">
        <w:t>" hinzuzufügen.</w:t>
      </w:r>
    </w:p>
    <w:p w14:paraId="653DEB73" w14:textId="137E7FC9" w:rsidR="00CC2C81" w:rsidRDefault="00CC2C81" w:rsidP="00D56297"/>
    <w:p w14:paraId="76F8EFCC" w14:textId="4D3C386C" w:rsidR="00CC2C81" w:rsidRDefault="00CC2C81" w:rsidP="00D56297">
      <w:r>
        <w:t>Es wird zuerst überprüft</w:t>
      </w:r>
      <w:r w:rsidR="00DE6C51">
        <w:t>,</w:t>
      </w:r>
      <w:r>
        <w:t xml:space="preserve"> ob die Datei ausgewählt wurde und überprüft dann die Dateiendung. Möglich ist nur .xml oder .json. Danach werden dann die Aufgaben in der Datei überprüft und zuerst kontrolliert</w:t>
      </w:r>
      <w:r w:rsidR="00DE6C51">
        <w:t>,</w:t>
      </w:r>
      <w:r>
        <w:t xml:space="preserve"> ob das Fälligkeitsdatum nicht in der Vergangenheit liegt. </w:t>
      </w:r>
      <w:r w:rsidR="00DE6C51">
        <w:t>Danach</w:t>
      </w:r>
      <w:r w:rsidR="00DE6C51" w:rsidRPr="00DE6C51">
        <w:t xml:space="preserve"> </w:t>
      </w:r>
      <w:r w:rsidR="00DE6C51">
        <w:t>schreibt es die Aufgabe mit einem</w:t>
      </w:r>
      <w:r w:rsidR="00DE6C51" w:rsidRPr="00DE6C51">
        <w:t xml:space="preserve"> «Insert»-Befehl in die Datenbank.</w:t>
      </w:r>
    </w:p>
    <w:p w14:paraId="3205A172" w14:textId="77777777" w:rsidR="00CC2C81" w:rsidRPr="00CC2C81" w:rsidRDefault="00CC2C81" w:rsidP="00D56297"/>
    <w:p w14:paraId="3D6948C1" w14:textId="77777777" w:rsidR="00D56297" w:rsidRPr="00D56297" w:rsidRDefault="00D56297" w:rsidP="00D56297">
      <w:pPr>
        <w:rPr>
          <w:lang w:val="en-GB"/>
        </w:rPr>
      </w:pPr>
      <w:r w:rsidRPr="00DE6C51">
        <w:rPr>
          <w:b/>
          <w:bCs/>
          <w:lang w:val="en-GB"/>
        </w:rPr>
        <w:t>markTask.php</w:t>
      </w:r>
      <w:r w:rsidRPr="00D56297">
        <w:rPr>
          <w:lang w:val="en-GB"/>
        </w:rPr>
        <w:t>:</w:t>
      </w:r>
    </w:p>
    <w:p w14:paraId="554288C3" w14:textId="48AF56F1" w:rsidR="00D56297" w:rsidRDefault="00DE6C51" w:rsidP="00D56297">
      <w:r w:rsidRPr="00DE6C51">
        <w:t>Diese Datei wird verwendet, um eine Aufgabe in der Tabelle "tasks" in der "todo"-Datenbank als erledigt</w:t>
      </w:r>
      <w:r>
        <w:t xml:space="preserve"> </w:t>
      </w:r>
      <w:r w:rsidRPr="00DE6C51">
        <w:t>zu</w:t>
      </w:r>
      <w:r>
        <w:t xml:space="preserve"> </w:t>
      </w:r>
      <w:r w:rsidRPr="00DE6C51">
        <w:t>markieren.</w:t>
      </w:r>
    </w:p>
    <w:p w14:paraId="3050CB04" w14:textId="09A72BBA" w:rsidR="00DE6C51" w:rsidRDefault="00DE6C51" w:rsidP="00D56297"/>
    <w:p w14:paraId="6D453FAE" w14:textId="72D21940" w:rsidR="00DE6C51" w:rsidRDefault="00DE6C51" w:rsidP="00D56297">
      <w:r>
        <w:t xml:space="preserve">In der Aufgabenübersicht kann man eine Aufgabe als «Done» markieren und dann ist sie erldeigt und man sieht die Aufgabe nicht mehr in der Übersicht. Es überprüft die ID der Aufgabe und mit einem «Update»-Befehl setzt es das «Completed» auf 1 und ist somit erledigt. </w:t>
      </w:r>
    </w:p>
    <w:p w14:paraId="74870504" w14:textId="77777777" w:rsidR="00DE6C51" w:rsidRPr="00DE6C51" w:rsidRDefault="00DE6C51" w:rsidP="00D56297"/>
    <w:p w14:paraId="748580D2" w14:textId="77777777" w:rsidR="00D56297" w:rsidRPr="00D56297" w:rsidRDefault="00D56297" w:rsidP="00D56297">
      <w:pPr>
        <w:rPr>
          <w:lang w:val="en-GB"/>
        </w:rPr>
      </w:pPr>
      <w:r w:rsidRPr="00DE6C51">
        <w:rPr>
          <w:b/>
          <w:bCs/>
          <w:lang w:val="en-GB"/>
        </w:rPr>
        <w:t>tasks.php</w:t>
      </w:r>
      <w:r w:rsidRPr="00D56297">
        <w:rPr>
          <w:lang w:val="en-GB"/>
        </w:rPr>
        <w:t>:</w:t>
      </w:r>
    </w:p>
    <w:p w14:paraId="6538241C" w14:textId="0CE4C8B2" w:rsidR="008F12E2" w:rsidRDefault="00DE6C51" w:rsidP="00BA5311">
      <w:pPr>
        <w:jc w:val="both"/>
      </w:pPr>
      <w:r w:rsidRPr="00DE6C51">
        <w:t xml:space="preserve">Diese Datei ist die </w:t>
      </w:r>
      <w:r>
        <w:t>Aufgabeübersicht</w:t>
      </w:r>
      <w:r w:rsidRPr="00DE6C51">
        <w:t xml:space="preserve"> für die Anwendung "Aufgabenverwaltung", die es dem Benutzer ermöglicht </w:t>
      </w:r>
      <w:r>
        <w:t>die Aufgaben anzuschauen und die gewünschten CRUD-Operationen durchzuführen.</w:t>
      </w:r>
    </w:p>
    <w:p w14:paraId="70F43B0E" w14:textId="648A8B22" w:rsidR="00DE6C51" w:rsidRDefault="00DE6C51" w:rsidP="00BA5311">
      <w:pPr>
        <w:jc w:val="both"/>
      </w:pPr>
    </w:p>
    <w:p w14:paraId="32088BB7" w14:textId="733EA309" w:rsidR="00DE6C51" w:rsidRDefault="00DE6C51" w:rsidP="00BA5311">
      <w:pPr>
        <w:jc w:val="both"/>
      </w:pPr>
      <w:r>
        <w:t xml:space="preserve">In diesem DOM befindet sich das Nav ganz oben. Danach sofort der Button für die Erstellung einer neuen Aufgabe. Darunter dann die ganze Übersicht der Aufgaben. </w:t>
      </w:r>
    </w:p>
    <w:p w14:paraId="45017473" w14:textId="63DD3412" w:rsidR="00DE6C51" w:rsidRDefault="00DE6C51" w:rsidP="00BA5311">
      <w:pPr>
        <w:jc w:val="both"/>
      </w:pPr>
    </w:p>
    <w:p w14:paraId="38237DA4" w14:textId="717DCAAB" w:rsidR="00DE6C51" w:rsidRDefault="00DE6C51" w:rsidP="00BA5311">
      <w:pPr>
        <w:jc w:val="both"/>
        <w:rPr>
          <w:b/>
          <w:bCs/>
        </w:rPr>
      </w:pPr>
      <w:r w:rsidRPr="00DE6C51">
        <w:rPr>
          <w:b/>
          <w:bCs/>
        </w:rPr>
        <w:t>Stylesheet.css</w:t>
      </w:r>
    </w:p>
    <w:p w14:paraId="01D4FEBB" w14:textId="7E797098" w:rsidR="004A5531" w:rsidRPr="004A5531" w:rsidRDefault="004A5531" w:rsidP="00BA5311">
      <w:pPr>
        <w:jc w:val="both"/>
      </w:pPr>
      <w:r w:rsidRPr="004A5531">
        <w:t>Da grösstenteils Bootstrap verwendet wird, wurde in dieser Datei nicht viel definiert ausser das Nav Div um das Margin anzupassen.</w:t>
      </w:r>
    </w:p>
    <w:p w14:paraId="7287B934" w14:textId="5BD8EFFB" w:rsidR="00DE6C51" w:rsidRDefault="00DE6C51" w:rsidP="00BA5311">
      <w:pPr>
        <w:jc w:val="both"/>
        <w:rPr>
          <w:b/>
          <w:bCs/>
        </w:rPr>
      </w:pPr>
    </w:p>
    <w:p w14:paraId="2C7B6632" w14:textId="7EB884CC" w:rsidR="00DE6C51" w:rsidRDefault="00DE6C51" w:rsidP="00BA5311">
      <w:pPr>
        <w:jc w:val="both"/>
        <w:rPr>
          <w:b/>
          <w:bCs/>
        </w:rPr>
      </w:pPr>
      <w:r>
        <w:rPr>
          <w:b/>
          <w:bCs/>
        </w:rPr>
        <w:t>CreateDB+.sql</w:t>
      </w:r>
    </w:p>
    <w:p w14:paraId="4D082C76" w14:textId="73796350" w:rsidR="004A5531" w:rsidRDefault="004A5531" w:rsidP="00BA5311">
      <w:pPr>
        <w:jc w:val="both"/>
      </w:pPr>
      <w:r>
        <w:t xml:space="preserve">In dieser Datei wird die Datenbank «todo» erstellt und gleich die benötigten Tabellen «tasks», «task_types» und «persons». </w:t>
      </w:r>
    </w:p>
    <w:p w14:paraId="12E3E07D" w14:textId="4B27C897" w:rsidR="004A5531" w:rsidRDefault="004A5531" w:rsidP="00BA5311">
      <w:pPr>
        <w:jc w:val="both"/>
      </w:pPr>
    </w:p>
    <w:p w14:paraId="50473700" w14:textId="4DE0D4B1" w:rsidR="004A5531" w:rsidRDefault="004A5531" w:rsidP="00BA5311">
      <w:pPr>
        <w:jc w:val="both"/>
      </w:pPr>
      <w:r>
        <w:t>Es werden auch gleich 3 Beispiel Personen hinzugefügt, 3 Aufgabentypen und 8 Aufgaben. Es wird auch gleich ein User erstellt, der gleich ist wie im db_</w:t>
      </w:r>
      <w:r w:rsidRPr="004A5531">
        <w:t>Connection</w:t>
      </w:r>
      <w:r>
        <w:t>.php.</w:t>
      </w:r>
    </w:p>
    <w:p w14:paraId="454C6AE2" w14:textId="77777777" w:rsidR="004A5531" w:rsidRDefault="004A5531" w:rsidP="00BA5311">
      <w:pPr>
        <w:jc w:val="both"/>
      </w:pPr>
    </w:p>
    <w:p w14:paraId="79A5BD2B" w14:textId="77777777" w:rsidR="004A5531" w:rsidRPr="004A5531" w:rsidRDefault="004A5531" w:rsidP="00BA5311">
      <w:pPr>
        <w:jc w:val="both"/>
      </w:pPr>
    </w:p>
    <w:p w14:paraId="206C9235" w14:textId="1FAD3F1D" w:rsidR="00DE6C51" w:rsidRDefault="00DE6C51" w:rsidP="00BA5311">
      <w:pPr>
        <w:jc w:val="both"/>
        <w:rPr>
          <w:b/>
          <w:bCs/>
        </w:rPr>
      </w:pPr>
      <w:r>
        <w:rPr>
          <w:b/>
          <w:bCs/>
        </w:rPr>
        <w:t>BeispielTaskXML.xml</w:t>
      </w:r>
    </w:p>
    <w:p w14:paraId="545AFB4C" w14:textId="01C38789" w:rsidR="004A5531" w:rsidRPr="004A5531" w:rsidRDefault="004A5531" w:rsidP="00BA5311">
      <w:pPr>
        <w:jc w:val="both"/>
      </w:pPr>
      <w:r w:rsidRPr="004A5531">
        <w:t>In dieser Datei befinden sich 3 Beispiel Aufgaben in XML-Form, welche importiert werden können.</w:t>
      </w:r>
    </w:p>
    <w:p w14:paraId="6654D71B" w14:textId="5FCD207E" w:rsidR="00DE6C51" w:rsidRDefault="00DE6C51" w:rsidP="00BA5311">
      <w:pPr>
        <w:jc w:val="both"/>
        <w:rPr>
          <w:b/>
          <w:bCs/>
        </w:rPr>
      </w:pPr>
    </w:p>
    <w:p w14:paraId="5B645B03" w14:textId="7D7F097C" w:rsidR="00DE6C51" w:rsidRDefault="00DE6C51" w:rsidP="00BA5311">
      <w:pPr>
        <w:jc w:val="both"/>
        <w:rPr>
          <w:b/>
          <w:bCs/>
        </w:rPr>
      </w:pPr>
      <w:r>
        <w:rPr>
          <w:b/>
          <w:bCs/>
        </w:rPr>
        <w:t>TaskBeispiel.json</w:t>
      </w:r>
    </w:p>
    <w:p w14:paraId="0D9BCC77" w14:textId="60D5D2A8" w:rsidR="004A5531" w:rsidRDefault="004A5531" w:rsidP="00BA5311">
      <w:pPr>
        <w:jc w:val="both"/>
      </w:pPr>
      <w:r w:rsidRPr="004A5531">
        <w:t xml:space="preserve">In dieser Datei befinden sich 3 Beispiel Aufgaben in </w:t>
      </w:r>
      <w:r>
        <w:t>JSON</w:t>
      </w:r>
      <w:r w:rsidRPr="004A5531">
        <w:t>-Form, welche importiert werden können.</w:t>
      </w:r>
    </w:p>
    <w:p w14:paraId="05FF6687" w14:textId="320D074F" w:rsidR="006349F6" w:rsidRDefault="006349F6" w:rsidP="00BA5311">
      <w:pPr>
        <w:jc w:val="both"/>
      </w:pPr>
    </w:p>
    <w:p w14:paraId="38DE395E" w14:textId="404B928E" w:rsidR="006349F6" w:rsidRDefault="006349F6" w:rsidP="00BA5311">
      <w:pPr>
        <w:jc w:val="both"/>
      </w:pPr>
    </w:p>
    <w:p w14:paraId="2E422F66" w14:textId="3C211F6A" w:rsidR="006349F6" w:rsidRDefault="006349F6" w:rsidP="00BA5311">
      <w:pPr>
        <w:jc w:val="both"/>
      </w:pPr>
    </w:p>
    <w:p w14:paraId="5DBF0AA9" w14:textId="0508D77B" w:rsidR="006349F6" w:rsidRDefault="006349F6" w:rsidP="00BA5311">
      <w:pPr>
        <w:jc w:val="both"/>
      </w:pPr>
    </w:p>
    <w:p w14:paraId="3F3F343E" w14:textId="76C40EF4" w:rsidR="006349F6" w:rsidRDefault="006349F6" w:rsidP="00BA5311">
      <w:pPr>
        <w:jc w:val="both"/>
      </w:pPr>
    </w:p>
    <w:p w14:paraId="5A7E9E13" w14:textId="77777777" w:rsidR="006349F6" w:rsidRPr="004A5531" w:rsidRDefault="006349F6" w:rsidP="00BA5311">
      <w:pPr>
        <w:jc w:val="both"/>
      </w:pPr>
    </w:p>
    <w:p w14:paraId="6C6059D5" w14:textId="77777777" w:rsidR="008F12E2" w:rsidRPr="00DE6C51" w:rsidRDefault="008F12E2" w:rsidP="00BA5311">
      <w:pPr>
        <w:jc w:val="both"/>
      </w:pPr>
    </w:p>
    <w:p w14:paraId="7B52334E" w14:textId="33D63CDA" w:rsidR="007356E6" w:rsidRDefault="002A3CC4" w:rsidP="007356E6">
      <w:pPr>
        <w:pStyle w:val="berschrift1"/>
      </w:pPr>
      <w:bookmarkStart w:id="5" w:name="_Toc128746001"/>
      <w:r>
        <w:lastRenderedPageBreak/>
        <w:t>Use</w:t>
      </w:r>
      <w:r w:rsidR="00006524">
        <w:t>-Case-Diagramm</w:t>
      </w:r>
      <w:bookmarkEnd w:id="5"/>
    </w:p>
    <w:p w14:paraId="3CE94D37" w14:textId="77777777" w:rsidR="00CC1746" w:rsidRPr="00CC1746" w:rsidRDefault="00CC1746" w:rsidP="00CC1746"/>
    <w:p w14:paraId="0BFA0DA6" w14:textId="6608208E" w:rsidR="00B12438" w:rsidRDefault="006349F6" w:rsidP="00B12438">
      <w:r>
        <w:rPr>
          <w:noProof/>
        </w:rPr>
        <w:drawing>
          <wp:inline distT="0" distB="0" distL="0" distR="0" wp14:anchorId="495E4799" wp14:editId="3AE7B499">
            <wp:extent cx="4851400" cy="518160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0" cy="5181600"/>
                    </a:xfrm>
                    <a:prstGeom prst="rect">
                      <a:avLst/>
                    </a:prstGeom>
                    <a:noFill/>
                    <a:ln>
                      <a:noFill/>
                    </a:ln>
                  </pic:spPr>
                </pic:pic>
              </a:graphicData>
            </a:graphic>
          </wp:inline>
        </w:drawing>
      </w:r>
    </w:p>
    <w:p w14:paraId="5722CFC6" w14:textId="77777777" w:rsidR="00CC1746" w:rsidRDefault="00CC1746" w:rsidP="00B12438"/>
    <w:p w14:paraId="1D4CCD99" w14:textId="162E774C" w:rsidR="008F12E2" w:rsidRDefault="008F12E2" w:rsidP="00B12438"/>
    <w:p w14:paraId="2F7048C8" w14:textId="1B800ECD" w:rsidR="008F12E2" w:rsidRDefault="008F12E2" w:rsidP="008F12E2">
      <w:r w:rsidRPr="006C1293">
        <w:rPr>
          <w:b/>
          <w:bCs/>
        </w:rPr>
        <w:t>Task erstellen</w:t>
      </w:r>
      <w:r>
        <w:t>:</w:t>
      </w:r>
    </w:p>
    <w:p w14:paraId="01A4EF1C" w14:textId="6A0EAAAF" w:rsidR="008F12E2" w:rsidRDefault="008F12E2" w:rsidP="008F12E2">
      <w:r>
        <w:t>Der User erstellt eine</w:t>
      </w:r>
      <w:r w:rsidR="00CC1746">
        <w:t>n</w:t>
      </w:r>
      <w:r>
        <w:t xml:space="preserve"> neue</w:t>
      </w:r>
      <w:r w:rsidR="00CC1746">
        <w:t>n</w:t>
      </w:r>
      <w:r>
        <w:t xml:space="preserve"> </w:t>
      </w:r>
      <w:r w:rsidR="00CC1746" w:rsidRPr="00CC1746">
        <w:t>Task</w:t>
      </w:r>
      <w:r>
        <w:t xml:space="preserve">, indem er ein Formular ausfüllt, das den </w:t>
      </w:r>
      <w:r w:rsidR="00CC1746">
        <w:t>Aufgabentitel (</w:t>
      </w:r>
      <w:r>
        <w:t>Title), die Beschreibung</w:t>
      </w:r>
      <w:r w:rsidR="00CC1746">
        <w:t xml:space="preserve"> </w:t>
      </w:r>
      <w:r>
        <w:t>(</w:t>
      </w:r>
      <w:r w:rsidRPr="008F12E2">
        <w:t>Description</w:t>
      </w:r>
      <w:r>
        <w:t>), die Person</w:t>
      </w:r>
      <w:r w:rsidR="00CC1746">
        <w:t xml:space="preserve"> </w:t>
      </w:r>
      <w:r>
        <w:t>(</w:t>
      </w:r>
      <w:r w:rsidRPr="008F12E2">
        <w:t>Person</w:t>
      </w:r>
      <w:r>
        <w:t>)</w:t>
      </w:r>
      <w:r w:rsidR="006C1293">
        <w:t>,</w:t>
      </w:r>
      <w:r w:rsidR="006C1293" w:rsidRPr="006C1293">
        <w:t xml:space="preserve"> der die Aufgabe zugewiesen werden soll</w:t>
      </w:r>
      <w:r>
        <w:t xml:space="preserve">, </w:t>
      </w:r>
      <w:r w:rsidR="006C1293">
        <w:t>den Aufgabentyp</w:t>
      </w:r>
      <w:r w:rsidR="00CC1746">
        <w:t xml:space="preserve"> </w:t>
      </w:r>
      <w:r w:rsidR="006C1293">
        <w:t>(</w:t>
      </w:r>
      <w:r w:rsidR="006C1293" w:rsidRPr="006C1293">
        <w:t>Task Type</w:t>
      </w:r>
      <w:r w:rsidR="006C1293">
        <w:t xml:space="preserve">) und </w:t>
      </w:r>
      <w:r>
        <w:t>das Fälligkeitsdatum</w:t>
      </w:r>
      <w:r w:rsidR="00CC1746">
        <w:t xml:space="preserve"> </w:t>
      </w:r>
      <w:r w:rsidR="006C1293">
        <w:t>(</w:t>
      </w:r>
      <w:r w:rsidR="006C1293" w:rsidRPr="006C1293">
        <w:t>Due Date</w:t>
      </w:r>
      <w:r w:rsidR="006C1293">
        <w:t>)</w:t>
      </w:r>
      <w:r>
        <w:t xml:space="preserve"> enthält. Nach dem Absenden des Formulars wird </w:t>
      </w:r>
      <w:r w:rsidR="00CC1746">
        <w:t>der</w:t>
      </w:r>
      <w:r>
        <w:t xml:space="preserve"> </w:t>
      </w:r>
      <w:r w:rsidR="00CC1746">
        <w:t>Task</w:t>
      </w:r>
      <w:r>
        <w:t xml:space="preserve"> zur Liste der </w:t>
      </w:r>
      <w:r w:rsidR="00CC1746">
        <w:t>Tasks</w:t>
      </w:r>
      <w:r>
        <w:t xml:space="preserve"> hinzugefügt.</w:t>
      </w:r>
    </w:p>
    <w:p w14:paraId="2F75BF78" w14:textId="77777777" w:rsidR="008F12E2" w:rsidRDefault="008F12E2" w:rsidP="008F12E2"/>
    <w:p w14:paraId="533F1E35" w14:textId="0A6B74E8" w:rsidR="008F12E2" w:rsidRDefault="006C1293" w:rsidP="008F12E2">
      <w:r w:rsidRPr="006C1293">
        <w:rPr>
          <w:b/>
          <w:bCs/>
        </w:rPr>
        <w:t>Task</w:t>
      </w:r>
      <w:r w:rsidR="008F12E2" w:rsidRPr="006C1293">
        <w:rPr>
          <w:b/>
          <w:bCs/>
        </w:rPr>
        <w:t xml:space="preserve"> </w:t>
      </w:r>
      <w:r w:rsidRPr="006C1293">
        <w:rPr>
          <w:b/>
          <w:bCs/>
        </w:rPr>
        <w:t>editieren</w:t>
      </w:r>
      <w:r w:rsidR="008F12E2">
        <w:t>:</w:t>
      </w:r>
    </w:p>
    <w:p w14:paraId="3776C4C3" w14:textId="598576CE" w:rsidR="008F12E2" w:rsidRDefault="008F12E2" w:rsidP="008F12E2">
      <w:r>
        <w:t xml:space="preserve">Der </w:t>
      </w:r>
      <w:r w:rsidR="006C1293">
        <w:t>User</w:t>
      </w:r>
      <w:r>
        <w:t xml:space="preserve"> wählt eine</w:t>
      </w:r>
      <w:r w:rsidR="00C80E55">
        <w:t>n</w:t>
      </w:r>
      <w:r>
        <w:t xml:space="preserve"> </w:t>
      </w:r>
      <w:r w:rsidR="00C80E55" w:rsidRPr="00C80E55">
        <w:t xml:space="preserve">Task </w:t>
      </w:r>
      <w:r>
        <w:t xml:space="preserve">aus der Liste der </w:t>
      </w:r>
      <w:r w:rsidR="00C80E55" w:rsidRPr="00C80E55">
        <w:t>Task</w:t>
      </w:r>
      <w:r w:rsidR="00C80E55">
        <w:t xml:space="preserve">s </w:t>
      </w:r>
      <w:r>
        <w:t>aus und klickt auf die Schaltfläche "</w:t>
      </w:r>
      <w:r w:rsidR="006C1293">
        <w:t>Edit</w:t>
      </w:r>
      <w:r>
        <w:t>". Er gelangt zu einem Formular, das mit den Details de</w:t>
      </w:r>
      <w:r w:rsidR="00C80E55">
        <w:t>s</w:t>
      </w:r>
      <w:r>
        <w:t xml:space="preserve"> ausgewählten </w:t>
      </w:r>
      <w:r w:rsidR="00C80E55" w:rsidRPr="00C80E55">
        <w:t xml:space="preserve">Task </w:t>
      </w:r>
      <w:r>
        <w:t xml:space="preserve">vorausgefüllt ist. Der </w:t>
      </w:r>
      <w:r w:rsidR="006C1293">
        <w:t>User</w:t>
      </w:r>
      <w:r>
        <w:t xml:space="preserve"> kann jedes beliebige Feld des Formulars bearbeiten und dann das Formular absenden, um die Änderungen </w:t>
      </w:r>
      <w:r w:rsidR="00CC1746">
        <w:t xml:space="preserve">am </w:t>
      </w:r>
      <w:r w:rsidR="00CC1746" w:rsidRPr="00CC1746">
        <w:t>Task</w:t>
      </w:r>
      <w:r>
        <w:t xml:space="preserve"> zu speichern.</w:t>
      </w:r>
    </w:p>
    <w:p w14:paraId="62674567" w14:textId="77777777" w:rsidR="008F12E2" w:rsidRDefault="008F12E2" w:rsidP="008F12E2"/>
    <w:p w14:paraId="5F333171" w14:textId="77777777" w:rsidR="00CC1746" w:rsidRPr="00CC1746" w:rsidRDefault="00CC1746" w:rsidP="00CC1746">
      <w:pPr>
        <w:rPr>
          <w:b/>
          <w:bCs/>
        </w:rPr>
      </w:pPr>
      <w:r w:rsidRPr="00CC1746">
        <w:rPr>
          <w:b/>
          <w:bCs/>
        </w:rPr>
        <w:t>Task als abgeschlossen markieren:</w:t>
      </w:r>
    </w:p>
    <w:p w14:paraId="3AC7C539" w14:textId="7CE93CA6" w:rsidR="00CC1746" w:rsidRPr="00CC1746" w:rsidRDefault="00CC1746" w:rsidP="00CC1746">
      <w:r w:rsidRPr="00CC1746">
        <w:t>Der User wählt einen Task aus der Liste der Tasks aus und klickt auf die Schaltfläche "Done". Der Task wird als erledigt markiert und ist dann nicht mehr ersichtlich in der Liste.</w:t>
      </w:r>
    </w:p>
    <w:p w14:paraId="1AC8A11F" w14:textId="77777777" w:rsidR="00CC1746" w:rsidRDefault="00CC1746" w:rsidP="00CC1746">
      <w:pPr>
        <w:rPr>
          <w:b/>
          <w:bCs/>
        </w:rPr>
      </w:pPr>
    </w:p>
    <w:p w14:paraId="2EDE7515" w14:textId="4FC7B06A" w:rsidR="008F12E2" w:rsidRDefault="006C1293" w:rsidP="008F12E2">
      <w:r w:rsidRPr="006C1293">
        <w:rPr>
          <w:b/>
          <w:bCs/>
        </w:rPr>
        <w:t>Task</w:t>
      </w:r>
      <w:r w:rsidR="008F12E2" w:rsidRPr="006C1293">
        <w:rPr>
          <w:b/>
          <w:bCs/>
        </w:rPr>
        <w:t xml:space="preserve"> löschen</w:t>
      </w:r>
      <w:r w:rsidR="008F12E2">
        <w:t>:</w:t>
      </w:r>
    </w:p>
    <w:p w14:paraId="273E795A" w14:textId="41EA3A59" w:rsidR="008F12E2" w:rsidRDefault="008F12E2" w:rsidP="008F12E2">
      <w:r>
        <w:lastRenderedPageBreak/>
        <w:t xml:space="preserve">Der </w:t>
      </w:r>
      <w:r w:rsidR="00C80E55">
        <w:t>User</w:t>
      </w:r>
      <w:r>
        <w:t xml:space="preserve"> wählt eine</w:t>
      </w:r>
      <w:r w:rsidR="00C80E55">
        <w:t>n</w:t>
      </w:r>
      <w:r>
        <w:t xml:space="preserve"> </w:t>
      </w:r>
      <w:r w:rsidR="00C80E55">
        <w:t>Task</w:t>
      </w:r>
      <w:r>
        <w:t xml:space="preserve"> aus der Liste der </w:t>
      </w:r>
      <w:r w:rsidR="00C80E55" w:rsidRPr="00C80E55">
        <w:t>Task</w:t>
      </w:r>
      <w:r w:rsidR="00C80E55">
        <w:t xml:space="preserve">s </w:t>
      </w:r>
      <w:r>
        <w:t>aus und klickt auf die Schaltfläche "</w:t>
      </w:r>
      <w:r w:rsidR="00C80E55">
        <w:t>Delete</w:t>
      </w:r>
      <w:r>
        <w:t xml:space="preserve">". </w:t>
      </w:r>
      <w:r w:rsidR="00C80E55">
        <w:t xml:space="preserve">Danach ist der </w:t>
      </w:r>
      <w:r w:rsidR="00C80E55" w:rsidRPr="00C80E55">
        <w:t>Task</w:t>
      </w:r>
      <w:r w:rsidR="00C80E55">
        <w:t xml:space="preserve"> gelöscht und nicht mehr ersichtlich.</w:t>
      </w:r>
    </w:p>
    <w:p w14:paraId="655B8C9C" w14:textId="77777777" w:rsidR="008F12E2" w:rsidRDefault="008F12E2" w:rsidP="008F12E2"/>
    <w:p w14:paraId="042E2FFE" w14:textId="0D4065B4" w:rsidR="008F12E2" w:rsidRDefault="00CC1746" w:rsidP="008F12E2">
      <w:r w:rsidRPr="00CC1746">
        <w:rPr>
          <w:b/>
          <w:bCs/>
        </w:rPr>
        <w:t>Task Type</w:t>
      </w:r>
      <w:r w:rsidR="008F12E2" w:rsidRPr="00CC1746">
        <w:rPr>
          <w:b/>
          <w:bCs/>
        </w:rPr>
        <w:t xml:space="preserve"> erstellen</w:t>
      </w:r>
      <w:r w:rsidR="008F12E2">
        <w:t>:</w:t>
      </w:r>
    </w:p>
    <w:p w14:paraId="7AF3C54A" w14:textId="68200AAF" w:rsidR="008F12E2" w:rsidRDefault="008F12E2" w:rsidP="008F12E2">
      <w:r>
        <w:t xml:space="preserve">Der </w:t>
      </w:r>
      <w:r w:rsidR="00CC1746">
        <w:t>User</w:t>
      </w:r>
      <w:r>
        <w:t xml:space="preserve"> erstellt einen neuen </w:t>
      </w:r>
      <w:r w:rsidR="00CC1746">
        <w:t>Task Type im Admin Bereich</w:t>
      </w:r>
      <w:r>
        <w:t>, indem er ein Formular ausfüllt, das den Namen</w:t>
      </w:r>
      <w:r w:rsidR="00CC1746">
        <w:t xml:space="preserve"> (Name), </w:t>
      </w:r>
      <w:r>
        <w:t xml:space="preserve">die </w:t>
      </w:r>
      <w:r w:rsidR="00CC1746">
        <w:t>Farbe (Color) und die Frist (Due Date (in days))</w:t>
      </w:r>
      <w:r>
        <w:t xml:space="preserve"> des </w:t>
      </w:r>
      <w:r w:rsidR="00CC1746">
        <w:t>Task Type</w:t>
      </w:r>
      <w:r>
        <w:t xml:space="preserve"> enthält. Nach dem Absenden des Formulars wird der neue </w:t>
      </w:r>
      <w:r w:rsidR="00CC1746">
        <w:t>Task Type</w:t>
      </w:r>
      <w:r>
        <w:t xml:space="preserve"> </w:t>
      </w:r>
      <w:r w:rsidR="00CC1746">
        <w:t>im Dropdown der Task Types vorhanden sein</w:t>
      </w:r>
      <w:r>
        <w:t>.</w:t>
      </w:r>
    </w:p>
    <w:p w14:paraId="74E4938D" w14:textId="77777777" w:rsidR="008F12E2" w:rsidRDefault="008F12E2" w:rsidP="008F12E2"/>
    <w:p w14:paraId="7FFD892C" w14:textId="77777777" w:rsidR="008F12E2" w:rsidRDefault="008F12E2" w:rsidP="008F12E2">
      <w:r w:rsidRPr="00CC1746">
        <w:rPr>
          <w:b/>
          <w:bCs/>
        </w:rPr>
        <w:t>Person erstellen</w:t>
      </w:r>
      <w:r>
        <w:t>:</w:t>
      </w:r>
    </w:p>
    <w:p w14:paraId="3AB3264F" w14:textId="71C7D9C7" w:rsidR="008F12E2" w:rsidRDefault="008F12E2" w:rsidP="008F12E2">
      <w:r>
        <w:t xml:space="preserve">Der </w:t>
      </w:r>
      <w:r w:rsidR="00CC1746">
        <w:t xml:space="preserve">User </w:t>
      </w:r>
      <w:r>
        <w:t>erstellt eine neue Person</w:t>
      </w:r>
      <w:r w:rsidR="00CC1746">
        <w:t xml:space="preserve"> im Admin Bereich</w:t>
      </w:r>
      <w:r>
        <w:t xml:space="preserve">, indem er ein Formular ausfüllt, das den </w:t>
      </w:r>
      <w:r w:rsidR="00CC1746">
        <w:t>Vornamen (First Name), den Nachnamen (Last Name)</w:t>
      </w:r>
      <w:r>
        <w:t xml:space="preserve"> und die E-Mail-Adresse der Person enthält. Nach dem Absenden des Formulars wird die neue Person </w:t>
      </w:r>
      <w:r w:rsidR="00CC1746" w:rsidRPr="00CC1746">
        <w:t>im Dropdown</w:t>
      </w:r>
      <w:r w:rsidR="00CC1746">
        <w:t xml:space="preserve"> der Personen vorhanden sein.</w:t>
      </w:r>
    </w:p>
    <w:p w14:paraId="1AFA9969" w14:textId="77777777" w:rsidR="00CC1746" w:rsidRDefault="00CC1746" w:rsidP="008F12E2"/>
    <w:p w14:paraId="3F711EC5" w14:textId="60B2ACD1" w:rsidR="00B12438" w:rsidRDefault="00B12438" w:rsidP="00B12438">
      <w:pPr>
        <w:pStyle w:val="berschrift1"/>
      </w:pPr>
      <w:bookmarkStart w:id="6" w:name="_Toc128746002"/>
      <w:r>
        <w:t>ERM (Entity-Relations</w:t>
      </w:r>
      <w:r w:rsidR="000F4619">
        <w:t>hip-Modell</w:t>
      </w:r>
      <w:r>
        <w:t>)</w:t>
      </w:r>
      <w:bookmarkEnd w:id="6"/>
    </w:p>
    <w:p w14:paraId="7CB0C3E7" w14:textId="77777777" w:rsidR="001C2465" w:rsidRDefault="00E35CEA" w:rsidP="000F4619">
      <w:r w:rsidRPr="00E35CEA">
        <w:t xml:space="preserve">Die Implementierung des ERM erfolgte mit einer MySQL-Datenbank. </w:t>
      </w:r>
      <w:r w:rsidR="008809AF">
        <w:t>Der Verfasser</w:t>
      </w:r>
      <w:r w:rsidRPr="00E35CEA">
        <w:t xml:space="preserve"> erstellte zunächst die Tabellen mit Hilfe der CREATE TABLE-Anweisungen und definierten dann die Beziehungen zwischen ihnen auf der Grundlage </w:t>
      </w:r>
      <w:r w:rsidR="006C436B">
        <w:t>der</w:t>
      </w:r>
      <w:r w:rsidRPr="00E35CEA">
        <w:t xml:space="preserve"> Projektanforderungen.</w:t>
      </w:r>
    </w:p>
    <w:p w14:paraId="71BA0AC3" w14:textId="30606D29" w:rsidR="001C2465" w:rsidRDefault="001C2465" w:rsidP="000F4619"/>
    <w:p w14:paraId="7E489495" w14:textId="24454675" w:rsidR="001C2465" w:rsidRDefault="007C3333" w:rsidP="000F4619">
      <w:r>
        <w:t xml:space="preserve">Zuerst wurde die Tabelle </w:t>
      </w:r>
      <w:r w:rsidR="006C5D16">
        <w:t>«</w:t>
      </w:r>
      <w:r>
        <w:t>tasks</w:t>
      </w:r>
      <w:r w:rsidR="006C5D16">
        <w:t>»</w:t>
      </w:r>
      <w:r>
        <w:t xml:space="preserve"> er</w:t>
      </w:r>
      <w:r w:rsidR="006C5D16">
        <w:t>stellt:</w:t>
      </w:r>
    </w:p>
    <w:p w14:paraId="10ACB6A5" w14:textId="77777777" w:rsidR="00BA5311" w:rsidRDefault="00BA5311" w:rsidP="000F4619"/>
    <w:p w14:paraId="4EC652E5" w14:textId="3145BD9D" w:rsidR="006C5D16" w:rsidRDefault="00E32762" w:rsidP="000F4619">
      <w:r>
        <w:rPr>
          <w:noProof/>
        </w:rPr>
        <w:drawing>
          <wp:inline distT="0" distB="0" distL="0" distR="0" wp14:anchorId="3CD08942" wp14:editId="3167DB6F">
            <wp:extent cx="4095750" cy="20478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2047875"/>
                    </a:xfrm>
                    <a:prstGeom prst="rect">
                      <a:avLst/>
                    </a:prstGeom>
                    <a:noFill/>
                    <a:ln>
                      <a:noFill/>
                    </a:ln>
                  </pic:spPr>
                </pic:pic>
              </a:graphicData>
            </a:graphic>
          </wp:inline>
        </w:drawing>
      </w:r>
    </w:p>
    <w:p w14:paraId="5B87F258" w14:textId="58C7E01E" w:rsidR="00E32762" w:rsidRDefault="00F3579C" w:rsidP="00CB4168">
      <w:r>
        <w:t xml:space="preserve">Wie in der </w:t>
      </w:r>
      <w:r w:rsidRPr="00E35CEA">
        <w:t>Projektanforderungen</w:t>
      </w:r>
      <w:r>
        <w:t xml:space="preserve"> beschrieben,</w:t>
      </w:r>
      <w:r w:rsidR="00143450">
        <w:t xml:space="preserve"> wurde ein Titel,</w:t>
      </w:r>
      <w:r w:rsidR="00CB4168">
        <w:t xml:space="preserve"> eine Beschreibung, eine Person, ein Aufgabentyp sowie ein Fälligkeitsdatum angegeben.</w:t>
      </w:r>
      <w:r w:rsidR="00C90201">
        <w:t xml:space="preserve"> Zusätzlich wurde auch ein</w:t>
      </w:r>
      <w:r w:rsidR="005840EF">
        <w:t>e «completed»</w:t>
      </w:r>
      <w:r w:rsidR="00CB4168">
        <w:t xml:space="preserve"> </w:t>
      </w:r>
      <w:r w:rsidR="001F46D5">
        <w:t xml:space="preserve">Spalte erstellt, damit man später einen Task als abgeschlossen markieren kann. </w:t>
      </w:r>
      <w:r w:rsidR="00CB4168">
        <w:t xml:space="preserve">Für die Person und </w:t>
      </w:r>
      <w:r w:rsidR="00B12085">
        <w:t xml:space="preserve">den Aufgabentyp wurde jedoch eine separate Tabelle erschaffen: </w:t>
      </w:r>
    </w:p>
    <w:p w14:paraId="2E79C962" w14:textId="77777777" w:rsidR="00BA5311" w:rsidRDefault="00BA5311" w:rsidP="00CB4168"/>
    <w:p w14:paraId="36C945AF" w14:textId="2D1A1DB8" w:rsidR="00C4645C" w:rsidRDefault="00C4645C" w:rsidP="00CB4168">
      <w:r>
        <w:rPr>
          <w:noProof/>
        </w:rPr>
        <w:lastRenderedPageBreak/>
        <w:drawing>
          <wp:inline distT="0" distB="0" distL="0" distR="0" wp14:anchorId="139E8008" wp14:editId="139B1BF2">
            <wp:extent cx="3429000" cy="2400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p>
    <w:p w14:paraId="5DF2F48F" w14:textId="4C9CEE2F" w:rsidR="00C93F72" w:rsidRDefault="00C93F72" w:rsidP="00CB4168"/>
    <w:p w14:paraId="3B6A71EB" w14:textId="6278685A" w:rsidR="00C93F72" w:rsidRDefault="00C93F72" w:rsidP="00CB4168">
      <w:r>
        <w:t>Als Primärschlüssel wurde für alle 3 Tabellen, jeweils die ID gewähl</w:t>
      </w:r>
      <w:r w:rsidR="00E32192">
        <w:t xml:space="preserve">t. Mit den Fremdschlüsseln </w:t>
      </w:r>
      <w:r w:rsidR="00BA5311">
        <w:t>«person_id» und «task_type_id» wurde in der Tabelle «tasks» die Beziehung sichergestellt.</w:t>
      </w:r>
    </w:p>
    <w:p w14:paraId="5435D605" w14:textId="77777777" w:rsidR="001C2465" w:rsidRDefault="001C2465" w:rsidP="000F4619"/>
    <w:p w14:paraId="42552424" w14:textId="562C068D" w:rsidR="00D71665" w:rsidRDefault="00E35CEA" w:rsidP="000F4619">
      <w:r w:rsidRPr="00E35CEA">
        <w:t>Die Tabellen wurden so angelegt, dass sie die für unsere Webanwendung erforderlichen Informationen, wie Benutzerdaten und Aufgaben, speichern</w:t>
      </w:r>
      <w:r w:rsidR="001C2465">
        <w:t>.</w:t>
      </w:r>
      <w:r w:rsidRPr="00E35CEA">
        <w:t xml:space="preserve"> </w:t>
      </w:r>
      <w:r w:rsidR="00BA5311">
        <w:t xml:space="preserve">Daraufhin </w:t>
      </w:r>
      <w:r w:rsidR="007A1876">
        <w:t xml:space="preserve">konnte ganz einfach das ERM-Diagramm erstellt werden, dass die Beziehungen zwischen den Tabellen </w:t>
      </w:r>
      <w:r w:rsidR="004E183E">
        <w:t>grafisch darstellen:</w:t>
      </w:r>
    </w:p>
    <w:p w14:paraId="392A2A52" w14:textId="21A6549F" w:rsidR="004E183E" w:rsidRDefault="004E183E" w:rsidP="000F4619"/>
    <w:p w14:paraId="05092085" w14:textId="2A33B319" w:rsidR="004E183E" w:rsidRDefault="004E183E" w:rsidP="000F4619">
      <w:r>
        <w:rPr>
          <w:noProof/>
        </w:rPr>
        <w:drawing>
          <wp:inline distT="0" distB="0" distL="0" distR="0" wp14:anchorId="7D9699AF" wp14:editId="53172AA3">
            <wp:extent cx="6115050" cy="33528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352800"/>
                    </a:xfrm>
                    <a:prstGeom prst="rect">
                      <a:avLst/>
                    </a:prstGeom>
                    <a:noFill/>
                    <a:ln>
                      <a:noFill/>
                    </a:ln>
                  </pic:spPr>
                </pic:pic>
              </a:graphicData>
            </a:graphic>
          </wp:inline>
        </w:drawing>
      </w:r>
    </w:p>
    <w:p w14:paraId="1C6A8D0B" w14:textId="3EB192FF" w:rsidR="007F77FB" w:rsidRDefault="007F77FB" w:rsidP="000F4619"/>
    <w:p w14:paraId="3D611CB9" w14:textId="46832D6C" w:rsidR="007F77FB" w:rsidRDefault="007F77FB" w:rsidP="000F4619"/>
    <w:p w14:paraId="31725F01" w14:textId="0BB369E1" w:rsidR="006349F6" w:rsidRDefault="006349F6" w:rsidP="000F4619"/>
    <w:p w14:paraId="7CF19F45" w14:textId="77777777" w:rsidR="006349F6" w:rsidRDefault="006349F6" w:rsidP="000F4619"/>
    <w:p w14:paraId="46E4D162" w14:textId="53417611" w:rsidR="007F77FB" w:rsidRDefault="007F77FB" w:rsidP="000F4619"/>
    <w:p w14:paraId="115B3F5F" w14:textId="749AE724" w:rsidR="007F77FB" w:rsidRDefault="007F77FB" w:rsidP="000F4619"/>
    <w:p w14:paraId="75A242CA" w14:textId="7DBFDCCF" w:rsidR="007F77FB" w:rsidRDefault="007F77FB" w:rsidP="007F77FB">
      <w:pPr>
        <w:pStyle w:val="berschrift1"/>
      </w:pPr>
      <w:bookmarkStart w:id="7" w:name="_Toc128746003"/>
      <w:r>
        <w:lastRenderedPageBreak/>
        <w:t>Testcases und Testplan</w:t>
      </w:r>
      <w:bookmarkEnd w:id="7"/>
    </w:p>
    <w:p w14:paraId="4486E543" w14:textId="77777777" w:rsidR="001E2992" w:rsidRPr="001E2992" w:rsidRDefault="001E2992" w:rsidP="001E2992"/>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2"/>
        <w:gridCol w:w="4608"/>
        <w:gridCol w:w="1810"/>
        <w:gridCol w:w="2402"/>
      </w:tblGrid>
      <w:tr w:rsidR="001E2992" w:rsidRPr="001E2992" w14:paraId="0D97A368"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D9D9D9"/>
            <w:hideMark/>
          </w:tcPr>
          <w:p w14:paraId="62BA125D"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ID </w:t>
            </w:r>
          </w:p>
        </w:tc>
        <w:tc>
          <w:tcPr>
            <w:tcW w:w="4665" w:type="dxa"/>
            <w:tcBorders>
              <w:top w:val="single" w:sz="6" w:space="0" w:color="auto"/>
              <w:left w:val="single" w:sz="6" w:space="0" w:color="auto"/>
              <w:bottom w:val="single" w:sz="6" w:space="0" w:color="auto"/>
              <w:right w:val="single" w:sz="6" w:space="0" w:color="auto"/>
            </w:tcBorders>
            <w:shd w:val="clear" w:color="auto" w:fill="D9D9D9"/>
            <w:hideMark/>
          </w:tcPr>
          <w:p w14:paraId="175F55BA"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Test-Case </w:t>
            </w:r>
          </w:p>
        </w:tc>
        <w:tc>
          <w:tcPr>
            <w:tcW w:w="1830" w:type="dxa"/>
            <w:tcBorders>
              <w:top w:val="single" w:sz="6" w:space="0" w:color="auto"/>
              <w:left w:val="single" w:sz="6" w:space="0" w:color="auto"/>
              <w:bottom w:val="single" w:sz="6" w:space="0" w:color="auto"/>
              <w:right w:val="single" w:sz="6" w:space="0" w:color="auto"/>
            </w:tcBorders>
            <w:shd w:val="clear" w:color="auto" w:fill="D9D9D9"/>
            <w:hideMark/>
          </w:tcPr>
          <w:p w14:paraId="3F686F2D"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Tester </w:t>
            </w:r>
          </w:p>
        </w:tc>
        <w:tc>
          <w:tcPr>
            <w:tcW w:w="2430" w:type="dxa"/>
            <w:tcBorders>
              <w:top w:val="single" w:sz="6" w:space="0" w:color="auto"/>
              <w:left w:val="single" w:sz="6" w:space="0" w:color="auto"/>
              <w:bottom w:val="single" w:sz="6" w:space="0" w:color="auto"/>
              <w:right w:val="single" w:sz="6" w:space="0" w:color="auto"/>
            </w:tcBorders>
            <w:shd w:val="clear" w:color="auto" w:fill="D9D9D9"/>
            <w:hideMark/>
          </w:tcPr>
          <w:p w14:paraId="247DEA70"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Geplant </w:t>
            </w:r>
          </w:p>
        </w:tc>
      </w:tr>
      <w:tr w:rsidR="001E2992" w:rsidRPr="001E2992" w14:paraId="2C567E64"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6482A8"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1 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3F53182" w14:textId="5CD93740" w:rsidR="001E2992" w:rsidRPr="001E2992" w:rsidRDefault="001E2992"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erstellen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0793732" w14:textId="64EBF530"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5475360"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4627B41E"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D3B871E"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2 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FBB33A2" w14:textId="37789428"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Task editieren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0BB8AE5D" w14:textId="188FAF8C"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705D776"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15C8AC16"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35AC1A"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3 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2184D0B" w14:textId="46017749"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Task als abgeschlossen markieren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6950728A" w14:textId="0342DA03"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E470647"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62AF636B"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7E76BF"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4 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49E6469" w14:textId="03FA8AC1"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Task löschen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B7F06FB" w14:textId="77885D86"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433BA82B"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Ja </w:t>
            </w:r>
          </w:p>
        </w:tc>
      </w:tr>
      <w:tr w:rsidR="001E2992" w:rsidRPr="001E2992" w14:paraId="44CD601A"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D85EBFD" w14:textId="77777777"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1E2992">
              <w:rPr>
                <w:rFonts w:asciiTheme="majorHAnsi" w:eastAsia="Times New Roman" w:hAnsiTheme="majorHAnsi" w:cstheme="majorHAnsi"/>
                <w:sz w:val="24"/>
                <w:szCs w:val="24"/>
                <w:lang w:eastAsia="de-CH"/>
              </w:rPr>
              <w:t>5 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5BB4D3D" w14:textId="24669807" w:rsidR="001E2992" w:rsidRPr="001E2992" w:rsidRDefault="001E2992"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Type</w:t>
            </w:r>
            <w:r w:rsidRPr="0034713E">
              <w:rPr>
                <w:rFonts w:asciiTheme="majorHAnsi" w:eastAsia="Times New Roman" w:hAnsiTheme="majorHAnsi" w:cstheme="majorHAnsi"/>
                <w:sz w:val="24"/>
                <w:szCs w:val="24"/>
                <w:lang w:eastAsia="de-CH"/>
              </w:rPr>
              <w:t xml:space="preserve"> </w:t>
            </w:r>
            <w:r w:rsidRPr="0034713E">
              <w:rPr>
                <w:rFonts w:asciiTheme="majorHAnsi" w:eastAsia="Times New Roman" w:hAnsiTheme="majorHAnsi" w:cstheme="majorHAnsi"/>
                <w:sz w:val="24"/>
                <w:szCs w:val="24"/>
                <w:lang w:eastAsia="de-CH"/>
              </w:rPr>
              <w:t>erstellen</w:t>
            </w:r>
          </w:p>
        </w:tc>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D8EC83E" w14:textId="17EA65A9"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79A4DD5E" w14:textId="2C0CB903" w:rsidR="001E2992" w:rsidRPr="001E2992" w:rsidRDefault="001E2992" w:rsidP="001E2992">
            <w:pPr>
              <w:spacing w:line="240" w:lineRule="auto"/>
              <w:jc w:val="both"/>
              <w:textAlignment w:val="baseline"/>
              <w:rPr>
                <w:rFonts w:asciiTheme="majorHAnsi" w:eastAsia="Times New Roman" w:hAnsiTheme="majorHAnsi" w:cstheme="majorHAnsi"/>
                <w:sz w:val="18"/>
                <w:szCs w:val="18"/>
                <w:lang w:eastAsia="de-CH"/>
              </w:rPr>
            </w:pPr>
            <w:r w:rsidRPr="0034713E">
              <w:rPr>
                <w:rFonts w:asciiTheme="majorHAnsi" w:eastAsia="Times New Roman" w:hAnsiTheme="majorHAnsi" w:cstheme="majorHAnsi"/>
                <w:sz w:val="24"/>
                <w:szCs w:val="24"/>
                <w:lang w:eastAsia="de-CH"/>
              </w:rPr>
              <w:t>Ja</w:t>
            </w:r>
          </w:p>
        </w:tc>
      </w:tr>
      <w:tr w:rsidR="0034713E" w:rsidRPr="001E2992" w14:paraId="4A66F22A"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tcPr>
          <w:p w14:paraId="3EE95494" w14:textId="6A65074D"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6</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185E8D41" w14:textId="6E7FB323"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Person erstellen</w:t>
            </w:r>
          </w:p>
        </w:tc>
        <w:tc>
          <w:tcPr>
            <w:tcW w:w="1830" w:type="dxa"/>
            <w:tcBorders>
              <w:top w:val="single" w:sz="6" w:space="0" w:color="auto"/>
              <w:left w:val="single" w:sz="6" w:space="0" w:color="auto"/>
              <w:bottom w:val="single" w:sz="6" w:space="0" w:color="auto"/>
              <w:right w:val="single" w:sz="6" w:space="0" w:color="auto"/>
            </w:tcBorders>
            <w:shd w:val="clear" w:color="auto" w:fill="auto"/>
          </w:tcPr>
          <w:p w14:paraId="7E5DC822" w14:textId="4137E7D6"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6ED3B22A" w14:textId="7ABC9127"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Ja</w:t>
            </w:r>
          </w:p>
        </w:tc>
      </w:tr>
      <w:tr w:rsidR="0034713E" w:rsidRPr="001E2992" w14:paraId="7BDF6AB4" w14:textId="77777777" w:rsidTr="001E2992">
        <w:trPr>
          <w:trHeight w:val="300"/>
        </w:trPr>
        <w:tc>
          <w:tcPr>
            <w:tcW w:w="810" w:type="dxa"/>
            <w:tcBorders>
              <w:top w:val="single" w:sz="6" w:space="0" w:color="auto"/>
              <w:left w:val="single" w:sz="6" w:space="0" w:color="auto"/>
              <w:bottom w:val="single" w:sz="6" w:space="0" w:color="auto"/>
              <w:right w:val="single" w:sz="6" w:space="0" w:color="auto"/>
            </w:tcBorders>
            <w:shd w:val="clear" w:color="auto" w:fill="auto"/>
          </w:tcPr>
          <w:p w14:paraId="658D8DB8" w14:textId="450D84CF"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7</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0282B2E0" w14:textId="0FEAB374"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Aufgaben-Datei importieren</w:t>
            </w:r>
          </w:p>
        </w:tc>
        <w:tc>
          <w:tcPr>
            <w:tcW w:w="1830" w:type="dxa"/>
            <w:tcBorders>
              <w:top w:val="single" w:sz="6" w:space="0" w:color="auto"/>
              <w:left w:val="single" w:sz="6" w:space="0" w:color="auto"/>
              <w:bottom w:val="single" w:sz="6" w:space="0" w:color="auto"/>
              <w:right w:val="single" w:sz="6" w:space="0" w:color="auto"/>
            </w:tcBorders>
            <w:shd w:val="clear" w:color="auto" w:fill="auto"/>
          </w:tcPr>
          <w:p w14:paraId="6B14E57B" w14:textId="32690C97"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Neven</w:t>
            </w:r>
          </w:p>
        </w:tc>
        <w:tc>
          <w:tcPr>
            <w:tcW w:w="2430" w:type="dxa"/>
            <w:tcBorders>
              <w:top w:val="single" w:sz="6" w:space="0" w:color="auto"/>
              <w:left w:val="single" w:sz="6" w:space="0" w:color="auto"/>
              <w:bottom w:val="single" w:sz="6" w:space="0" w:color="auto"/>
              <w:right w:val="single" w:sz="6" w:space="0" w:color="auto"/>
            </w:tcBorders>
            <w:shd w:val="clear" w:color="auto" w:fill="auto"/>
          </w:tcPr>
          <w:p w14:paraId="1BB4A30A" w14:textId="4DD9E63D" w:rsidR="0034713E" w:rsidRPr="0034713E" w:rsidRDefault="0034713E" w:rsidP="001E2992">
            <w:pPr>
              <w:spacing w:line="240" w:lineRule="auto"/>
              <w:jc w:val="both"/>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Ja</w:t>
            </w:r>
          </w:p>
        </w:tc>
      </w:tr>
    </w:tbl>
    <w:p w14:paraId="138336E1" w14:textId="6B98E383" w:rsidR="007F77FB" w:rsidRDefault="007F77FB"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34713E" w:rsidRPr="0034713E" w14:paraId="19F07F9D" w14:textId="77777777" w:rsidTr="00154A03">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7D68745E"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bookmarkStart w:id="8" w:name="_Hlk128748178"/>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B453AE0"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r>
      <w:tr w:rsidR="0034713E" w:rsidRPr="0034713E" w14:paraId="6B91AC29" w14:textId="77777777" w:rsidTr="00154A03">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A5C7484"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7EEB490" w14:textId="3F73EB26"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erstellen</w:t>
            </w:r>
          </w:p>
        </w:tc>
      </w:tr>
      <w:tr w:rsidR="0034713E" w:rsidRPr="0034713E" w14:paraId="5E39D76E" w14:textId="77777777" w:rsidTr="00154A03">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E869568"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C1EA202" w14:textId="383E1669"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sidRPr="0034713E">
              <w:rPr>
                <w:rFonts w:asciiTheme="majorHAnsi" w:eastAsia="Times New Roman" w:hAnsiTheme="majorHAnsi" w:cstheme="majorHAnsi"/>
                <w:sz w:val="24"/>
                <w:szCs w:val="24"/>
                <w:lang w:eastAsia="de-CH"/>
              </w:rPr>
              <w:t> </w:t>
            </w:r>
            <w:r w:rsidRPr="0034713E">
              <w:rPr>
                <w:rFonts w:asciiTheme="majorHAnsi" w:eastAsia="Times New Roman" w:hAnsiTheme="majorHAnsi" w:cstheme="majorHAnsi"/>
                <w:sz w:val="24"/>
                <w:szCs w:val="24"/>
                <w:lang w:eastAsia="de-CH"/>
              </w:rPr>
              <w:t>Seite auf «Create a new Task» klicken und dann die Aufgabe erstellen und bestätigen auf der neuen Seite.</w:t>
            </w:r>
          </w:p>
        </w:tc>
      </w:tr>
      <w:tr w:rsidR="00154A03" w:rsidRPr="0034713E" w14:paraId="21B97B9C" w14:textId="77777777" w:rsidTr="00154A03">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C0A7358"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7F7F5BF"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E9B871D"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1F9B3E80"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154A03" w:rsidRPr="0034713E" w14:paraId="7CF148EF" w14:textId="77777777" w:rsidTr="00154A03">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3C7D19B" w14:textId="77777777" w:rsidR="0034713E" w:rsidRPr="0034713E" w:rsidRDefault="0034713E" w:rsidP="0034713E">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03C12185" w14:textId="0A883D28" w:rsidR="0034713E" w:rsidRPr="0034713E" w:rsidRDefault="0034713E" w:rsidP="0034713E">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sidRPr="0034713E">
              <w:rPr>
                <w:rFonts w:asciiTheme="majorHAnsi" w:eastAsia="Times New Roman" w:hAnsiTheme="majorHAnsi" w:cstheme="majorHAnsi"/>
                <w:sz w:val="24"/>
                <w:szCs w:val="24"/>
                <w:lang w:eastAsia="de-CH"/>
              </w:rPr>
              <w:t xml:space="preserve">klickt auf den Button </w:t>
            </w:r>
            <w:r w:rsidRPr="0034713E">
              <w:rPr>
                <w:rFonts w:asciiTheme="majorHAnsi" w:eastAsia="Times New Roman" w:hAnsiTheme="majorHAnsi" w:cstheme="majorHAnsi"/>
                <w:sz w:val="24"/>
                <w:szCs w:val="24"/>
                <w:lang w:eastAsia="de-CH"/>
              </w:rPr>
              <w:t>«Create a new Task»</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32FA89C"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76643279" w14:textId="7B80CE93" w:rsidR="0034713E" w:rsidRPr="0034713E" w:rsidRDefault="0034713E" w:rsidP="0034713E">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den Button öffnet sich die neue </w:t>
            </w:r>
            <w:r w:rsidR="00154A03" w:rsidRPr="0034713E">
              <w:rPr>
                <w:rFonts w:asciiTheme="majorHAnsi" w:eastAsia="Times New Roman" w:hAnsiTheme="majorHAnsi" w:cstheme="majorHAnsi"/>
                <w:sz w:val="24"/>
                <w:szCs w:val="24"/>
                <w:lang w:eastAsia="de-CH"/>
              </w:rPr>
              <w:t>Seite,</w:t>
            </w:r>
            <w:r w:rsidRPr="0034713E">
              <w:rPr>
                <w:rFonts w:asciiTheme="majorHAnsi" w:eastAsia="Times New Roman" w:hAnsiTheme="majorHAnsi" w:cstheme="majorHAnsi"/>
                <w:sz w:val="24"/>
                <w:szCs w:val="24"/>
                <w:lang w:eastAsia="de-CH"/>
              </w:rPr>
              <w:t xml:space="preserve"> um eine Aufgabe zu erstellen mit den gewünschten Daten</w:t>
            </w:r>
            <w:r w:rsidRPr="0034713E">
              <w:rPr>
                <w:rFonts w:asciiTheme="majorHAnsi" w:eastAsia="Times New Roman" w:hAnsiTheme="majorHAnsi" w:cstheme="majorHAnsi"/>
                <w:sz w:val="24"/>
                <w:szCs w:val="24"/>
                <w:lang w:eastAsia="de-CH"/>
              </w:rPr>
              <w:t> </w:t>
            </w:r>
          </w:p>
        </w:tc>
      </w:tr>
      <w:tr w:rsidR="00154A03" w:rsidRPr="0034713E" w14:paraId="43AAA643" w14:textId="77777777" w:rsidTr="00154A03">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F87F820" w14:textId="77777777" w:rsidR="0034713E" w:rsidRPr="0034713E" w:rsidRDefault="0034713E" w:rsidP="0034713E">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2E46D4D8" w14:textId="399F9410" w:rsidR="0034713E" w:rsidRPr="0034713E" w:rsidRDefault="0034713E" w:rsidP="0034713E">
            <w:pPr>
              <w:spacing w:line="240" w:lineRule="auto"/>
              <w:ind w:left="105" w:right="24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w:t>
            </w:r>
            <w:r w:rsidRPr="0034713E">
              <w:rPr>
                <w:rFonts w:asciiTheme="majorHAnsi" w:eastAsia="Times New Roman" w:hAnsiTheme="majorHAnsi" w:cstheme="majorHAnsi"/>
                <w:sz w:val="24"/>
                <w:szCs w:val="24"/>
                <w:lang w:eastAsia="de-CH"/>
              </w:rPr>
              <w:t xml:space="preserve"> füllt die Felder Title, Description aus, wählt aus dem Dropdown Menü </w:t>
            </w:r>
            <w:r w:rsidR="00154A03" w:rsidRPr="0034713E">
              <w:rPr>
                <w:rFonts w:asciiTheme="majorHAnsi" w:eastAsia="Times New Roman" w:hAnsiTheme="majorHAnsi" w:cstheme="majorHAnsi"/>
                <w:sz w:val="24"/>
                <w:szCs w:val="24"/>
                <w:lang w:eastAsia="de-CH"/>
              </w:rPr>
              <w:t>eine Person</w:t>
            </w:r>
            <w:r w:rsidRPr="0034713E">
              <w:rPr>
                <w:rFonts w:asciiTheme="majorHAnsi" w:eastAsia="Times New Roman" w:hAnsiTheme="majorHAnsi" w:cstheme="majorHAnsi"/>
                <w:sz w:val="24"/>
                <w:szCs w:val="24"/>
                <w:lang w:eastAsia="de-CH"/>
              </w:rPr>
              <w:t xml:space="preserve"> und beim zweiten Dropdown einen Task Type aus und wählt das gewünschte Datum bei Due Date aus.</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147D2BC9" w14:textId="13C13519"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Task 1</w:t>
            </w:r>
          </w:p>
          <w:p w14:paraId="5F3C1F56" w14:textId="77777777" w:rsidR="0034713E" w:rsidRDefault="0034713E" w:rsidP="0034713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 </w:t>
            </w:r>
            <w:r w:rsidRPr="0034713E">
              <w:rPr>
                <w:rFonts w:asciiTheme="majorHAnsi" w:eastAsia="Times New Roman" w:hAnsiTheme="majorHAnsi" w:cstheme="majorHAnsi"/>
                <w:sz w:val="24"/>
                <w:szCs w:val="24"/>
                <w:lang w:eastAsia="de-CH"/>
              </w:rPr>
              <w:t>Test Description 1</w:t>
            </w:r>
          </w:p>
          <w:p w14:paraId="11DF0519"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Potter Harry (id: 1)</w:t>
            </w:r>
          </w:p>
          <w:p w14:paraId="51815022" w14:textId="77777777"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A (id: 1)</w:t>
            </w:r>
          </w:p>
          <w:p w14:paraId="6E60278D" w14:textId="106C5E92" w:rsidR="0034713E" w:rsidRPr="0034713E" w:rsidRDefault="0034713E" w:rsidP="0034713E">
            <w:pPr>
              <w:spacing w:line="240" w:lineRule="auto"/>
              <w:ind w:left="105"/>
              <w:textAlignment w:val="baseline"/>
              <w:rPr>
                <w:rFonts w:asciiTheme="majorHAnsi" w:eastAsia="Times New Roman" w:hAnsiTheme="majorHAnsi" w:cstheme="majorHAnsi"/>
                <w:sz w:val="24"/>
                <w:szCs w:val="24"/>
                <w:lang w:val="en-GB" w:eastAsia="de-CH"/>
              </w:rPr>
            </w:pPr>
            <w:r>
              <w:rPr>
                <w:rFonts w:asciiTheme="majorHAnsi" w:eastAsia="Times New Roman" w:hAnsiTheme="majorHAnsi" w:cstheme="majorHAnsi"/>
                <w:sz w:val="24"/>
                <w:szCs w:val="24"/>
                <w:lang w:val="en-GB" w:eastAsia="de-CH"/>
              </w:rPr>
              <w:t>- 04.03.2023</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79DA3831" w14:textId="5A6CB621" w:rsidR="0034713E" w:rsidRPr="0034713E" w:rsidRDefault="00154A03" w:rsidP="00154A03">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Die Felder lassen sich ausfüllen. Aus den Dropdowns lassen sich Personen und Aufgabentypen auswählen und beim Datum lässt sich ein Datum aus dem Kalender auswählen.</w:t>
            </w:r>
            <w:r w:rsidR="0034713E" w:rsidRPr="0034713E">
              <w:rPr>
                <w:rFonts w:asciiTheme="majorHAnsi" w:eastAsia="Times New Roman" w:hAnsiTheme="majorHAnsi" w:cstheme="majorHAnsi"/>
                <w:sz w:val="24"/>
                <w:szCs w:val="24"/>
                <w:lang w:eastAsia="de-CH"/>
              </w:rPr>
              <w:t> </w:t>
            </w:r>
          </w:p>
        </w:tc>
      </w:tr>
      <w:tr w:rsidR="00154A03" w:rsidRPr="0034713E" w14:paraId="6153C6EE" w14:textId="77777777" w:rsidTr="00154A03">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23521319" w14:textId="31F08FD9" w:rsidR="00154A03" w:rsidRPr="0034713E" w:rsidRDefault="00154A03" w:rsidP="0034713E">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1EB3786E" w14:textId="4EE24033" w:rsidR="00154A03" w:rsidRPr="0034713E" w:rsidRDefault="00154A03" w:rsidP="0034713E">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«Create Task»</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661FDF56" w14:textId="58C5BD64" w:rsidR="00154A03" w:rsidRPr="0034713E" w:rsidRDefault="00154A03" w:rsidP="0034713E">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w:t>
            </w:r>
          </w:p>
        </w:tc>
        <w:tc>
          <w:tcPr>
            <w:tcW w:w="2664" w:type="dxa"/>
            <w:tcBorders>
              <w:top w:val="single" w:sz="6" w:space="0" w:color="000000"/>
              <w:left w:val="single" w:sz="6" w:space="0" w:color="000000"/>
              <w:bottom w:val="single" w:sz="6" w:space="0" w:color="000000"/>
              <w:right w:val="single" w:sz="6" w:space="0" w:color="000000"/>
            </w:tcBorders>
            <w:shd w:val="clear" w:color="auto" w:fill="auto"/>
          </w:tcPr>
          <w:p w14:paraId="6FC7DC1A" w14:textId="7CD49DA9" w:rsidR="00154A03" w:rsidRDefault="00154A03" w:rsidP="00154A03">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Nach dem Klick wird man auf die «Tasks» Seite geführt und dort ist der erstellte Task ersichtlich in der Übersicht.</w:t>
            </w:r>
          </w:p>
        </w:tc>
      </w:tr>
      <w:bookmarkEnd w:id="8"/>
    </w:tbl>
    <w:p w14:paraId="635CF6C6" w14:textId="1CBC7A10" w:rsidR="0034713E" w:rsidRDefault="0034713E" w:rsidP="007F77FB"/>
    <w:p w14:paraId="05A37C3A" w14:textId="6BE16A53" w:rsidR="00154A03" w:rsidRDefault="00154A03" w:rsidP="007F77FB"/>
    <w:p w14:paraId="41B8E744" w14:textId="6D8CF1F1" w:rsidR="00154A03" w:rsidRDefault="00154A03" w:rsidP="007F77FB"/>
    <w:p w14:paraId="532AAD60" w14:textId="274A1B69" w:rsidR="00154A03" w:rsidRDefault="00154A03" w:rsidP="007F77FB"/>
    <w:p w14:paraId="610A5552" w14:textId="6478243F" w:rsidR="00154A03" w:rsidRDefault="00154A03" w:rsidP="007F77FB"/>
    <w:p w14:paraId="70136F95" w14:textId="34AC9A25" w:rsidR="00154A03" w:rsidRDefault="00154A03" w:rsidP="007F77FB"/>
    <w:p w14:paraId="5CA25063" w14:textId="77777777" w:rsidR="00154A03" w:rsidRDefault="00154A03"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154A03" w:rsidRPr="0034713E" w14:paraId="50A7A7AA"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5A7C76C8"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bookmarkStart w:id="9" w:name="_Hlk128748652"/>
            <w:r w:rsidRPr="0034713E">
              <w:rPr>
                <w:rFonts w:asciiTheme="majorHAnsi" w:eastAsia="Times New Roman" w:hAnsiTheme="majorHAnsi" w:cstheme="majorHAnsi"/>
                <w:sz w:val="24"/>
                <w:szCs w:val="24"/>
                <w:lang w:val="de-DE" w:eastAsia="de-CH"/>
              </w:rPr>
              <w:lastRenderedPageBreak/>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3E5C446" w14:textId="377EF652"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2</w:t>
            </w:r>
          </w:p>
        </w:tc>
      </w:tr>
      <w:tr w:rsidR="00154A03" w:rsidRPr="0034713E" w14:paraId="12A76C95"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AD816E0"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F25B5A" w14:textId="38EC71BF"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Task </w:t>
            </w:r>
            <w:r>
              <w:rPr>
                <w:rFonts w:asciiTheme="majorHAnsi" w:eastAsia="Times New Roman" w:hAnsiTheme="majorHAnsi" w:cstheme="majorHAnsi"/>
                <w:sz w:val="24"/>
                <w:szCs w:val="24"/>
                <w:lang w:eastAsia="de-CH"/>
              </w:rPr>
              <w:t>editieren</w:t>
            </w:r>
          </w:p>
        </w:tc>
      </w:tr>
      <w:tr w:rsidR="00154A03" w:rsidRPr="0034713E" w14:paraId="4CB5B256"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BFD3E49"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D4B4C29" w14:textId="6F537EA2"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sidR="003B32DE">
              <w:rPr>
                <w:rFonts w:asciiTheme="majorHAnsi" w:eastAsia="Times New Roman" w:hAnsiTheme="majorHAnsi" w:cstheme="majorHAnsi"/>
                <w:sz w:val="24"/>
                <w:szCs w:val="24"/>
                <w:lang w:eastAsia="de-CH"/>
              </w:rPr>
              <w:t xml:space="preserve"> Seite</w:t>
            </w:r>
            <w:r w:rsidRPr="0034713E">
              <w:rPr>
                <w:rFonts w:asciiTheme="majorHAnsi" w:eastAsia="Times New Roman" w:hAnsiTheme="majorHAnsi" w:cstheme="majorHAnsi"/>
                <w:sz w:val="24"/>
                <w:szCs w:val="24"/>
                <w:lang w:eastAsia="de-CH"/>
              </w:rPr>
              <w:t> </w:t>
            </w:r>
            <w:r>
              <w:rPr>
                <w:rFonts w:asciiTheme="majorHAnsi" w:eastAsia="Times New Roman" w:hAnsiTheme="majorHAnsi" w:cstheme="majorHAnsi"/>
                <w:sz w:val="24"/>
                <w:szCs w:val="24"/>
                <w:lang w:eastAsia="de-CH"/>
              </w:rPr>
              <w:t>in der Übersicht der Aufgaben, rechts von der Aufgabe auf «Edit» klicken</w:t>
            </w:r>
          </w:p>
        </w:tc>
      </w:tr>
      <w:tr w:rsidR="00154A03" w:rsidRPr="0034713E" w14:paraId="268BFB0C"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71876761"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7295E1C8"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7B03A512"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55E0A7A3"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154A03" w:rsidRPr="0034713E" w14:paraId="5620B0BD" w14:textId="77777777" w:rsidTr="000029D7">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32AC53D" w14:textId="77777777" w:rsidR="00154A03" w:rsidRPr="0034713E" w:rsidRDefault="00154A03"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7ADD92BE" w14:textId="3C7BD7D3" w:rsidR="00154A03" w:rsidRPr="0034713E" w:rsidRDefault="00154A03"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 klickt auf «</w:t>
            </w:r>
            <w:r>
              <w:rPr>
                <w:rFonts w:asciiTheme="majorHAnsi" w:eastAsia="Times New Roman" w:hAnsiTheme="majorHAnsi" w:cstheme="majorHAnsi"/>
                <w:sz w:val="24"/>
                <w:szCs w:val="24"/>
                <w:lang w:eastAsia="de-CH"/>
              </w:rPr>
              <w:t>Edit</w:t>
            </w:r>
            <w:r w:rsidRPr="0034713E">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rechts </w:t>
            </w:r>
            <w:r w:rsidR="003B32DE">
              <w:rPr>
                <w:rFonts w:asciiTheme="majorHAnsi" w:eastAsia="Times New Roman" w:hAnsiTheme="majorHAnsi" w:cstheme="majorHAnsi"/>
                <w:sz w:val="24"/>
                <w:szCs w:val="24"/>
                <w:lang w:eastAsia="de-CH"/>
              </w:rPr>
              <w:t>von der</w:t>
            </w:r>
            <w:r>
              <w:rPr>
                <w:rFonts w:asciiTheme="majorHAnsi" w:eastAsia="Times New Roman" w:hAnsiTheme="majorHAnsi" w:cstheme="majorHAnsi"/>
                <w:sz w:val="24"/>
                <w:szCs w:val="24"/>
                <w:lang w:eastAsia="de-CH"/>
              </w:rPr>
              <w:t xml:space="preserve"> </w:t>
            </w:r>
            <w:r w:rsidR="003B32DE">
              <w:rPr>
                <w:rFonts w:asciiTheme="majorHAnsi" w:eastAsia="Times New Roman" w:hAnsiTheme="majorHAnsi" w:cstheme="majorHAnsi"/>
                <w:sz w:val="24"/>
                <w:szCs w:val="24"/>
                <w:lang w:eastAsia="de-CH"/>
              </w:rPr>
              <w:t xml:space="preserve">Aufgabe </w:t>
            </w:r>
            <w:r>
              <w:rPr>
                <w:rFonts w:asciiTheme="majorHAnsi" w:eastAsia="Times New Roman" w:hAnsiTheme="majorHAnsi" w:cstheme="majorHAnsi"/>
                <w:sz w:val="24"/>
                <w:szCs w:val="24"/>
                <w:lang w:eastAsia="de-CH"/>
              </w:rPr>
              <w:t>«Task 1»</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1537E35"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1B1D8269" w14:textId="0D56048D" w:rsidR="00154A03" w:rsidRPr="0034713E" w:rsidRDefault="00154A03" w:rsidP="000029D7">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w:t>
            </w:r>
            <w:r w:rsidR="00BF4378">
              <w:rPr>
                <w:rFonts w:asciiTheme="majorHAnsi" w:eastAsia="Times New Roman" w:hAnsiTheme="majorHAnsi" w:cstheme="majorHAnsi"/>
                <w:sz w:val="24"/>
                <w:szCs w:val="24"/>
                <w:lang w:eastAsia="de-CH"/>
              </w:rPr>
              <w:t>«Edit»</w:t>
            </w:r>
            <w:r w:rsidRPr="0034713E">
              <w:rPr>
                <w:rFonts w:asciiTheme="majorHAnsi" w:eastAsia="Times New Roman" w:hAnsiTheme="majorHAnsi" w:cstheme="majorHAnsi"/>
                <w:sz w:val="24"/>
                <w:szCs w:val="24"/>
                <w:lang w:eastAsia="de-CH"/>
              </w:rPr>
              <w:t xml:space="preserve"> öffnet sich die neue Seite, um eine Aufgabe zu</w:t>
            </w:r>
            <w:r w:rsidR="00BF4378">
              <w:rPr>
                <w:rFonts w:asciiTheme="majorHAnsi" w:eastAsia="Times New Roman" w:hAnsiTheme="majorHAnsi" w:cstheme="majorHAnsi"/>
                <w:sz w:val="24"/>
                <w:szCs w:val="24"/>
                <w:lang w:eastAsia="de-CH"/>
              </w:rPr>
              <w:t xml:space="preserve"> bearbeiten. Die Felder sind mit den bestehenden Daten bereits gefüllt.</w:t>
            </w:r>
          </w:p>
        </w:tc>
      </w:tr>
      <w:tr w:rsidR="00154A03" w:rsidRPr="0034713E" w14:paraId="5AB9C0AE"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F291E26" w14:textId="77777777" w:rsidR="00154A03" w:rsidRPr="0034713E" w:rsidRDefault="00154A03"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27766954" w14:textId="2667184B" w:rsidR="00154A03" w:rsidRPr="0034713E" w:rsidRDefault="00154A03" w:rsidP="000029D7">
            <w:pPr>
              <w:spacing w:line="240" w:lineRule="auto"/>
              <w:ind w:left="105" w:right="24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sidR="00BF4378">
              <w:rPr>
                <w:rFonts w:asciiTheme="majorHAnsi" w:eastAsia="Times New Roman" w:hAnsiTheme="majorHAnsi" w:cstheme="majorHAnsi"/>
                <w:sz w:val="24"/>
                <w:szCs w:val="24"/>
                <w:lang w:eastAsia="de-CH"/>
              </w:rPr>
              <w:t>ändert im Feld Description den Text auf: «</w:t>
            </w:r>
            <w:r w:rsidR="00BF4378" w:rsidRPr="00BF4378">
              <w:rPr>
                <w:rFonts w:asciiTheme="majorHAnsi" w:eastAsia="Times New Roman" w:hAnsiTheme="majorHAnsi" w:cstheme="majorHAnsi"/>
                <w:sz w:val="24"/>
                <w:szCs w:val="24"/>
                <w:lang w:eastAsia="de-CH"/>
              </w:rPr>
              <w:t>Test Description 1.1!!!</w:t>
            </w:r>
            <w:r w:rsidR="00BF4378">
              <w:rPr>
                <w:rFonts w:asciiTheme="majorHAnsi" w:eastAsia="Times New Roman" w:hAnsiTheme="majorHAnsi" w:cstheme="majorHAnsi"/>
                <w:sz w:val="24"/>
                <w:szCs w:val="24"/>
                <w:lang w:eastAsia="de-CH"/>
              </w:rPr>
              <w:t>» und ändert die Person auf «Parker Peter»</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F81FB2E" w14:textId="77777777" w:rsidR="00154A03" w:rsidRDefault="00154A03" w:rsidP="000029D7">
            <w:pPr>
              <w:spacing w:line="240" w:lineRule="auto"/>
              <w:ind w:left="105"/>
              <w:textAlignment w:val="baseline"/>
              <w:rPr>
                <w:rFonts w:asciiTheme="majorHAnsi" w:eastAsia="Times New Roman" w:hAnsiTheme="majorHAnsi" w:cstheme="majorHAnsi"/>
                <w:sz w:val="24"/>
                <w:szCs w:val="24"/>
                <w:lang w:val="en-GB" w:eastAsia="de-CH"/>
              </w:rPr>
            </w:pPr>
            <w:r w:rsidRPr="00154A03">
              <w:rPr>
                <w:rFonts w:asciiTheme="majorHAnsi" w:eastAsia="Times New Roman" w:hAnsiTheme="majorHAnsi" w:cstheme="majorHAnsi"/>
                <w:sz w:val="24"/>
                <w:szCs w:val="24"/>
                <w:lang w:val="en-GB" w:eastAsia="de-CH"/>
              </w:rPr>
              <w:t xml:space="preserve">- </w:t>
            </w:r>
            <w:r w:rsidR="00BF4378" w:rsidRPr="00BF4378">
              <w:rPr>
                <w:rFonts w:asciiTheme="majorHAnsi" w:eastAsia="Times New Roman" w:hAnsiTheme="majorHAnsi" w:cstheme="majorHAnsi"/>
                <w:sz w:val="24"/>
                <w:szCs w:val="24"/>
                <w:lang w:val="en-GB" w:eastAsia="de-CH"/>
              </w:rPr>
              <w:t>Test Description 1.1!!!</w:t>
            </w:r>
          </w:p>
          <w:p w14:paraId="204A3404" w14:textId="4A539255" w:rsidR="00BF4378" w:rsidRPr="0034713E" w:rsidRDefault="00BF4378" w:rsidP="000029D7">
            <w:pPr>
              <w:spacing w:line="240" w:lineRule="auto"/>
              <w:ind w:left="105"/>
              <w:textAlignment w:val="baseline"/>
              <w:rPr>
                <w:rFonts w:asciiTheme="majorHAnsi" w:eastAsia="Times New Roman" w:hAnsiTheme="majorHAnsi" w:cstheme="majorHAnsi"/>
                <w:sz w:val="24"/>
                <w:szCs w:val="24"/>
                <w:lang w:val="en-GB" w:eastAsia="de-CH"/>
              </w:rPr>
            </w:pPr>
            <w:r>
              <w:rPr>
                <w:rFonts w:asciiTheme="majorHAnsi" w:eastAsia="Times New Roman" w:hAnsiTheme="majorHAnsi" w:cstheme="majorHAnsi"/>
                <w:sz w:val="24"/>
                <w:szCs w:val="24"/>
                <w:lang w:val="en-GB" w:eastAsia="de-CH"/>
              </w:rPr>
              <w:t>- Parker Peter</w:t>
            </w:r>
          </w:p>
        </w:tc>
        <w:tc>
          <w:tcPr>
            <w:tcW w:w="2664" w:type="dxa"/>
            <w:tcBorders>
              <w:top w:val="single" w:sz="6" w:space="0" w:color="000000"/>
              <w:left w:val="single" w:sz="6" w:space="0" w:color="000000"/>
              <w:bottom w:val="single" w:sz="6" w:space="0" w:color="000000"/>
              <w:right w:val="single" w:sz="6" w:space="0" w:color="000000"/>
            </w:tcBorders>
            <w:shd w:val="clear" w:color="auto" w:fill="auto"/>
            <w:hideMark/>
          </w:tcPr>
          <w:p w14:paraId="59BA4A1B" w14:textId="4B9123CF" w:rsidR="00154A03" w:rsidRPr="0034713E" w:rsidRDefault="00154A03"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Die Felder lassen sich </w:t>
            </w:r>
            <w:r w:rsidR="00BF4378">
              <w:rPr>
                <w:rFonts w:asciiTheme="majorHAnsi" w:eastAsia="Times New Roman" w:hAnsiTheme="majorHAnsi" w:cstheme="majorHAnsi"/>
                <w:sz w:val="24"/>
                <w:szCs w:val="24"/>
                <w:lang w:eastAsia="de-CH"/>
              </w:rPr>
              <w:t>bearbeiten und eine neue Person lässt sich auswählen.</w:t>
            </w:r>
          </w:p>
        </w:tc>
      </w:tr>
      <w:tr w:rsidR="00154A03" w14:paraId="55A56362"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2321A902" w14:textId="77777777" w:rsidR="00154A03" w:rsidRPr="0034713E" w:rsidRDefault="00154A03" w:rsidP="000029D7">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5D5D6460" w14:textId="32D39959" w:rsidR="00154A03" w:rsidRPr="0034713E" w:rsidRDefault="00154A03"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w:t>
            </w:r>
            <w:r w:rsidR="00BF4378">
              <w:rPr>
                <w:rFonts w:asciiTheme="majorHAnsi" w:eastAsia="Times New Roman" w:hAnsiTheme="majorHAnsi" w:cstheme="majorHAnsi"/>
                <w:sz w:val="24"/>
                <w:szCs w:val="24"/>
                <w:lang w:eastAsia="de-CH"/>
              </w:rPr>
              <w:t>Save</w:t>
            </w:r>
            <w:r>
              <w:rPr>
                <w:rFonts w:asciiTheme="majorHAnsi" w:eastAsia="Times New Roman" w:hAnsiTheme="majorHAnsi" w:cstheme="majorHAnsi"/>
                <w:sz w:val="24"/>
                <w:szCs w:val="24"/>
                <w:lang w:eastAsia="de-CH"/>
              </w:rPr>
              <w:t>»</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62E0AEFC" w14:textId="77777777" w:rsidR="00154A03" w:rsidRPr="0034713E" w:rsidRDefault="00154A03"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w:t>
            </w:r>
          </w:p>
        </w:tc>
        <w:tc>
          <w:tcPr>
            <w:tcW w:w="2664" w:type="dxa"/>
            <w:tcBorders>
              <w:top w:val="single" w:sz="6" w:space="0" w:color="000000"/>
              <w:left w:val="single" w:sz="6" w:space="0" w:color="000000"/>
              <w:bottom w:val="single" w:sz="6" w:space="0" w:color="000000"/>
              <w:right w:val="single" w:sz="6" w:space="0" w:color="000000"/>
            </w:tcBorders>
            <w:shd w:val="clear" w:color="auto" w:fill="auto"/>
          </w:tcPr>
          <w:p w14:paraId="60A5D9E7" w14:textId="0A0B3763" w:rsidR="00154A03" w:rsidRDefault="00154A03"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Nach dem Klick wird man auf die «Tasks» Seite geführt und dort ist </w:t>
            </w:r>
            <w:r w:rsidR="003B32DE">
              <w:rPr>
                <w:rFonts w:asciiTheme="majorHAnsi" w:eastAsia="Times New Roman" w:hAnsiTheme="majorHAnsi" w:cstheme="majorHAnsi"/>
                <w:sz w:val="24"/>
                <w:szCs w:val="24"/>
                <w:lang w:eastAsia="de-CH"/>
              </w:rPr>
              <w:t>der bearbeitete Task</w:t>
            </w:r>
            <w:r>
              <w:rPr>
                <w:rFonts w:asciiTheme="majorHAnsi" w:eastAsia="Times New Roman" w:hAnsiTheme="majorHAnsi" w:cstheme="majorHAnsi"/>
                <w:sz w:val="24"/>
                <w:szCs w:val="24"/>
                <w:lang w:eastAsia="de-CH"/>
              </w:rPr>
              <w:t xml:space="preserve"> ersichtlich in der Übersicht</w:t>
            </w:r>
            <w:r w:rsidR="00BF4378">
              <w:rPr>
                <w:rFonts w:asciiTheme="majorHAnsi" w:eastAsia="Times New Roman" w:hAnsiTheme="majorHAnsi" w:cstheme="majorHAnsi"/>
                <w:sz w:val="24"/>
                <w:szCs w:val="24"/>
                <w:lang w:eastAsia="de-CH"/>
              </w:rPr>
              <w:t xml:space="preserve"> mit den neuen Daten</w:t>
            </w:r>
            <w:r>
              <w:rPr>
                <w:rFonts w:asciiTheme="majorHAnsi" w:eastAsia="Times New Roman" w:hAnsiTheme="majorHAnsi" w:cstheme="majorHAnsi"/>
                <w:sz w:val="24"/>
                <w:szCs w:val="24"/>
                <w:lang w:eastAsia="de-CH"/>
              </w:rPr>
              <w:t>.</w:t>
            </w:r>
          </w:p>
        </w:tc>
      </w:tr>
      <w:bookmarkEnd w:id="9"/>
    </w:tbl>
    <w:p w14:paraId="51305CAB" w14:textId="63C49449" w:rsidR="00154A03" w:rsidRDefault="00154A03"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3B32DE" w:rsidRPr="0034713E" w14:paraId="359F0E40"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AE6BC40"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0D0CEED" w14:textId="7C89C31B"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3</w:t>
            </w:r>
          </w:p>
        </w:tc>
      </w:tr>
      <w:tr w:rsidR="003B32DE" w:rsidRPr="0034713E" w14:paraId="56BB294C"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1F270E9" w14:textId="77777777" w:rsidR="003B32DE" w:rsidRPr="0034713E" w:rsidRDefault="003B32DE" w:rsidP="003B32D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CE2754F" w14:textId="46E940F1" w:rsidR="003B32DE" w:rsidRPr="0034713E" w:rsidRDefault="003B32DE" w:rsidP="003B32DE">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als abgeschlossen markieren</w:t>
            </w:r>
          </w:p>
        </w:tc>
      </w:tr>
      <w:tr w:rsidR="003B32DE" w:rsidRPr="0034713E" w14:paraId="287C8CFE"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652C1B07"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15D440" w14:textId="009CA1EC"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Pr>
                <w:rFonts w:asciiTheme="majorHAnsi" w:eastAsia="Times New Roman" w:hAnsiTheme="majorHAnsi" w:cstheme="majorHAnsi"/>
                <w:sz w:val="24"/>
                <w:szCs w:val="24"/>
                <w:lang w:eastAsia="de-CH"/>
              </w:rPr>
              <w:t xml:space="preserve"> Seite</w:t>
            </w:r>
            <w:r w:rsidRPr="0034713E">
              <w:rPr>
                <w:rFonts w:asciiTheme="majorHAnsi" w:eastAsia="Times New Roman" w:hAnsiTheme="majorHAnsi" w:cstheme="majorHAnsi"/>
                <w:sz w:val="24"/>
                <w:szCs w:val="24"/>
                <w:lang w:eastAsia="de-CH"/>
              </w:rPr>
              <w:t> </w:t>
            </w:r>
            <w:r>
              <w:rPr>
                <w:rFonts w:asciiTheme="majorHAnsi" w:eastAsia="Times New Roman" w:hAnsiTheme="majorHAnsi" w:cstheme="majorHAnsi"/>
                <w:sz w:val="24"/>
                <w:szCs w:val="24"/>
                <w:lang w:eastAsia="de-CH"/>
              </w:rPr>
              <w:t>in der Übersicht der Aufgaben, rechts von der Aufgabe auf «</w:t>
            </w:r>
            <w:r>
              <w:rPr>
                <w:rFonts w:asciiTheme="majorHAnsi" w:eastAsia="Times New Roman" w:hAnsiTheme="majorHAnsi" w:cstheme="majorHAnsi"/>
                <w:sz w:val="24"/>
                <w:szCs w:val="24"/>
                <w:lang w:eastAsia="de-CH"/>
              </w:rPr>
              <w:t>Done</w:t>
            </w:r>
            <w:r>
              <w:rPr>
                <w:rFonts w:asciiTheme="majorHAnsi" w:eastAsia="Times New Roman" w:hAnsiTheme="majorHAnsi" w:cstheme="majorHAnsi"/>
                <w:sz w:val="24"/>
                <w:szCs w:val="24"/>
                <w:lang w:eastAsia="de-CH"/>
              </w:rPr>
              <w:t>» klicken</w:t>
            </w:r>
          </w:p>
        </w:tc>
      </w:tr>
      <w:tr w:rsidR="003B32DE" w:rsidRPr="0034713E" w14:paraId="62A09E73" w14:textId="77777777" w:rsidTr="003B32DE">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D39BBC6"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3AE56A0E"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0E226DBC"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59D8862F"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3B32DE" w:rsidRPr="0034713E" w14:paraId="6A780F3A" w14:textId="77777777" w:rsidTr="003B32DE">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46EB98C3" w14:textId="77777777" w:rsidR="003B32DE" w:rsidRPr="0034713E" w:rsidRDefault="003B32DE"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57505BC3" w14:textId="2D9C78EB" w:rsidR="003B32DE" w:rsidRPr="0034713E" w:rsidRDefault="003B32DE"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 klickt auf «</w:t>
            </w:r>
            <w:r>
              <w:rPr>
                <w:rFonts w:asciiTheme="majorHAnsi" w:eastAsia="Times New Roman" w:hAnsiTheme="majorHAnsi" w:cstheme="majorHAnsi"/>
                <w:sz w:val="24"/>
                <w:szCs w:val="24"/>
                <w:lang w:eastAsia="de-CH"/>
              </w:rPr>
              <w:t>Done</w:t>
            </w:r>
            <w:r w:rsidRPr="0034713E">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rechts vo</w:t>
            </w:r>
            <w:r>
              <w:rPr>
                <w:rFonts w:asciiTheme="majorHAnsi" w:eastAsia="Times New Roman" w:hAnsiTheme="majorHAnsi" w:cstheme="majorHAnsi"/>
                <w:sz w:val="24"/>
                <w:szCs w:val="24"/>
                <w:lang w:eastAsia="de-CH"/>
              </w:rPr>
              <w:t xml:space="preserve">n der Aufgabe </w:t>
            </w:r>
            <w:r>
              <w:rPr>
                <w:rFonts w:asciiTheme="majorHAnsi" w:eastAsia="Times New Roman" w:hAnsiTheme="majorHAnsi" w:cstheme="majorHAnsi"/>
                <w:sz w:val="24"/>
                <w:szCs w:val="24"/>
                <w:lang w:eastAsia="de-CH"/>
              </w:rPr>
              <w:t>«Task 1»</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40DD2966"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7F89F48F" w14:textId="653BE4B4" w:rsidR="003B32DE" w:rsidRPr="0034713E" w:rsidRDefault="003B32DE" w:rsidP="000029D7">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w:t>
            </w:r>
            <w:r>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Done</w:t>
            </w:r>
            <w:r>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verschwindet die Aufgabe und ist nicht mehr ersichtlich in der Übersicht.</w:t>
            </w:r>
          </w:p>
        </w:tc>
      </w:tr>
    </w:tbl>
    <w:p w14:paraId="0779B1F4" w14:textId="6B5876F4" w:rsidR="003B32DE" w:rsidRDefault="003B32DE"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3B32DE" w:rsidRPr="0034713E" w14:paraId="5E0CD4AB"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1AD59BC"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2583C45" w14:textId="085D4082"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4</w:t>
            </w:r>
          </w:p>
        </w:tc>
      </w:tr>
      <w:tr w:rsidR="003B32DE" w:rsidRPr="0034713E" w14:paraId="3A272F3F"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D478767"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C2247BF" w14:textId="2D3AD906"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Task </w:t>
            </w:r>
            <w:r>
              <w:rPr>
                <w:rFonts w:asciiTheme="majorHAnsi" w:eastAsia="Times New Roman" w:hAnsiTheme="majorHAnsi" w:cstheme="majorHAnsi"/>
                <w:sz w:val="24"/>
                <w:szCs w:val="24"/>
                <w:lang w:eastAsia="de-CH"/>
              </w:rPr>
              <w:t>löschen</w:t>
            </w:r>
          </w:p>
        </w:tc>
      </w:tr>
      <w:tr w:rsidR="003B32DE" w:rsidRPr="0034713E" w14:paraId="7E9527F4"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0C4C5AF5"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84A1F06" w14:textId="53867BB8"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«Tasks»</w:t>
            </w:r>
            <w:r>
              <w:rPr>
                <w:rFonts w:asciiTheme="majorHAnsi" w:eastAsia="Times New Roman" w:hAnsiTheme="majorHAnsi" w:cstheme="majorHAnsi"/>
                <w:sz w:val="24"/>
                <w:szCs w:val="24"/>
                <w:lang w:eastAsia="de-CH"/>
              </w:rPr>
              <w:t xml:space="preserve"> Seite</w:t>
            </w:r>
            <w:r w:rsidRPr="0034713E">
              <w:rPr>
                <w:rFonts w:asciiTheme="majorHAnsi" w:eastAsia="Times New Roman" w:hAnsiTheme="majorHAnsi" w:cstheme="majorHAnsi"/>
                <w:sz w:val="24"/>
                <w:szCs w:val="24"/>
                <w:lang w:eastAsia="de-CH"/>
              </w:rPr>
              <w:t> </w:t>
            </w:r>
            <w:r>
              <w:rPr>
                <w:rFonts w:asciiTheme="majorHAnsi" w:eastAsia="Times New Roman" w:hAnsiTheme="majorHAnsi" w:cstheme="majorHAnsi"/>
                <w:sz w:val="24"/>
                <w:szCs w:val="24"/>
                <w:lang w:eastAsia="de-CH"/>
              </w:rPr>
              <w:t>in der Übersicht der Aufgaben, rechts von der Aufgabe auf «</w:t>
            </w:r>
            <w:r>
              <w:rPr>
                <w:rFonts w:asciiTheme="majorHAnsi" w:eastAsia="Times New Roman" w:hAnsiTheme="majorHAnsi" w:cstheme="majorHAnsi"/>
                <w:sz w:val="24"/>
                <w:szCs w:val="24"/>
                <w:lang w:eastAsia="de-CH"/>
              </w:rPr>
              <w:t>Delete</w:t>
            </w:r>
            <w:r>
              <w:rPr>
                <w:rFonts w:asciiTheme="majorHAnsi" w:eastAsia="Times New Roman" w:hAnsiTheme="majorHAnsi" w:cstheme="majorHAnsi"/>
                <w:sz w:val="24"/>
                <w:szCs w:val="24"/>
                <w:lang w:eastAsia="de-CH"/>
              </w:rPr>
              <w:t>» klicken</w:t>
            </w:r>
          </w:p>
        </w:tc>
      </w:tr>
      <w:tr w:rsidR="003B32DE" w:rsidRPr="0034713E" w14:paraId="3E2E5574" w14:textId="77777777" w:rsidTr="00C67F78">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B2AC8BB"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736388F8"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4C8A8688"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7957F3BB"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3B32DE" w:rsidRPr="0034713E" w14:paraId="3141C3C3" w14:textId="77777777" w:rsidTr="00C67F78">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2911B2F" w14:textId="77777777" w:rsidR="003B32DE" w:rsidRPr="0034713E" w:rsidRDefault="003B32DE"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lastRenderedPageBreak/>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3CC9DF5" w14:textId="18399FBD" w:rsidR="003B32DE" w:rsidRPr="0034713E" w:rsidRDefault="003B32DE"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Der Benutzer klickt auf «</w:t>
            </w:r>
            <w:r>
              <w:rPr>
                <w:rFonts w:asciiTheme="majorHAnsi" w:eastAsia="Times New Roman" w:hAnsiTheme="majorHAnsi" w:cstheme="majorHAnsi"/>
                <w:sz w:val="24"/>
                <w:szCs w:val="24"/>
                <w:lang w:eastAsia="de-CH"/>
              </w:rPr>
              <w:t>Delete</w:t>
            </w:r>
            <w:r w:rsidRPr="0034713E">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 xml:space="preserve"> rechts von der Aufgabe «</w:t>
            </w:r>
            <w:r w:rsidRPr="003B32DE">
              <w:rPr>
                <w:rFonts w:asciiTheme="majorHAnsi" w:eastAsia="Times New Roman" w:hAnsiTheme="majorHAnsi" w:cstheme="majorHAnsi"/>
                <w:sz w:val="24"/>
                <w:szCs w:val="24"/>
                <w:lang w:eastAsia="de-CH"/>
              </w:rPr>
              <w:t>Ollivanders</w:t>
            </w:r>
            <w:r>
              <w:rPr>
                <w:rFonts w:asciiTheme="majorHAnsi" w:eastAsia="Times New Roman" w:hAnsiTheme="majorHAnsi" w:cstheme="majorHAnsi"/>
                <w:sz w:val="24"/>
                <w:szCs w:val="24"/>
                <w:lang w:eastAsia="de-CH"/>
              </w:rPr>
              <w:t>»</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BD4AF93" w14:textId="77777777" w:rsidR="003B32DE" w:rsidRPr="0034713E" w:rsidRDefault="003B32DE"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69605FA2" w14:textId="048F64A2" w:rsidR="003B32DE" w:rsidRPr="0034713E" w:rsidRDefault="003B32DE" w:rsidP="000029D7">
            <w:pPr>
              <w:spacing w:line="240" w:lineRule="auto"/>
              <w:ind w:left="105" w:right="180"/>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Beim Klick auf </w:t>
            </w:r>
            <w:r>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Delete</w:t>
            </w:r>
            <w:r>
              <w:rPr>
                <w:rFonts w:asciiTheme="majorHAnsi" w:eastAsia="Times New Roman" w:hAnsiTheme="majorHAnsi" w:cstheme="majorHAnsi"/>
                <w:sz w:val="24"/>
                <w:szCs w:val="24"/>
                <w:lang w:eastAsia="de-CH"/>
              </w:rPr>
              <w:t>»</w:t>
            </w:r>
            <w:r w:rsidR="00C67F78">
              <w:rPr>
                <w:rFonts w:asciiTheme="majorHAnsi" w:eastAsia="Times New Roman" w:hAnsiTheme="majorHAnsi" w:cstheme="majorHAnsi"/>
                <w:sz w:val="24"/>
                <w:szCs w:val="24"/>
                <w:lang w:eastAsia="de-CH"/>
              </w:rPr>
              <w:t xml:space="preserve"> </w:t>
            </w:r>
            <w:r w:rsidRPr="003B32DE">
              <w:rPr>
                <w:rFonts w:asciiTheme="majorHAnsi" w:eastAsia="Times New Roman" w:hAnsiTheme="majorHAnsi" w:cstheme="majorHAnsi"/>
                <w:sz w:val="24"/>
                <w:szCs w:val="24"/>
                <w:lang w:eastAsia="de-CH"/>
              </w:rPr>
              <w:t>verschwindet die Aufgabe und ist nicht mehr ersichtlich in der Übersicht.</w:t>
            </w:r>
          </w:p>
        </w:tc>
      </w:tr>
    </w:tbl>
    <w:p w14:paraId="3BD84C00" w14:textId="0C145D51" w:rsidR="003B32DE" w:rsidRDefault="003B32DE"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1"/>
        <w:gridCol w:w="2637"/>
        <w:gridCol w:w="2533"/>
        <w:gridCol w:w="2665"/>
      </w:tblGrid>
      <w:tr w:rsidR="00C67F78" w:rsidRPr="0034713E" w14:paraId="64DD83BD"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887C892"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C265025" w14:textId="20E5B048"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5</w:t>
            </w:r>
          </w:p>
        </w:tc>
      </w:tr>
      <w:tr w:rsidR="00C67F78" w:rsidRPr="0034713E" w14:paraId="59013D24"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113E3DF" w14:textId="77777777" w:rsidR="00C67F78" w:rsidRPr="0034713E" w:rsidRDefault="00C67F78" w:rsidP="00C67F78">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199F4E" w14:textId="38EEED2F" w:rsidR="00C67F78" w:rsidRPr="0034713E" w:rsidRDefault="00C67F78" w:rsidP="00C67F78">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Task Type erstellen</w:t>
            </w:r>
          </w:p>
        </w:tc>
      </w:tr>
      <w:tr w:rsidR="00C67F78" w:rsidRPr="0034713E" w14:paraId="0DCADA17"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F9364B3"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48AD99A" w14:textId="07FE7F2B"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w:t>
            </w:r>
            <w:r>
              <w:rPr>
                <w:rFonts w:asciiTheme="majorHAnsi" w:eastAsia="Times New Roman" w:hAnsiTheme="majorHAnsi" w:cstheme="majorHAnsi"/>
                <w:sz w:val="24"/>
                <w:szCs w:val="24"/>
                <w:lang w:eastAsia="de-CH"/>
              </w:rPr>
              <w:t>Admin</w:t>
            </w:r>
            <w:r w:rsidRPr="0034713E">
              <w:rPr>
                <w:rFonts w:asciiTheme="majorHAnsi" w:eastAsia="Times New Roman" w:hAnsiTheme="majorHAnsi" w:cstheme="majorHAnsi"/>
                <w:sz w:val="24"/>
                <w:szCs w:val="24"/>
                <w:lang w:eastAsia="de-CH"/>
              </w:rPr>
              <w:t>» Seite</w:t>
            </w:r>
            <w:r>
              <w:rPr>
                <w:rFonts w:asciiTheme="majorHAnsi" w:eastAsia="Times New Roman" w:hAnsiTheme="majorHAnsi" w:cstheme="majorHAnsi"/>
                <w:sz w:val="24"/>
                <w:szCs w:val="24"/>
                <w:lang w:eastAsia="de-CH"/>
              </w:rPr>
              <w:t xml:space="preserve"> das Task Type Formular ausfüllen</w:t>
            </w:r>
            <w:r w:rsidRPr="0034713E">
              <w:rPr>
                <w:rFonts w:asciiTheme="majorHAnsi" w:eastAsia="Times New Roman" w:hAnsiTheme="majorHAnsi" w:cstheme="majorHAnsi"/>
                <w:sz w:val="24"/>
                <w:szCs w:val="24"/>
                <w:lang w:eastAsia="de-CH"/>
              </w:rPr>
              <w:t>.</w:t>
            </w:r>
          </w:p>
        </w:tc>
      </w:tr>
      <w:tr w:rsidR="00C67F78" w:rsidRPr="0034713E" w14:paraId="7838DBBA" w14:textId="77777777" w:rsidTr="00C67F78">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A1D629F"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145D456E"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593D545E"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20DA77F6"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C67F78" w:rsidRPr="0034713E" w14:paraId="3FBB549F" w14:textId="77777777" w:rsidTr="00C67F78">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85253B9" w14:textId="77777777" w:rsidR="00C67F78" w:rsidRPr="0034713E" w:rsidRDefault="00C67F78"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4962C270" w14:textId="02EE6F33" w:rsidR="00C67F78" w:rsidRPr="0034713E" w:rsidRDefault="00C67F78"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Pr>
                <w:rFonts w:asciiTheme="majorHAnsi" w:eastAsia="Times New Roman" w:hAnsiTheme="majorHAnsi" w:cstheme="majorHAnsi"/>
                <w:sz w:val="24"/>
                <w:szCs w:val="24"/>
                <w:lang w:eastAsia="de-CH"/>
              </w:rPr>
              <w:t>füllt die Felder Name, Due Date (in days) aus und wählt eine Farbe aus.</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C3F5ACF" w14:textId="77777777" w:rsidR="00C67F78" w:rsidRDefault="00C67F78"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w:t>
            </w:r>
            <w:r w:rsidRPr="00C67F78">
              <w:rPr>
                <w:rFonts w:asciiTheme="majorHAnsi" w:eastAsia="Times New Roman" w:hAnsiTheme="majorHAnsi" w:cstheme="majorHAnsi"/>
                <w:sz w:val="24"/>
                <w:szCs w:val="24"/>
                <w:lang w:eastAsia="de-CH"/>
              </w:rPr>
              <w:t>Type Test 1</w:t>
            </w:r>
          </w:p>
          <w:p w14:paraId="331706CA" w14:textId="77777777" w:rsidR="00C67F78"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RGB: 26 47 219</w:t>
            </w:r>
          </w:p>
          <w:p w14:paraId="6CCA218B" w14:textId="5D3B0CED"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- 6</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2175D00D" w14:textId="0D679256" w:rsidR="00C67F78" w:rsidRPr="0034713E" w:rsidRDefault="00C67F78" w:rsidP="000029D7">
            <w:pPr>
              <w:spacing w:line="240" w:lineRule="auto"/>
              <w:ind w:left="105" w:right="180"/>
              <w:textAlignment w:val="baseline"/>
              <w:rPr>
                <w:rFonts w:asciiTheme="majorHAnsi" w:eastAsia="Times New Roman" w:hAnsiTheme="majorHAnsi" w:cstheme="majorHAnsi"/>
                <w:sz w:val="24"/>
                <w:szCs w:val="24"/>
                <w:lang w:eastAsia="de-CH"/>
              </w:rPr>
            </w:pPr>
            <w:r w:rsidRPr="00C67F78">
              <w:rPr>
                <w:rFonts w:asciiTheme="majorHAnsi" w:eastAsia="Times New Roman" w:hAnsiTheme="majorHAnsi" w:cstheme="majorHAnsi"/>
                <w:sz w:val="24"/>
                <w:szCs w:val="24"/>
                <w:lang w:eastAsia="de-CH"/>
              </w:rPr>
              <w:t>Die Felder lassen sich ausfüllen</w:t>
            </w:r>
            <w:r>
              <w:rPr>
                <w:rFonts w:asciiTheme="majorHAnsi" w:eastAsia="Times New Roman" w:hAnsiTheme="majorHAnsi" w:cstheme="majorHAnsi"/>
                <w:sz w:val="24"/>
                <w:szCs w:val="24"/>
                <w:lang w:eastAsia="de-CH"/>
              </w:rPr>
              <w:t xml:space="preserve"> und aus der Farbpalette lässt sich eine Farbe auswählen.</w:t>
            </w:r>
          </w:p>
        </w:tc>
      </w:tr>
      <w:tr w:rsidR="00C67F78" w:rsidRPr="0034713E" w14:paraId="1703D1FD" w14:textId="77777777" w:rsidTr="00C67F78">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0AA1FB2" w14:textId="77777777" w:rsidR="00C67F78" w:rsidRPr="0034713E" w:rsidRDefault="00C67F78"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98EB186" w14:textId="59AA850F" w:rsidR="00C67F78" w:rsidRPr="0034713E" w:rsidRDefault="00C67F78"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den Button «Add Type».</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223D54EC" w14:textId="50C944C2" w:rsidR="00C67F78" w:rsidRPr="0034713E" w:rsidRDefault="00C67F78" w:rsidP="00C67F78">
            <w:pPr>
              <w:spacing w:line="240" w:lineRule="auto"/>
              <w:ind w:left="105"/>
              <w:textAlignment w:val="baseline"/>
              <w:rPr>
                <w:rFonts w:asciiTheme="majorHAnsi" w:eastAsia="Times New Roman" w:hAnsiTheme="majorHAnsi" w:cstheme="majorHAnsi"/>
                <w:sz w:val="24"/>
                <w:szCs w:val="24"/>
                <w:lang w:val="en-GB" w:eastAsia="de-CH"/>
              </w:rPr>
            </w:pPr>
            <w:r w:rsidRPr="00C67F78">
              <w:rPr>
                <w:rFonts w:asciiTheme="majorHAnsi" w:eastAsia="Times New Roman" w:hAnsiTheme="majorHAnsi" w:cstheme="majorHAnsi"/>
                <w:sz w:val="24"/>
                <w:szCs w:val="24"/>
                <w:lang w:val="en-GB" w:eastAsia="de-CH"/>
              </w:rPr>
              <w:t xml:space="preserve">- </w:t>
            </w:r>
          </w:p>
          <w:p w14:paraId="29619B72" w14:textId="7DBF7573"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2095344B" w14:textId="15FCB974" w:rsidR="00C67F78" w:rsidRPr="0034713E" w:rsidRDefault="00C67F78"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Neuer Aufgabentyp ist erstellt.</w:t>
            </w:r>
          </w:p>
        </w:tc>
      </w:tr>
      <w:tr w:rsidR="00C67F78" w:rsidRPr="0034713E" w14:paraId="3847C641" w14:textId="77777777" w:rsidTr="00C67F78">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089BA39A" w14:textId="77777777" w:rsidR="00C67F78" w:rsidRPr="0034713E" w:rsidRDefault="00C67F78" w:rsidP="000029D7">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55E00E1E" w14:textId="752CBCB2" w:rsidR="00C67F78" w:rsidRPr="0034713E" w:rsidRDefault="00C67F78"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Zurück zur «Task» Seite eine neue Aufgabe erstellen und im Dropdown «Task Type» neu erstellten Aufgabentyp zur Auswahl sehen</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0F8A7BD1" w14:textId="77777777" w:rsidR="00C67F78" w:rsidRPr="0034713E" w:rsidRDefault="00C67F78"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w:t>
            </w:r>
          </w:p>
        </w:tc>
        <w:tc>
          <w:tcPr>
            <w:tcW w:w="2665" w:type="dxa"/>
            <w:tcBorders>
              <w:top w:val="single" w:sz="6" w:space="0" w:color="000000"/>
              <w:left w:val="single" w:sz="6" w:space="0" w:color="000000"/>
              <w:bottom w:val="single" w:sz="6" w:space="0" w:color="000000"/>
              <w:right w:val="single" w:sz="6" w:space="0" w:color="000000"/>
            </w:tcBorders>
            <w:shd w:val="clear" w:color="auto" w:fill="auto"/>
          </w:tcPr>
          <w:p w14:paraId="4EBCB3BA" w14:textId="21CA9E6F" w:rsidR="00C67F78" w:rsidRDefault="00C67F78"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Im Dropdown des Aufgabentyps zur Erstellung einer Aufgabe ist nun der neu erstellte Aufgabentyp ersichtlich und zur Auswahl bereit.</w:t>
            </w:r>
          </w:p>
        </w:tc>
      </w:tr>
    </w:tbl>
    <w:p w14:paraId="044CA454" w14:textId="2680B006" w:rsidR="00C67F78" w:rsidRDefault="00C67F78"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2574"/>
        <w:gridCol w:w="2685"/>
        <w:gridCol w:w="2577"/>
      </w:tblGrid>
      <w:tr w:rsidR="0098156A" w:rsidRPr="0034713E" w14:paraId="6C68DDA6"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1B92EA0"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83E6300" w14:textId="30D5EAB6"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6</w:t>
            </w:r>
          </w:p>
        </w:tc>
      </w:tr>
      <w:tr w:rsidR="0098156A" w:rsidRPr="0034713E" w14:paraId="4092BA58" w14:textId="77777777" w:rsidTr="000029D7">
        <w:trPr>
          <w:trHeight w:val="274"/>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0E0C23AA" w14:textId="77777777"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2C0FC11" w14:textId="2D4A91B6"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Person erstellen</w:t>
            </w:r>
          </w:p>
        </w:tc>
      </w:tr>
      <w:tr w:rsidR="0098156A" w:rsidRPr="0034713E" w14:paraId="0060C753"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58039537"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5"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C804842" w14:textId="7DDF523B"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w:t>
            </w:r>
            <w:r>
              <w:rPr>
                <w:rFonts w:asciiTheme="majorHAnsi" w:eastAsia="Times New Roman" w:hAnsiTheme="majorHAnsi" w:cstheme="majorHAnsi"/>
                <w:sz w:val="24"/>
                <w:szCs w:val="24"/>
                <w:lang w:eastAsia="de-CH"/>
              </w:rPr>
              <w:t>Admin</w:t>
            </w:r>
            <w:r w:rsidRPr="0034713E">
              <w:rPr>
                <w:rFonts w:asciiTheme="majorHAnsi" w:eastAsia="Times New Roman" w:hAnsiTheme="majorHAnsi" w:cstheme="majorHAnsi"/>
                <w:sz w:val="24"/>
                <w:szCs w:val="24"/>
                <w:lang w:eastAsia="de-CH"/>
              </w:rPr>
              <w:t>» Seite</w:t>
            </w:r>
            <w:r>
              <w:rPr>
                <w:rFonts w:asciiTheme="majorHAnsi" w:eastAsia="Times New Roman" w:hAnsiTheme="majorHAnsi" w:cstheme="majorHAnsi"/>
                <w:sz w:val="24"/>
                <w:szCs w:val="24"/>
                <w:lang w:eastAsia="de-CH"/>
              </w:rPr>
              <w:t xml:space="preserve"> das </w:t>
            </w:r>
            <w:r>
              <w:rPr>
                <w:rFonts w:asciiTheme="majorHAnsi" w:eastAsia="Times New Roman" w:hAnsiTheme="majorHAnsi" w:cstheme="majorHAnsi"/>
                <w:sz w:val="24"/>
                <w:szCs w:val="24"/>
                <w:lang w:eastAsia="de-CH"/>
              </w:rPr>
              <w:t>Personen</w:t>
            </w:r>
            <w:r>
              <w:rPr>
                <w:rFonts w:asciiTheme="majorHAnsi" w:eastAsia="Times New Roman" w:hAnsiTheme="majorHAnsi" w:cstheme="majorHAnsi"/>
                <w:sz w:val="24"/>
                <w:szCs w:val="24"/>
                <w:lang w:eastAsia="de-CH"/>
              </w:rPr>
              <w:t xml:space="preserve"> Formular ausfüllen</w:t>
            </w:r>
            <w:r w:rsidRPr="0034713E">
              <w:rPr>
                <w:rFonts w:asciiTheme="majorHAnsi" w:eastAsia="Times New Roman" w:hAnsiTheme="majorHAnsi" w:cstheme="majorHAnsi"/>
                <w:sz w:val="24"/>
                <w:szCs w:val="24"/>
                <w:lang w:eastAsia="de-CH"/>
              </w:rPr>
              <w:t>.</w:t>
            </w:r>
          </w:p>
        </w:tc>
      </w:tr>
      <w:tr w:rsidR="0098156A" w:rsidRPr="0034713E" w14:paraId="3F1F3F94" w14:textId="77777777" w:rsidTr="000029D7">
        <w:trPr>
          <w:trHeight w:val="47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1BCB693C"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6590F179"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048C8C8C"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1EF88551"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98156A" w:rsidRPr="0034713E" w14:paraId="3EADEFCC" w14:textId="77777777" w:rsidTr="000029D7">
        <w:trPr>
          <w:trHeight w:val="1036"/>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2CD6F1B9"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4D0421B2" w14:textId="23BAA5B0" w:rsidR="0098156A" w:rsidRPr="0034713E" w:rsidRDefault="0098156A"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Pr>
                <w:rFonts w:asciiTheme="majorHAnsi" w:eastAsia="Times New Roman" w:hAnsiTheme="majorHAnsi" w:cstheme="majorHAnsi"/>
                <w:sz w:val="24"/>
                <w:szCs w:val="24"/>
                <w:lang w:eastAsia="de-CH"/>
              </w:rPr>
              <w:t xml:space="preserve">füllt die Felder </w:t>
            </w:r>
            <w:r>
              <w:rPr>
                <w:rFonts w:asciiTheme="majorHAnsi" w:eastAsia="Times New Roman" w:hAnsiTheme="majorHAnsi" w:cstheme="majorHAnsi"/>
                <w:sz w:val="24"/>
                <w:szCs w:val="24"/>
                <w:lang w:eastAsia="de-CH"/>
              </w:rPr>
              <w:t xml:space="preserve">First </w:t>
            </w:r>
            <w:r>
              <w:rPr>
                <w:rFonts w:asciiTheme="majorHAnsi" w:eastAsia="Times New Roman" w:hAnsiTheme="majorHAnsi" w:cstheme="majorHAnsi"/>
                <w:sz w:val="24"/>
                <w:szCs w:val="24"/>
                <w:lang w:eastAsia="de-CH"/>
              </w:rPr>
              <w:t xml:space="preserve">Name, </w:t>
            </w:r>
            <w:r>
              <w:rPr>
                <w:rFonts w:asciiTheme="majorHAnsi" w:eastAsia="Times New Roman" w:hAnsiTheme="majorHAnsi" w:cstheme="majorHAnsi"/>
                <w:sz w:val="24"/>
                <w:szCs w:val="24"/>
                <w:lang w:eastAsia="de-CH"/>
              </w:rPr>
              <w:t>Last Name</w:t>
            </w:r>
            <w:r>
              <w:rPr>
                <w:rFonts w:asciiTheme="majorHAnsi" w:eastAsia="Times New Roman" w:hAnsiTheme="majorHAnsi" w:cstheme="majorHAnsi"/>
                <w:sz w:val="24"/>
                <w:szCs w:val="24"/>
                <w:lang w:eastAsia="de-CH"/>
              </w:rPr>
              <w:t xml:space="preserve"> und </w:t>
            </w:r>
            <w:r>
              <w:rPr>
                <w:rFonts w:asciiTheme="majorHAnsi" w:eastAsia="Times New Roman" w:hAnsiTheme="majorHAnsi" w:cstheme="majorHAnsi"/>
                <w:sz w:val="24"/>
                <w:szCs w:val="24"/>
                <w:lang w:eastAsia="de-CH"/>
              </w:rPr>
              <w:t>E-Mail Adress</w:t>
            </w:r>
            <w:r>
              <w:rPr>
                <w:rFonts w:asciiTheme="majorHAnsi" w:eastAsia="Times New Roman" w:hAnsiTheme="majorHAnsi" w:cstheme="majorHAnsi"/>
                <w:sz w:val="24"/>
                <w:szCs w:val="24"/>
                <w:lang w:eastAsia="de-CH"/>
              </w:rPr>
              <w:t xml:space="preserve"> aus.</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328D7B30" w14:textId="7BA41C15" w:rsidR="0098156A" w:rsidRPr="0098156A"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w:t>
            </w:r>
            <w:r w:rsidRPr="0098156A">
              <w:rPr>
                <w:rFonts w:asciiTheme="majorHAnsi" w:eastAsia="Times New Roman" w:hAnsiTheme="majorHAnsi" w:cstheme="majorHAnsi"/>
                <w:sz w:val="24"/>
                <w:szCs w:val="24"/>
                <w:lang w:val="en-GB" w:eastAsia="de-CH"/>
              </w:rPr>
              <w:t>Ron</w:t>
            </w:r>
          </w:p>
          <w:p w14:paraId="78BBABE3" w14:textId="0DEA3729" w:rsidR="0098156A" w:rsidRPr="0098156A"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98156A">
              <w:rPr>
                <w:rFonts w:asciiTheme="majorHAnsi" w:eastAsia="Times New Roman" w:hAnsiTheme="majorHAnsi" w:cstheme="majorHAnsi"/>
                <w:sz w:val="24"/>
                <w:szCs w:val="24"/>
                <w:lang w:val="en-GB" w:eastAsia="de-CH"/>
              </w:rPr>
              <w:t xml:space="preserve">- </w:t>
            </w:r>
            <w:r w:rsidRPr="0098156A">
              <w:rPr>
                <w:rFonts w:asciiTheme="majorHAnsi" w:eastAsia="Times New Roman" w:hAnsiTheme="majorHAnsi" w:cstheme="majorHAnsi"/>
                <w:sz w:val="24"/>
                <w:szCs w:val="24"/>
                <w:lang w:val="en-GB" w:eastAsia="de-CH"/>
              </w:rPr>
              <w:t>Weasley</w:t>
            </w:r>
          </w:p>
          <w:p w14:paraId="52BE204B" w14:textId="5B79E270"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Pr>
                <w:rFonts w:asciiTheme="majorHAnsi" w:eastAsia="Times New Roman" w:hAnsiTheme="majorHAnsi" w:cstheme="majorHAnsi"/>
                <w:sz w:val="24"/>
                <w:szCs w:val="24"/>
                <w:lang w:val="en-GB" w:eastAsia="de-CH"/>
              </w:rPr>
              <w:t xml:space="preserve">- </w:t>
            </w:r>
            <w:r w:rsidRPr="0098156A">
              <w:rPr>
                <w:rFonts w:asciiTheme="majorHAnsi" w:eastAsia="Times New Roman" w:hAnsiTheme="majorHAnsi" w:cstheme="majorHAnsi"/>
                <w:sz w:val="24"/>
                <w:szCs w:val="24"/>
                <w:lang w:val="en-GB" w:eastAsia="de-CH"/>
              </w:rPr>
              <w:t>ron.weasley@gmail.com</w:t>
            </w: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62E9CEC3" w14:textId="776F5D56" w:rsidR="0098156A" w:rsidRPr="0034713E" w:rsidRDefault="0098156A" w:rsidP="000029D7">
            <w:pPr>
              <w:spacing w:line="240" w:lineRule="auto"/>
              <w:ind w:left="105" w:right="180"/>
              <w:textAlignment w:val="baseline"/>
              <w:rPr>
                <w:rFonts w:asciiTheme="majorHAnsi" w:eastAsia="Times New Roman" w:hAnsiTheme="majorHAnsi" w:cstheme="majorHAnsi"/>
                <w:sz w:val="24"/>
                <w:szCs w:val="24"/>
                <w:lang w:eastAsia="de-CH"/>
              </w:rPr>
            </w:pPr>
            <w:r w:rsidRPr="00C67F78">
              <w:rPr>
                <w:rFonts w:asciiTheme="majorHAnsi" w:eastAsia="Times New Roman" w:hAnsiTheme="majorHAnsi" w:cstheme="majorHAnsi"/>
                <w:sz w:val="24"/>
                <w:szCs w:val="24"/>
                <w:lang w:eastAsia="de-CH"/>
              </w:rPr>
              <w:t>Die Felder lassen sich ausfüllen</w:t>
            </w:r>
            <w:r>
              <w:rPr>
                <w:rFonts w:asciiTheme="majorHAnsi" w:eastAsia="Times New Roman" w:hAnsiTheme="majorHAnsi" w:cstheme="majorHAnsi"/>
                <w:sz w:val="24"/>
                <w:szCs w:val="24"/>
                <w:lang w:eastAsia="de-CH"/>
              </w:rPr>
              <w:t>.</w:t>
            </w:r>
          </w:p>
        </w:tc>
      </w:tr>
      <w:tr w:rsidR="0098156A" w:rsidRPr="0034713E" w14:paraId="4EF56FFC"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hideMark/>
          </w:tcPr>
          <w:p w14:paraId="31D54099"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637" w:type="dxa"/>
            <w:tcBorders>
              <w:top w:val="single" w:sz="6" w:space="0" w:color="000000"/>
              <w:left w:val="single" w:sz="6" w:space="0" w:color="000000"/>
              <w:bottom w:val="single" w:sz="6" w:space="0" w:color="000000"/>
              <w:right w:val="single" w:sz="6" w:space="0" w:color="000000"/>
            </w:tcBorders>
            <w:shd w:val="clear" w:color="auto" w:fill="auto"/>
            <w:hideMark/>
          </w:tcPr>
          <w:p w14:paraId="5D1BFF1A" w14:textId="4CCC3772" w:rsidR="0098156A" w:rsidRPr="0034713E" w:rsidRDefault="0098156A"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Klick auf den Button «Add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w:t>
            </w:r>
          </w:p>
        </w:tc>
        <w:tc>
          <w:tcPr>
            <w:tcW w:w="2533" w:type="dxa"/>
            <w:tcBorders>
              <w:top w:val="single" w:sz="6" w:space="0" w:color="000000"/>
              <w:left w:val="single" w:sz="6" w:space="0" w:color="000000"/>
              <w:bottom w:val="single" w:sz="6" w:space="0" w:color="000000"/>
              <w:right w:val="single" w:sz="6" w:space="0" w:color="000000"/>
            </w:tcBorders>
            <w:shd w:val="clear" w:color="auto" w:fill="auto"/>
            <w:hideMark/>
          </w:tcPr>
          <w:p w14:paraId="16167A44"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C67F78">
              <w:rPr>
                <w:rFonts w:asciiTheme="majorHAnsi" w:eastAsia="Times New Roman" w:hAnsiTheme="majorHAnsi" w:cstheme="majorHAnsi"/>
                <w:sz w:val="24"/>
                <w:szCs w:val="24"/>
                <w:lang w:val="en-GB" w:eastAsia="de-CH"/>
              </w:rPr>
              <w:t xml:space="preserve">- </w:t>
            </w:r>
          </w:p>
          <w:p w14:paraId="775D32CE"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665" w:type="dxa"/>
            <w:tcBorders>
              <w:top w:val="single" w:sz="6" w:space="0" w:color="000000"/>
              <w:left w:val="single" w:sz="6" w:space="0" w:color="000000"/>
              <w:bottom w:val="single" w:sz="6" w:space="0" w:color="000000"/>
              <w:right w:val="single" w:sz="6" w:space="0" w:color="000000"/>
            </w:tcBorders>
            <w:shd w:val="clear" w:color="auto" w:fill="auto"/>
            <w:hideMark/>
          </w:tcPr>
          <w:p w14:paraId="4D72FA34" w14:textId="3ABDEC6D" w:rsidR="0098156A" w:rsidRPr="0034713E" w:rsidRDefault="0098156A"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Neue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ist erstellt.</w:t>
            </w:r>
          </w:p>
        </w:tc>
      </w:tr>
      <w:tr w:rsidR="0098156A" w:rsidRPr="0034713E" w14:paraId="73F2AE8B" w14:textId="77777777" w:rsidTr="000029D7">
        <w:trPr>
          <w:trHeight w:val="762"/>
        </w:trPr>
        <w:tc>
          <w:tcPr>
            <w:tcW w:w="1801" w:type="dxa"/>
            <w:tcBorders>
              <w:top w:val="single" w:sz="6" w:space="0" w:color="000000"/>
              <w:left w:val="single" w:sz="6" w:space="0" w:color="000000"/>
              <w:bottom w:val="single" w:sz="6" w:space="0" w:color="000000"/>
              <w:right w:val="single" w:sz="6" w:space="0" w:color="000000"/>
            </w:tcBorders>
            <w:shd w:val="clear" w:color="auto" w:fill="BEBEBE"/>
          </w:tcPr>
          <w:p w14:paraId="38D6013F"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val="de-DE" w:eastAsia="de-CH"/>
              </w:rPr>
            </w:pPr>
            <w:r>
              <w:rPr>
                <w:rFonts w:asciiTheme="majorHAnsi" w:eastAsia="Times New Roman" w:hAnsiTheme="majorHAnsi" w:cstheme="majorHAnsi"/>
                <w:sz w:val="24"/>
                <w:szCs w:val="24"/>
                <w:lang w:val="de-DE" w:eastAsia="de-CH"/>
              </w:rPr>
              <w:t>3.</w:t>
            </w:r>
          </w:p>
        </w:tc>
        <w:tc>
          <w:tcPr>
            <w:tcW w:w="2637" w:type="dxa"/>
            <w:tcBorders>
              <w:top w:val="single" w:sz="6" w:space="0" w:color="000000"/>
              <w:left w:val="single" w:sz="6" w:space="0" w:color="000000"/>
              <w:bottom w:val="single" w:sz="6" w:space="0" w:color="000000"/>
              <w:right w:val="single" w:sz="6" w:space="0" w:color="000000"/>
            </w:tcBorders>
            <w:shd w:val="clear" w:color="auto" w:fill="auto"/>
          </w:tcPr>
          <w:p w14:paraId="04FA9A8B" w14:textId="4FEF9822" w:rsidR="0098156A" w:rsidRPr="0034713E" w:rsidRDefault="0098156A"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Zurück zur «Task» Seite eine neue Aufgabe erstellen </w:t>
            </w:r>
            <w:r>
              <w:rPr>
                <w:rFonts w:asciiTheme="majorHAnsi" w:eastAsia="Times New Roman" w:hAnsiTheme="majorHAnsi" w:cstheme="majorHAnsi"/>
                <w:sz w:val="24"/>
                <w:szCs w:val="24"/>
                <w:lang w:eastAsia="de-CH"/>
              </w:rPr>
              <w:lastRenderedPageBreak/>
              <w:t>und im Dropdown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neu erstellte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zur Auswahl sehen</w:t>
            </w:r>
          </w:p>
        </w:tc>
        <w:tc>
          <w:tcPr>
            <w:tcW w:w="2533" w:type="dxa"/>
            <w:tcBorders>
              <w:top w:val="single" w:sz="6" w:space="0" w:color="000000"/>
              <w:left w:val="single" w:sz="6" w:space="0" w:color="000000"/>
              <w:bottom w:val="single" w:sz="6" w:space="0" w:color="000000"/>
              <w:right w:val="single" w:sz="6" w:space="0" w:color="000000"/>
            </w:tcBorders>
            <w:shd w:val="clear" w:color="auto" w:fill="auto"/>
          </w:tcPr>
          <w:p w14:paraId="1D077302"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lastRenderedPageBreak/>
              <w:t>-</w:t>
            </w:r>
          </w:p>
        </w:tc>
        <w:tc>
          <w:tcPr>
            <w:tcW w:w="2665" w:type="dxa"/>
            <w:tcBorders>
              <w:top w:val="single" w:sz="6" w:space="0" w:color="000000"/>
              <w:left w:val="single" w:sz="6" w:space="0" w:color="000000"/>
              <w:bottom w:val="single" w:sz="6" w:space="0" w:color="000000"/>
              <w:right w:val="single" w:sz="6" w:space="0" w:color="000000"/>
            </w:tcBorders>
            <w:shd w:val="clear" w:color="auto" w:fill="auto"/>
          </w:tcPr>
          <w:p w14:paraId="41D3C328" w14:textId="24EFB0CB" w:rsidR="0098156A" w:rsidRDefault="0098156A"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 xml:space="preserve">Im Dropdown </w:t>
            </w:r>
            <w:r>
              <w:rPr>
                <w:rFonts w:asciiTheme="majorHAnsi" w:eastAsia="Times New Roman" w:hAnsiTheme="majorHAnsi" w:cstheme="majorHAnsi"/>
                <w:sz w:val="24"/>
                <w:szCs w:val="24"/>
                <w:lang w:eastAsia="de-CH"/>
              </w:rPr>
              <w:t>der</w:t>
            </w:r>
            <w:r>
              <w:rPr>
                <w:rFonts w:asciiTheme="majorHAnsi" w:eastAsia="Times New Roman" w:hAnsiTheme="majorHAnsi" w:cstheme="majorHAnsi"/>
                <w:sz w:val="24"/>
                <w:szCs w:val="24"/>
                <w:lang w:eastAsia="de-CH"/>
              </w:rPr>
              <w:t xml:space="preserv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zur Erstellung einer </w:t>
            </w:r>
            <w:r>
              <w:rPr>
                <w:rFonts w:asciiTheme="majorHAnsi" w:eastAsia="Times New Roman" w:hAnsiTheme="majorHAnsi" w:cstheme="majorHAnsi"/>
                <w:sz w:val="24"/>
                <w:szCs w:val="24"/>
                <w:lang w:eastAsia="de-CH"/>
              </w:rPr>
              <w:lastRenderedPageBreak/>
              <w:t xml:space="preserve">Aufgabe ist nun </w:t>
            </w:r>
            <w:r>
              <w:rPr>
                <w:rFonts w:asciiTheme="majorHAnsi" w:eastAsia="Times New Roman" w:hAnsiTheme="majorHAnsi" w:cstheme="majorHAnsi"/>
                <w:sz w:val="24"/>
                <w:szCs w:val="24"/>
                <w:lang w:eastAsia="de-CH"/>
              </w:rPr>
              <w:t>die</w:t>
            </w:r>
            <w:r>
              <w:rPr>
                <w:rFonts w:asciiTheme="majorHAnsi" w:eastAsia="Times New Roman" w:hAnsiTheme="majorHAnsi" w:cstheme="majorHAnsi"/>
                <w:sz w:val="24"/>
                <w:szCs w:val="24"/>
                <w:lang w:eastAsia="de-CH"/>
              </w:rPr>
              <w:t xml:space="preserve"> neu erstellte </w:t>
            </w:r>
            <w:r>
              <w:rPr>
                <w:rFonts w:asciiTheme="majorHAnsi" w:eastAsia="Times New Roman" w:hAnsiTheme="majorHAnsi" w:cstheme="majorHAnsi"/>
                <w:sz w:val="24"/>
                <w:szCs w:val="24"/>
                <w:lang w:eastAsia="de-CH"/>
              </w:rPr>
              <w:t>Person</w:t>
            </w:r>
            <w:r>
              <w:rPr>
                <w:rFonts w:asciiTheme="majorHAnsi" w:eastAsia="Times New Roman" w:hAnsiTheme="majorHAnsi" w:cstheme="majorHAnsi"/>
                <w:sz w:val="24"/>
                <w:szCs w:val="24"/>
                <w:lang w:eastAsia="de-CH"/>
              </w:rPr>
              <w:t xml:space="preserve"> ersichtlich und zur Auswahl bereit.</w:t>
            </w:r>
          </w:p>
        </w:tc>
      </w:tr>
    </w:tbl>
    <w:p w14:paraId="31ED8DDA" w14:textId="3D927F71" w:rsidR="0098156A" w:rsidRDefault="0098156A" w:rsidP="007F77FB"/>
    <w:tbl>
      <w:tblPr>
        <w:tblW w:w="963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2574"/>
        <w:gridCol w:w="2685"/>
        <w:gridCol w:w="2577"/>
      </w:tblGrid>
      <w:tr w:rsidR="0098156A" w:rsidRPr="0034713E" w14:paraId="34EE644D" w14:textId="77777777" w:rsidTr="0098156A">
        <w:trPr>
          <w:trHeight w:val="274"/>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247DEA1E"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ID</w:t>
            </w:r>
            <w:r w:rsidRPr="0034713E">
              <w:rPr>
                <w:rFonts w:asciiTheme="majorHAnsi" w:eastAsia="Times New Roman" w:hAnsiTheme="majorHAnsi" w:cstheme="majorHAnsi"/>
                <w:sz w:val="24"/>
                <w:szCs w:val="24"/>
                <w:lang w:eastAsia="de-CH"/>
              </w:rPr>
              <w:t> </w:t>
            </w:r>
          </w:p>
        </w:tc>
        <w:tc>
          <w:tcPr>
            <w:tcW w:w="783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D8B52A6" w14:textId="031258B3"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7</w:t>
            </w:r>
          </w:p>
        </w:tc>
      </w:tr>
      <w:tr w:rsidR="0098156A" w:rsidRPr="0034713E" w14:paraId="62E09225" w14:textId="77777777" w:rsidTr="0098156A">
        <w:trPr>
          <w:trHeight w:val="274"/>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388AA814" w14:textId="77777777"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Name</w:t>
            </w:r>
            <w:r w:rsidRPr="0034713E">
              <w:rPr>
                <w:rFonts w:asciiTheme="majorHAnsi" w:eastAsia="Times New Roman" w:hAnsiTheme="majorHAnsi" w:cstheme="majorHAnsi"/>
                <w:sz w:val="24"/>
                <w:szCs w:val="24"/>
                <w:lang w:eastAsia="de-CH"/>
              </w:rPr>
              <w:t> </w:t>
            </w:r>
          </w:p>
        </w:tc>
        <w:tc>
          <w:tcPr>
            <w:tcW w:w="783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A5ED365" w14:textId="6E13F86F"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Aufgaben-Datei importieren</w:t>
            </w:r>
          </w:p>
        </w:tc>
      </w:tr>
      <w:tr w:rsidR="0098156A" w:rsidRPr="0034713E" w14:paraId="7041FE36" w14:textId="77777777" w:rsidTr="0098156A">
        <w:trPr>
          <w:trHeight w:val="472"/>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5C538815"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Beschreibung</w:t>
            </w:r>
            <w:r w:rsidRPr="0034713E">
              <w:rPr>
                <w:rFonts w:asciiTheme="majorHAnsi" w:eastAsia="Times New Roman" w:hAnsiTheme="majorHAnsi" w:cstheme="majorHAnsi"/>
                <w:sz w:val="24"/>
                <w:szCs w:val="24"/>
                <w:lang w:eastAsia="de-CH"/>
              </w:rPr>
              <w:t> </w:t>
            </w:r>
          </w:p>
        </w:tc>
        <w:tc>
          <w:tcPr>
            <w:tcW w:w="783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B986406" w14:textId="7A6B65E3"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Auf der «</w:t>
            </w:r>
            <w:r>
              <w:rPr>
                <w:rFonts w:asciiTheme="majorHAnsi" w:eastAsia="Times New Roman" w:hAnsiTheme="majorHAnsi" w:cstheme="majorHAnsi"/>
                <w:sz w:val="24"/>
                <w:szCs w:val="24"/>
                <w:lang w:eastAsia="de-CH"/>
              </w:rPr>
              <w:t>Admin</w:t>
            </w:r>
            <w:r w:rsidRPr="0034713E">
              <w:rPr>
                <w:rFonts w:asciiTheme="majorHAnsi" w:eastAsia="Times New Roman" w:hAnsiTheme="majorHAnsi" w:cstheme="majorHAnsi"/>
                <w:sz w:val="24"/>
                <w:szCs w:val="24"/>
                <w:lang w:eastAsia="de-CH"/>
              </w:rPr>
              <w:t>» Seite</w:t>
            </w:r>
            <w:r>
              <w:rPr>
                <w:rFonts w:asciiTheme="majorHAnsi" w:eastAsia="Times New Roman" w:hAnsiTheme="majorHAnsi" w:cstheme="majorHAnsi"/>
                <w:sz w:val="24"/>
                <w:szCs w:val="24"/>
                <w:lang w:eastAsia="de-CH"/>
              </w:rPr>
              <w:t xml:space="preserve"> </w:t>
            </w:r>
            <w:r>
              <w:rPr>
                <w:rFonts w:asciiTheme="majorHAnsi" w:eastAsia="Times New Roman" w:hAnsiTheme="majorHAnsi" w:cstheme="majorHAnsi"/>
                <w:sz w:val="24"/>
                <w:szCs w:val="24"/>
                <w:lang w:eastAsia="de-CH"/>
              </w:rPr>
              <w:t>lässt sich eine XML oder JSON Datei importieren.</w:t>
            </w:r>
          </w:p>
        </w:tc>
      </w:tr>
      <w:tr w:rsidR="0098156A" w:rsidRPr="0034713E" w14:paraId="68B62BCD" w14:textId="77777777" w:rsidTr="0098156A">
        <w:trPr>
          <w:trHeight w:val="472"/>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2EC25B20"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Schrittnummer</w:t>
            </w:r>
            <w:r w:rsidRPr="0034713E">
              <w:rPr>
                <w:rFonts w:asciiTheme="majorHAnsi" w:eastAsia="Times New Roman" w:hAnsiTheme="majorHAnsi" w:cstheme="majorHAnsi"/>
                <w:sz w:val="24"/>
                <w:szCs w:val="24"/>
                <w:lang w:eastAsia="de-CH"/>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hideMark/>
          </w:tcPr>
          <w:p w14:paraId="712E97B0"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Aktion </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237E3C91"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Daten </w:t>
            </w:r>
          </w:p>
        </w:tc>
        <w:tc>
          <w:tcPr>
            <w:tcW w:w="2577" w:type="dxa"/>
            <w:tcBorders>
              <w:top w:val="single" w:sz="6" w:space="0" w:color="000000"/>
              <w:left w:val="single" w:sz="6" w:space="0" w:color="000000"/>
              <w:bottom w:val="single" w:sz="6" w:space="0" w:color="000000"/>
              <w:right w:val="single" w:sz="6" w:space="0" w:color="000000"/>
            </w:tcBorders>
            <w:shd w:val="clear" w:color="auto" w:fill="auto"/>
            <w:hideMark/>
          </w:tcPr>
          <w:p w14:paraId="3CE64371"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Erwartet </w:t>
            </w:r>
          </w:p>
        </w:tc>
      </w:tr>
      <w:tr w:rsidR="0098156A" w:rsidRPr="0034713E" w14:paraId="39748DE2" w14:textId="77777777" w:rsidTr="0098156A">
        <w:trPr>
          <w:trHeight w:val="1036"/>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2FBB4AF0"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1.</w:t>
            </w:r>
            <w:r w:rsidRPr="0034713E">
              <w:rPr>
                <w:rFonts w:asciiTheme="majorHAnsi" w:eastAsia="Times New Roman" w:hAnsiTheme="majorHAnsi" w:cstheme="majorHAnsi"/>
                <w:sz w:val="24"/>
                <w:szCs w:val="24"/>
                <w:lang w:eastAsia="de-CH"/>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hideMark/>
          </w:tcPr>
          <w:p w14:paraId="3F36AF81" w14:textId="074F33C3" w:rsidR="0098156A" w:rsidRPr="0034713E" w:rsidRDefault="0098156A" w:rsidP="000029D7">
            <w:pPr>
              <w:spacing w:line="240" w:lineRule="auto"/>
              <w:ind w:left="105" w:right="735"/>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eastAsia="de-CH"/>
              </w:rPr>
              <w:t xml:space="preserve">Der Benutzer </w:t>
            </w:r>
            <w:r>
              <w:rPr>
                <w:rFonts w:asciiTheme="majorHAnsi" w:eastAsia="Times New Roman" w:hAnsiTheme="majorHAnsi" w:cstheme="majorHAnsi"/>
                <w:sz w:val="24"/>
                <w:szCs w:val="24"/>
                <w:lang w:eastAsia="de-CH"/>
              </w:rPr>
              <w:t>klickt auf Datei auswählen und wählt eine JSON</w:t>
            </w:r>
            <w:r w:rsidR="006E2999">
              <w:rPr>
                <w:rFonts w:asciiTheme="majorHAnsi" w:eastAsia="Times New Roman" w:hAnsiTheme="majorHAnsi" w:cstheme="majorHAnsi"/>
                <w:sz w:val="24"/>
                <w:szCs w:val="24"/>
                <w:lang w:eastAsia="de-CH"/>
              </w:rPr>
              <w:t>-</w:t>
            </w:r>
            <w:r>
              <w:rPr>
                <w:rFonts w:asciiTheme="majorHAnsi" w:eastAsia="Times New Roman" w:hAnsiTheme="majorHAnsi" w:cstheme="majorHAnsi"/>
                <w:sz w:val="24"/>
                <w:szCs w:val="24"/>
                <w:lang w:eastAsia="de-CH"/>
              </w:rPr>
              <w:t>Datei aus</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2FF7CB4B" w14:textId="21598D87" w:rsidR="0098156A" w:rsidRPr="0034713E" w:rsidRDefault="0098156A" w:rsidP="0098156A">
            <w:pPr>
              <w:spacing w:line="240" w:lineRule="auto"/>
              <w:ind w:left="105"/>
              <w:textAlignment w:val="baseline"/>
              <w:rPr>
                <w:rFonts w:asciiTheme="majorHAnsi" w:eastAsia="Times New Roman" w:hAnsiTheme="majorHAnsi" w:cstheme="majorHAnsi"/>
                <w:sz w:val="24"/>
                <w:szCs w:val="24"/>
                <w:lang w:val="en-GB" w:eastAsia="de-CH"/>
              </w:rPr>
            </w:pPr>
            <w:r w:rsidRPr="0034713E">
              <w:rPr>
                <w:rFonts w:asciiTheme="majorHAnsi" w:eastAsia="Times New Roman" w:hAnsiTheme="majorHAnsi" w:cstheme="majorHAnsi"/>
                <w:sz w:val="24"/>
                <w:szCs w:val="24"/>
                <w:lang w:val="en-GB" w:eastAsia="de-CH"/>
              </w:rPr>
              <w:t>- </w:t>
            </w:r>
          </w:p>
          <w:p w14:paraId="15DE7936" w14:textId="3D895C82"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577" w:type="dxa"/>
            <w:tcBorders>
              <w:top w:val="single" w:sz="6" w:space="0" w:color="000000"/>
              <w:left w:val="single" w:sz="6" w:space="0" w:color="000000"/>
              <w:bottom w:val="single" w:sz="6" w:space="0" w:color="000000"/>
              <w:right w:val="single" w:sz="6" w:space="0" w:color="000000"/>
            </w:tcBorders>
            <w:shd w:val="clear" w:color="auto" w:fill="auto"/>
            <w:hideMark/>
          </w:tcPr>
          <w:p w14:paraId="12DCBE13" w14:textId="02B7E22D" w:rsidR="0098156A" w:rsidRPr="0034713E" w:rsidRDefault="0098156A" w:rsidP="000029D7">
            <w:pPr>
              <w:spacing w:line="240" w:lineRule="auto"/>
              <w:ind w:left="105" w:right="18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Der Explorer öffnet sich und man kann eine XML oder JSON Datei Öffnen.</w:t>
            </w:r>
          </w:p>
        </w:tc>
      </w:tr>
      <w:tr w:rsidR="0098156A" w:rsidRPr="0034713E" w14:paraId="7EAEFA65" w14:textId="77777777" w:rsidTr="0098156A">
        <w:trPr>
          <w:trHeight w:val="762"/>
        </w:trPr>
        <w:tc>
          <w:tcPr>
            <w:tcW w:w="1800" w:type="dxa"/>
            <w:tcBorders>
              <w:top w:val="single" w:sz="6" w:space="0" w:color="000000"/>
              <w:left w:val="single" w:sz="6" w:space="0" w:color="000000"/>
              <w:bottom w:val="single" w:sz="6" w:space="0" w:color="000000"/>
              <w:right w:val="single" w:sz="6" w:space="0" w:color="000000"/>
            </w:tcBorders>
            <w:shd w:val="clear" w:color="auto" w:fill="BEBEBE"/>
            <w:hideMark/>
          </w:tcPr>
          <w:p w14:paraId="4773ECAB" w14:textId="77777777" w:rsidR="0098156A" w:rsidRPr="0034713E" w:rsidRDefault="0098156A" w:rsidP="000029D7">
            <w:pPr>
              <w:spacing w:line="240" w:lineRule="auto"/>
              <w:ind w:left="795" w:right="690"/>
              <w:jc w:val="center"/>
              <w:textAlignment w:val="baseline"/>
              <w:rPr>
                <w:rFonts w:asciiTheme="majorHAnsi" w:eastAsia="Times New Roman" w:hAnsiTheme="majorHAnsi" w:cstheme="majorHAnsi"/>
                <w:sz w:val="24"/>
                <w:szCs w:val="24"/>
                <w:lang w:eastAsia="de-CH"/>
              </w:rPr>
            </w:pPr>
            <w:r w:rsidRPr="0034713E">
              <w:rPr>
                <w:rFonts w:asciiTheme="majorHAnsi" w:eastAsia="Times New Roman" w:hAnsiTheme="majorHAnsi" w:cstheme="majorHAnsi"/>
                <w:sz w:val="24"/>
                <w:szCs w:val="24"/>
                <w:lang w:val="de-DE" w:eastAsia="de-CH"/>
              </w:rPr>
              <w:t>2.</w:t>
            </w:r>
            <w:r w:rsidRPr="0034713E">
              <w:rPr>
                <w:rFonts w:asciiTheme="majorHAnsi" w:eastAsia="Times New Roman" w:hAnsiTheme="majorHAnsi" w:cstheme="majorHAnsi"/>
                <w:sz w:val="24"/>
                <w:szCs w:val="24"/>
                <w:lang w:eastAsia="de-CH"/>
              </w:rPr>
              <w:t> </w:t>
            </w:r>
          </w:p>
        </w:tc>
        <w:tc>
          <w:tcPr>
            <w:tcW w:w="2574" w:type="dxa"/>
            <w:tcBorders>
              <w:top w:val="single" w:sz="6" w:space="0" w:color="000000"/>
              <w:left w:val="single" w:sz="6" w:space="0" w:color="000000"/>
              <w:bottom w:val="single" w:sz="6" w:space="0" w:color="000000"/>
              <w:right w:val="single" w:sz="6" w:space="0" w:color="000000"/>
            </w:tcBorders>
            <w:shd w:val="clear" w:color="auto" w:fill="auto"/>
            <w:hideMark/>
          </w:tcPr>
          <w:p w14:paraId="454B4698" w14:textId="6E8F0152" w:rsidR="0098156A" w:rsidRPr="0034713E" w:rsidRDefault="0098156A" w:rsidP="000029D7">
            <w:pPr>
              <w:spacing w:line="240" w:lineRule="auto"/>
              <w:ind w:left="105" w:right="24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Klick auf den Button «</w:t>
            </w:r>
            <w:r>
              <w:rPr>
                <w:rFonts w:asciiTheme="majorHAnsi" w:eastAsia="Times New Roman" w:hAnsiTheme="majorHAnsi" w:cstheme="majorHAnsi"/>
                <w:sz w:val="24"/>
                <w:szCs w:val="24"/>
                <w:lang w:eastAsia="de-CH"/>
              </w:rPr>
              <w:t>Import</w:t>
            </w:r>
            <w:r>
              <w:rPr>
                <w:rFonts w:asciiTheme="majorHAnsi" w:eastAsia="Times New Roman" w:hAnsiTheme="majorHAnsi" w:cstheme="majorHAnsi"/>
                <w:sz w:val="24"/>
                <w:szCs w:val="24"/>
                <w:lang w:eastAsia="de-CH"/>
              </w:rPr>
              <w:t>».</w:t>
            </w:r>
          </w:p>
        </w:tc>
        <w:tc>
          <w:tcPr>
            <w:tcW w:w="2685" w:type="dxa"/>
            <w:tcBorders>
              <w:top w:val="single" w:sz="6" w:space="0" w:color="000000"/>
              <w:left w:val="single" w:sz="6" w:space="0" w:color="000000"/>
              <w:bottom w:val="single" w:sz="6" w:space="0" w:color="000000"/>
              <w:right w:val="single" w:sz="6" w:space="0" w:color="000000"/>
            </w:tcBorders>
            <w:shd w:val="clear" w:color="auto" w:fill="auto"/>
            <w:hideMark/>
          </w:tcPr>
          <w:p w14:paraId="73E01353"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r w:rsidRPr="00C67F78">
              <w:rPr>
                <w:rFonts w:asciiTheme="majorHAnsi" w:eastAsia="Times New Roman" w:hAnsiTheme="majorHAnsi" w:cstheme="majorHAnsi"/>
                <w:sz w:val="24"/>
                <w:szCs w:val="24"/>
                <w:lang w:val="en-GB" w:eastAsia="de-CH"/>
              </w:rPr>
              <w:t xml:space="preserve">- </w:t>
            </w:r>
          </w:p>
          <w:p w14:paraId="76525CBF" w14:textId="77777777" w:rsidR="0098156A" w:rsidRPr="0034713E" w:rsidRDefault="0098156A" w:rsidP="000029D7">
            <w:pPr>
              <w:spacing w:line="240" w:lineRule="auto"/>
              <w:ind w:left="105"/>
              <w:textAlignment w:val="baseline"/>
              <w:rPr>
                <w:rFonts w:asciiTheme="majorHAnsi" w:eastAsia="Times New Roman" w:hAnsiTheme="majorHAnsi" w:cstheme="majorHAnsi"/>
                <w:sz w:val="24"/>
                <w:szCs w:val="24"/>
                <w:lang w:val="en-GB" w:eastAsia="de-CH"/>
              </w:rPr>
            </w:pPr>
          </w:p>
        </w:tc>
        <w:tc>
          <w:tcPr>
            <w:tcW w:w="2577" w:type="dxa"/>
            <w:tcBorders>
              <w:top w:val="single" w:sz="6" w:space="0" w:color="000000"/>
              <w:left w:val="single" w:sz="6" w:space="0" w:color="000000"/>
              <w:bottom w:val="single" w:sz="6" w:space="0" w:color="000000"/>
              <w:right w:val="single" w:sz="6" w:space="0" w:color="000000"/>
            </w:tcBorders>
            <w:shd w:val="clear" w:color="auto" w:fill="auto"/>
            <w:hideMark/>
          </w:tcPr>
          <w:p w14:paraId="50BD067E" w14:textId="631760B1" w:rsidR="0098156A" w:rsidRPr="0034713E" w:rsidRDefault="0098156A" w:rsidP="000029D7">
            <w:pPr>
              <w:spacing w:line="240" w:lineRule="auto"/>
              <w:ind w:left="105" w:right="270"/>
              <w:textAlignment w:val="baseline"/>
              <w:rPr>
                <w:rFonts w:asciiTheme="majorHAnsi" w:eastAsia="Times New Roman" w:hAnsiTheme="majorHAnsi" w:cstheme="majorHAnsi"/>
                <w:sz w:val="24"/>
                <w:szCs w:val="24"/>
                <w:lang w:eastAsia="de-CH"/>
              </w:rPr>
            </w:pPr>
            <w:r>
              <w:rPr>
                <w:rFonts w:asciiTheme="majorHAnsi" w:eastAsia="Times New Roman" w:hAnsiTheme="majorHAnsi" w:cstheme="majorHAnsi"/>
                <w:sz w:val="24"/>
                <w:szCs w:val="24"/>
                <w:lang w:eastAsia="de-CH"/>
              </w:rPr>
              <w:t>Gelangt auf die «Tasks» Seite und in der Übersicht sind die importierten Aufgaben zu sehen.</w:t>
            </w:r>
          </w:p>
        </w:tc>
      </w:tr>
    </w:tbl>
    <w:p w14:paraId="382FF508" w14:textId="7D37326B" w:rsidR="0098156A" w:rsidRDefault="0098156A" w:rsidP="007F77FB"/>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1"/>
        <w:gridCol w:w="4604"/>
        <w:gridCol w:w="1810"/>
        <w:gridCol w:w="2407"/>
      </w:tblGrid>
      <w:tr w:rsidR="002D1E35" w:rsidRPr="002D1E35" w14:paraId="79A00241"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D9D9D9"/>
            <w:hideMark/>
          </w:tcPr>
          <w:p w14:paraId="5E242F92"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ID </w:t>
            </w:r>
          </w:p>
        </w:tc>
        <w:tc>
          <w:tcPr>
            <w:tcW w:w="4604" w:type="dxa"/>
            <w:tcBorders>
              <w:top w:val="single" w:sz="6" w:space="0" w:color="auto"/>
              <w:left w:val="single" w:sz="6" w:space="0" w:color="auto"/>
              <w:bottom w:val="single" w:sz="6" w:space="0" w:color="auto"/>
              <w:right w:val="single" w:sz="6" w:space="0" w:color="auto"/>
            </w:tcBorders>
            <w:shd w:val="clear" w:color="auto" w:fill="D9D9D9"/>
            <w:hideMark/>
          </w:tcPr>
          <w:p w14:paraId="2D41E45C"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Test-Case </w:t>
            </w:r>
          </w:p>
        </w:tc>
        <w:tc>
          <w:tcPr>
            <w:tcW w:w="1810" w:type="dxa"/>
            <w:tcBorders>
              <w:top w:val="single" w:sz="6" w:space="0" w:color="auto"/>
              <w:left w:val="single" w:sz="6" w:space="0" w:color="auto"/>
              <w:bottom w:val="single" w:sz="6" w:space="0" w:color="auto"/>
              <w:right w:val="single" w:sz="6" w:space="0" w:color="auto"/>
            </w:tcBorders>
            <w:shd w:val="clear" w:color="auto" w:fill="D9D9D9"/>
            <w:hideMark/>
          </w:tcPr>
          <w:p w14:paraId="53E2729D"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Tester </w:t>
            </w:r>
          </w:p>
        </w:tc>
        <w:tc>
          <w:tcPr>
            <w:tcW w:w="2407" w:type="dxa"/>
            <w:tcBorders>
              <w:top w:val="single" w:sz="6" w:space="0" w:color="auto"/>
              <w:left w:val="single" w:sz="6" w:space="0" w:color="auto"/>
              <w:bottom w:val="single" w:sz="6" w:space="0" w:color="auto"/>
              <w:right w:val="single" w:sz="6" w:space="0" w:color="auto"/>
            </w:tcBorders>
            <w:shd w:val="clear" w:color="auto" w:fill="D9D9D9"/>
            <w:hideMark/>
          </w:tcPr>
          <w:p w14:paraId="3153DF08"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Erfolgreich </w:t>
            </w:r>
          </w:p>
        </w:tc>
      </w:tr>
      <w:tr w:rsidR="002D1E35" w:rsidRPr="002D1E35" w14:paraId="53A421D1"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0A837B57"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1 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711F78AB" w14:textId="6117820D"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erstellen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5F651D93" w14:textId="3C5B2439"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452C6825"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276FA3EC"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5AB2289D"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2 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7FCCF921" w14:textId="36BDCE09"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editieren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757E6EFB" w14:textId="57797A70"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0E74871A"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343942C0"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00F06669"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3 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21957D2C" w14:textId="592D45BD"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als abgeschlossen markieren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7EEFCF35" w14:textId="415BB79E"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50ED21DF"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43B126B4"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hideMark/>
          </w:tcPr>
          <w:p w14:paraId="13C29851"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4 </w:t>
            </w:r>
          </w:p>
        </w:tc>
        <w:tc>
          <w:tcPr>
            <w:tcW w:w="4604" w:type="dxa"/>
            <w:tcBorders>
              <w:top w:val="single" w:sz="6" w:space="0" w:color="auto"/>
              <w:left w:val="single" w:sz="6" w:space="0" w:color="auto"/>
              <w:bottom w:val="single" w:sz="6" w:space="0" w:color="auto"/>
              <w:right w:val="single" w:sz="6" w:space="0" w:color="auto"/>
            </w:tcBorders>
            <w:shd w:val="clear" w:color="auto" w:fill="auto"/>
            <w:hideMark/>
          </w:tcPr>
          <w:p w14:paraId="2B5A29BA" w14:textId="0374CE04"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34713E">
              <w:rPr>
                <w:rFonts w:asciiTheme="majorHAnsi" w:eastAsia="Times New Roman" w:hAnsiTheme="majorHAnsi" w:cstheme="majorHAnsi"/>
                <w:sz w:val="24"/>
                <w:szCs w:val="24"/>
                <w:lang w:eastAsia="de-CH"/>
              </w:rPr>
              <w:t>Task löschen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3CFF974B" w14:textId="3BA4696F"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hideMark/>
          </w:tcPr>
          <w:p w14:paraId="345BE01A" w14:textId="77777777" w:rsidR="002D1E35" w:rsidRPr="002D1E35" w:rsidRDefault="002D1E35" w:rsidP="002D1E35">
            <w:pPr>
              <w:spacing w:line="240" w:lineRule="auto"/>
              <w:jc w:val="both"/>
              <w:textAlignment w:val="baseline"/>
              <w:rPr>
                <w:rFonts w:ascii="Segoe UI" w:eastAsia="Times New Roman" w:hAnsi="Segoe UI" w:cs="Segoe UI"/>
                <w:sz w:val="18"/>
                <w:szCs w:val="18"/>
                <w:lang w:eastAsia="de-CH"/>
              </w:rPr>
            </w:pPr>
            <w:r w:rsidRPr="002D1E35">
              <w:rPr>
                <w:rFonts w:ascii="Arial" w:eastAsia="Times New Roman" w:hAnsi="Arial" w:cs="Arial"/>
                <w:sz w:val="24"/>
                <w:szCs w:val="24"/>
                <w:lang w:eastAsia="de-CH"/>
              </w:rPr>
              <w:t>Ja </w:t>
            </w:r>
          </w:p>
        </w:tc>
      </w:tr>
      <w:tr w:rsidR="002D1E35" w:rsidRPr="002D1E35" w14:paraId="50F46727"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tcPr>
          <w:p w14:paraId="3BD2CB7C" w14:textId="69793015"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5</w:t>
            </w:r>
          </w:p>
        </w:tc>
        <w:tc>
          <w:tcPr>
            <w:tcW w:w="4604" w:type="dxa"/>
            <w:tcBorders>
              <w:top w:val="single" w:sz="6" w:space="0" w:color="auto"/>
              <w:left w:val="single" w:sz="6" w:space="0" w:color="auto"/>
              <w:bottom w:val="single" w:sz="6" w:space="0" w:color="auto"/>
              <w:right w:val="single" w:sz="6" w:space="0" w:color="auto"/>
            </w:tcBorders>
            <w:shd w:val="clear" w:color="auto" w:fill="auto"/>
          </w:tcPr>
          <w:p w14:paraId="20D51B75" w14:textId="3310336A" w:rsidR="002D1E35" w:rsidRPr="002D1E35" w:rsidRDefault="002D1E35" w:rsidP="002D1E35">
            <w:pPr>
              <w:spacing w:line="240" w:lineRule="auto"/>
              <w:jc w:val="both"/>
              <w:textAlignment w:val="baseline"/>
              <w:rPr>
                <w:rFonts w:ascii="Arial" w:eastAsia="Times New Roman" w:hAnsi="Arial" w:cs="Arial"/>
                <w:sz w:val="24"/>
                <w:szCs w:val="24"/>
                <w:lang w:eastAsia="de-CH"/>
              </w:rPr>
            </w:pPr>
            <w:r w:rsidRPr="0034713E">
              <w:rPr>
                <w:rFonts w:asciiTheme="majorHAnsi" w:eastAsia="Times New Roman" w:hAnsiTheme="majorHAnsi" w:cstheme="majorHAnsi"/>
                <w:sz w:val="24"/>
                <w:szCs w:val="24"/>
                <w:lang w:eastAsia="de-CH"/>
              </w:rPr>
              <w:t>Task Type erstellen</w:t>
            </w:r>
          </w:p>
        </w:tc>
        <w:tc>
          <w:tcPr>
            <w:tcW w:w="1810" w:type="dxa"/>
            <w:tcBorders>
              <w:top w:val="single" w:sz="6" w:space="0" w:color="auto"/>
              <w:left w:val="single" w:sz="6" w:space="0" w:color="auto"/>
              <w:bottom w:val="single" w:sz="6" w:space="0" w:color="auto"/>
              <w:right w:val="single" w:sz="6" w:space="0" w:color="auto"/>
            </w:tcBorders>
            <w:shd w:val="clear" w:color="auto" w:fill="auto"/>
          </w:tcPr>
          <w:p w14:paraId="2A8B0EF4" w14:textId="7B96EEF6" w:rsid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tcPr>
          <w:p w14:paraId="33C96A01" w14:textId="361FB473"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Ja</w:t>
            </w:r>
          </w:p>
        </w:tc>
      </w:tr>
      <w:tr w:rsidR="002D1E35" w:rsidRPr="002D1E35" w14:paraId="4442601B"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tcPr>
          <w:p w14:paraId="7A7A55EB" w14:textId="0C6DC05C"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6</w:t>
            </w:r>
          </w:p>
        </w:tc>
        <w:tc>
          <w:tcPr>
            <w:tcW w:w="4604" w:type="dxa"/>
            <w:tcBorders>
              <w:top w:val="single" w:sz="6" w:space="0" w:color="auto"/>
              <w:left w:val="single" w:sz="6" w:space="0" w:color="auto"/>
              <w:bottom w:val="single" w:sz="6" w:space="0" w:color="auto"/>
              <w:right w:val="single" w:sz="6" w:space="0" w:color="auto"/>
            </w:tcBorders>
            <w:shd w:val="clear" w:color="auto" w:fill="auto"/>
          </w:tcPr>
          <w:p w14:paraId="423F0791" w14:textId="0F9139AF" w:rsidR="002D1E35" w:rsidRPr="002D1E35" w:rsidRDefault="002D1E35" w:rsidP="002D1E35">
            <w:pPr>
              <w:spacing w:line="240" w:lineRule="auto"/>
              <w:jc w:val="both"/>
              <w:textAlignment w:val="baseline"/>
              <w:rPr>
                <w:rFonts w:ascii="Arial" w:eastAsia="Times New Roman" w:hAnsi="Arial" w:cs="Arial"/>
                <w:sz w:val="24"/>
                <w:szCs w:val="24"/>
                <w:lang w:eastAsia="de-CH"/>
              </w:rPr>
            </w:pPr>
            <w:r w:rsidRPr="0034713E">
              <w:rPr>
                <w:rFonts w:asciiTheme="majorHAnsi" w:eastAsia="Times New Roman" w:hAnsiTheme="majorHAnsi" w:cstheme="majorHAnsi"/>
                <w:sz w:val="24"/>
                <w:szCs w:val="24"/>
                <w:lang w:eastAsia="de-CH"/>
              </w:rPr>
              <w:t>Person erstellen</w:t>
            </w:r>
          </w:p>
        </w:tc>
        <w:tc>
          <w:tcPr>
            <w:tcW w:w="1810" w:type="dxa"/>
            <w:tcBorders>
              <w:top w:val="single" w:sz="6" w:space="0" w:color="auto"/>
              <w:left w:val="single" w:sz="6" w:space="0" w:color="auto"/>
              <w:bottom w:val="single" w:sz="6" w:space="0" w:color="auto"/>
              <w:right w:val="single" w:sz="6" w:space="0" w:color="auto"/>
            </w:tcBorders>
            <w:shd w:val="clear" w:color="auto" w:fill="auto"/>
          </w:tcPr>
          <w:p w14:paraId="07121C5F" w14:textId="3DCFAA4D" w:rsid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tcPr>
          <w:p w14:paraId="5CD7220E" w14:textId="1D0CEA30"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Ja</w:t>
            </w:r>
          </w:p>
        </w:tc>
      </w:tr>
      <w:tr w:rsidR="002D1E35" w:rsidRPr="002D1E35" w14:paraId="077EB683" w14:textId="77777777" w:rsidTr="002D1E35">
        <w:trPr>
          <w:trHeight w:val="300"/>
        </w:trPr>
        <w:tc>
          <w:tcPr>
            <w:tcW w:w="801" w:type="dxa"/>
            <w:tcBorders>
              <w:top w:val="single" w:sz="6" w:space="0" w:color="auto"/>
              <w:left w:val="single" w:sz="6" w:space="0" w:color="auto"/>
              <w:bottom w:val="single" w:sz="6" w:space="0" w:color="auto"/>
              <w:right w:val="single" w:sz="6" w:space="0" w:color="auto"/>
            </w:tcBorders>
            <w:shd w:val="clear" w:color="auto" w:fill="auto"/>
          </w:tcPr>
          <w:p w14:paraId="1B942077" w14:textId="0A983674"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7</w:t>
            </w:r>
          </w:p>
        </w:tc>
        <w:tc>
          <w:tcPr>
            <w:tcW w:w="4604" w:type="dxa"/>
            <w:tcBorders>
              <w:top w:val="single" w:sz="6" w:space="0" w:color="auto"/>
              <w:left w:val="single" w:sz="6" w:space="0" w:color="auto"/>
              <w:bottom w:val="single" w:sz="6" w:space="0" w:color="auto"/>
              <w:right w:val="single" w:sz="6" w:space="0" w:color="auto"/>
            </w:tcBorders>
            <w:shd w:val="clear" w:color="auto" w:fill="auto"/>
          </w:tcPr>
          <w:p w14:paraId="1CAE4315" w14:textId="515EAFB0" w:rsidR="002D1E35" w:rsidRPr="002D1E35" w:rsidRDefault="002D1E35" w:rsidP="002D1E35">
            <w:pPr>
              <w:spacing w:line="240" w:lineRule="auto"/>
              <w:jc w:val="both"/>
              <w:textAlignment w:val="baseline"/>
              <w:rPr>
                <w:rFonts w:ascii="Arial" w:eastAsia="Times New Roman" w:hAnsi="Arial" w:cs="Arial"/>
                <w:sz w:val="24"/>
                <w:szCs w:val="24"/>
                <w:lang w:eastAsia="de-CH"/>
              </w:rPr>
            </w:pPr>
            <w:r w:rsidRPr="0034713E">
              <w:rPr>
                <w:rFonts w:asciiTheme="majorHAnsi" w:eastAsia="Times New Roman" w:hAnsiTheme="majorHAnsi" w:cstheme="majorHAnsi"/>
                <w:sz w:val="24"/>
                <w:szCs w:val="24"/>
                <w:lang w:eastAsia="de-CH"/>
              </w:rPr>
              <w:t>Aufgaben-Datei importieren</w:t>
            </w:r>
          </w:p>
        </w:tc>
        <w:tc>
          <w:tcPr>
            <w:tcW w:w="1810" w:type="dxa"/>
            <w:tcBorders>
              <w:top w:val="single" w:sz="6" w:space="0" w:color="auto"/>
              <w:left w:val="single" w:sz="6" w:space="0" w:color="auto"/>
              <w:bottom w:val="single" w:sz="6" w:space="0" w:color="auto"/>
              <w:right w:val="single" w:sz="6" w:space="0" w:color="auto"/>
            </w:tcBorders>
            <w:shd w:val="clear" w:color="auto" w:fill="auto"/>
          </w:tcPr>
          <w:p w14:paraId="64504BE7" w14:textId="5B23E1BF" w:rsid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Neven</w:t>
            </w:r>
          </w:p>
        </w:tc>
        <w:tc>
          <w:tcPr>
            <w:tcW w:w="2407" w:type="dxa"/>
            <w:tcBorders>
              <w:top w:val="single" w:sz="6" w:space="0" w:color="auto"/>
              <w:left w:val="single" w:sz="6" w:space="0" w:color="auto"/>
              <w:bottom w:val="single" w:sz="6" w:space="0" w:color="auto"/>
              <w:right w:val="single" w:sz="6" w:space="0" w:color="auto"/>
            </w:tcBorders>
            <w:shd w:val="clear" w:color="auto" w:fill="auto"/>
          </w:tcPr>
          <w:p w14:paraId="777CBD7F" w14:textId="15D0337B" w:rsidR="002D1E35" w:rsidRPr="002D1E35" w:rsidRDefault="002D1E35" w:rsidP="002D1E35">
            <w:pPr>
              <w:spacing w:line="240" w:lineRule="auto"/>
              <w:jc w:val="both"/>
              <w:textAlignment w:val="baseline"/>
              <w:rPr>
                <w:rFonts w:ascii="Arial" w:eastAsia="Times New Roman" w:hAnsi="Arial" w:cs="Arial"/>
                <w:sz w:val="24"/>
                <w:szCs w:val="24"/>
                <w:lang w:eastAsia="de-CH"/>
              </w:rPr>
            </w:pPr>
            <w:r>
              <w:rPr>
                <w:rFonts w:ascii="Arial" w:eastAsia="Times New Roman" w:hAnsi="Arial" w:cs="Arial"/>
                <w:sz w:val="24"/>
                <w:szCs w:val="24"/>
                <w:lang w:eastAsia="de-CH"/>
              </w:rPr>
              <w:t>Ja</w:t>
            </w:r>
          </w:p>
        </w:tc>
      </w:tr>
    </w:tbl>
    <w:p w14:paraId="4996316D" w14:textId="77777777" w:rsidR="002D1E35" w:rsidRDefault="002D1E35" w:rsidP="007F77FB"/>
    <w:p w14:paraId="596C9803" w14:textId="24ACB98C" w:rsidR="007F77FB" w:rsidRDefault="007F77FB" w:rsidP="007F77FB">
      <w:pPr>
        <w:pStyle w:val="berschrift1"/>
      </w:pPr>
      <w:bookmarkStart w:id="10" w:name="_Toc128746004"/>
      <w:r>
        <w:t>Anleitung zur Inbetriebnahme der Webseite</w:t>
      </w:r>
      <w:bookmarkEnd w:id="10"/>
    </w:p>
    <w:p w14:paraId="1156F120" w14:textId="77777777" w:rsidR="008C7253" w:rsidRPr="008C7253" w:rsidRDefault="008C7253" w:rsidP="008C7253"/>
    <w:p w14:paraId="760889C6" w14:textId="5A6447FE" w:rsidR="00A52262" w:rsidRDefault="000F4619" w:rsidP="00535A90">
      <w:pPr>
        <w:pStyle w:val="berschrift1"/>
      </w:pPr>
      <w:bookmarkStart w:id="11" w:name="_Toc128746005"/>
      <w:r>
        <w:t>Lessons Learned</w:t>
      </w:r>
      <w:bookmarkEnd w:id="11"/>
    </w:p>
    <w:p w14:paraId="734D441E" w14:textId="77777777" w:rsidR="00BB7D28" w:rsidRDefault="00BB7D28" w:rsidP="00BB7D28">
      <w:r>
        <w:t>Während der Entwicklung dieses Projekts wurden mehrere wichtige Lektionen gelernt. Diese Lektionen haben nicht nur die Qualität des Endprodukts verbessert, sondern auch zur Entwicklung besserer Programmierpraktiken beigetragen.</w:t>
      </w:r>
    </w:p>
    <w:p w14:paraId="763B32B9" w14:textId="77777777" w:rsidR="00BB7D28" w:rsidRDefault="00BB7D28" w:rsidP="00BB7D28"/>
    <w:p w14:paraId="5815DEEA" w14:textId="524369D2" w:rsidR="00BB7D28" w:rsidRDefault="00BB7D28" w:rsidP="00BB7D28">
      <w:r>
        <w:t>Erstens sind die richtige Planung und der richtige Entwurf für den Erfolg eines jeden Projekts von entscheidender Bedeutung. Die Zeit, die man sich für die Erstellung eines soliden Architektur- und Use Case Diagramm nahm, half dabei, den Umfang und die Anforderungen des Projekts zu definieren. Dies ermöglichte eine bessere Verwaltung von Projektzeitplänen und Ressourcen.</w:t>
      </w:r>
    </w:p>
    <w:p w14:paraId="5A158CA6" w14:textId="77777777" w:rsidR="00BB7D28" w:rsidRDefault="00BB7D28" w:rsidP="00BB7D28"/>
    <w:p w14:paraId="07C1ADC0" w14:textId="77777777" w:rsidR="00BB7D28" w:rsidRDefault="00BB7D28" w:rsidP="00BB7D28">
      <w:r>
        <w:lastRenderedPageBreak/>
        <w:t>Zweitens sollte das Testen ein kontinuierlicher Prozess während des gesamten Projekts sein. Durch regelmäßiges Testen einzelner Komponenten und Funktionen sowie des Systems als Ganzes konnten Probleme bereits in einem frühen Stadium des Entwicklungsprozesses erkannt werden. Dies ermöglichte eine schnellere Lösung von Problemen und trug dazu bei, das Auftreten größerer Probleme im weiteren Verlauf zu verhindern.</w:t>
      </w:r>
    </w:p>
    <w:p w14:paraId="2C335261" w14:textId="77777777" w:rsidR="00BB7D28" w:rsidRDefault="00BB7D28" w:rsidP="00BB7D28"/>
    <w:p w14:paraId="47EC0C7C" w14:textId="445EF568" w:rsidR="00BB7D28" w:rsidRDefault="00BB7D28" w:rsidP="00BB7D28">
      <w:r>
        <w:t>Drittens ist die Dokumentation von wesentlicher Bedeutung für die langfristige Pflege der Codebasis. Eine ordnungsgemäße Dokumentation des Codes, einschließlich Kommentaren und klaren Namenskonventionen, trug dazu bei, die Lesbarkeit und Wartbarkeit des Codes zu verbessern.</w:t>
      </w:r>
    </w:p>
    <w:p w14:paraId="45A7C232" w14:textId="77777777" w:rsidR="00BB7D28" w:rsidRDefault="00BB7D28" w:rsidP="00BB7D28"/>
    <w:p w14:paraId="6D82F947" w14:textId="4D4249DB" w:rsidR="00EC1DFB" w:rsidRDefault="00EC1DFB" w:rsidP="00EC1DFB">
      <w:r>
        <w:t>Für die notwendigen Fähigkeiten und Kenntnisse für dieses Projekt, hat der Verfasser zunächst gründlich alle Unterrichtsmaterialien nochmals durchgearbeitet und Recherchen zu den für die Webentwicklung erforderlichen Technologien und Tools durchgeführt. Ich habe Online-Tutorials, Dokumentationen und Foren konsultiert, um mir ein klareres Bild vom Projekt zu machen. Hierbei sind die Technologien HTML, CSS, Bootstrap, PHP und MySQL sehr wichtig gewesen.</w:t>
      </w:r>
    </w:p>
    <w:p w14:paraId="54A21925" w14:textId="77777777" w:rsidR="00EC1DFB" w:rsidRDefault="00EC1DFB" w:rsidP="00EC1DFB"/>
    <w:p w14:paraId="69AB801F" w14:textId="063E0591" w:rsidR="00EC1DFB" w:rsidRDefault="00EC1DFB" w:rsidP="00EC1DFB">
      <w:r>
        <w:t>Außerdem hat der Verfasser bereits einige Erfahrungen von früheren Webprojekten, sowie einige Kenntnisse von der Berufstätigkeit, bevor das Projekt begann. Dies half, mit dem Entwicklungsprozess vertraut zu werden und eventuelle Wissenslücken zu erkennen, die geschlossen werden mussten.</w:t>
      </w:r>
    </w:p>
    <w:p w14:paraId="735F23BD" w14:textId="77777777" w:rsidR="00EC1DFB" w:rsidRDefault="00EC1DFB" w:rsidP="00EC1DFB"/>
    <w:p w14:paraId="23EAFAE1" w14:textId="784ACC5F" w:rsidR="00EC1DFB" w:rsidRDefault="00EC1DFB" w:rsidP="00EC1DFB">
      <w:r>
        <w:t>Im Laufe des Projekts stieß der Verfasser auch auf neue Herausforderungen, bei denen er neue Fähigkeiten aneignen musste. In diesen Situationen nutzte er seine Problemlösungsfähigkeiten und suchte weiterhin nach Ressourcen und Anleitung, um die Hindernisse zu überwinden.</w:t>
      </w:r>
    </w:p>
    <w:p w14:paraId="08A74EE7" w14:textId="77777777" w:rsidR="00EC1DFB" w:rsidRDefault="00EC1DFB" w:rsidP="00EC1DFB"/>
    <w:p w14:paraId="3DD174CA" w14:textId="07B4ACFC" w:rsidR="00BB7D28" w:rsidRDefault="00EC1DFB" w:rsidP="00EC1DFB">
      <w:r>
        <w:t>Zusammenfassend kann man sagen, dass die notwendigen Fähigkeiten und Kenntnisse für die Durchführung dieses Projekts durch eine Kombination aus Forschung, Praxis und Lernen am Arbeitsplatz angeeignet werden konnten.</w:t>
      </w:r>
    </w:p>
    <w:p w14:paraId="7A6E76C9" w14:textId="3870B0CD" w:rsidR="00CF0235" w:rsidRDefault="00BB7D28" w:rsidP="00BB7D28">
      <w:r>
        <w:t>Zusammenfassend lässt sich sagen, dass dieses Projekt eine wertvolle Lernerfahrung war, die die Bedeutung von Planung, Tests, Dokumentation und der Programmierung der Webseite verdeutlicht hat. Diese Lektionen werden zweifellos bei zukünftigen Projekten nützlich sein und die Entwicklungspraktiken auch in Zukunft leiten.</w:t>
      </w:r>
    </w:p>
    <w:p w14:paraId="2A43393F" w14:textId="77777777" w:rsidR="00CF0235" w:rsidRDefault="00CF0235" w:rsidP="00CF0235">
      <w:pPr>
        <w:pStyle w:val="berschrift1"/>
      </w:pPr>
      <w:bookmarkStart w:id="12" w:name="_Toc116309291"/>
      <w:bookmarkStart w:id="13" w:name="_Toc128746006"/>
      <w:r>
        <w:t>Selbstständigkeitserklärung</w:t>
      </w:r>
      <w:bookmarkEnd w:id="12"/>
      <w:bookmarkEnd w:id="13"/>
    </w:p>
    <w:p w14:paraId="6FF7E892" w14:textId="77777777" w:rsidR="00CF0235" w:rsidRDefault="00CF0235" w:rsidP="00CF0235">
      <w:r>
        <w:t xml:space="preserve">Hiermit bestätige ich, Neven </w:t>
      </w:r>
      <w:r w:rsidRPr="001B0692">
        <w:t>Kljajić</w:t>
      </w:r>
      <w:r>
        <w:t>, die Arbeit selbstständig und ohne Hilfe von anderen Personen durchgeführt zu haben. Des Weiteren bestätigt sie hiermit, dass er keine weiteren Quellen, ausser den angegebenen, verwendet zu haben.</w:t>
      </w:r>
    </w:p>
    <w:p w14:paraId="14A21C35" w14:textId="77777777" w:rsidR="00CF0235" w:rsidRDefault="00CF0235" w:rsidP="00CF0235"/>
    <w:p w14:paraId="2A20D7C6" w14:textId="77777777" w:rsidR="00CF0235" w:rsidRDefault="00CF0235" w:rsidP="00CF0235"/>
    <w:p w14:paraId="3A2DF63D" w14:textId="774AA42D" w:rsidR="004F72E6" w:rsidRPr="00CF0235" w:rsidRDefault="00CF0235" w:rsidP="00535A90">
      <w:pPr>
        <w:rPr>
          <w:lang w:val="en-GB"/>
        </w:rPr>
      </w:pPr>
      <w:r w:rsidRPr="00734A0E">
        <w:rPr>
          <w:lang w:val="en-GB"/>
        </w:rPr>
        <w:t xml:space="preserve">Neven Kljajic </w:t>
      </w:r>
      <w:r w:rsidRPr="00734A0E">
        <w:rPr>
          <w:lang w:val="en-GB"/>
        </w:rPr>
        <w:br/>
      </w:r>
      <w:r>
        <w:rPr>
          <w:lang w:val="en-GB"/>
        </w:rPr>
        <w:t>Zürich</w:t>
      </w:r>
      <w:r w:rsidRPr="00734A0E">
        <w:rPr>
          <w:lang w:val="en-GB"/>
        </w:rPr>
        <w:t>, 14. September 2022</w:t>
      </w:r>
    </w:p>
    <w:sectPr w:rsidR="004F72E6" w:rsidRPr="00CF0235" w:rsidSect="00AF15AF">
      <w:headerReference w:type="default" r:id="rId16"/>
      <w:footerReference w:type="default" r:id="rId17"/>
      <w:headerReference w:type="first" r:id="rId18"/>
      <w:footerReference w:type="first" r:id="rId19"/>
      <w:pgSz w:w="11906" w:h="16838" w:code="9"/>
      <w:pgMar w:top="1701" w:right="1134" w:bottom="1134" w:left="1134"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2F91" w14:textId="77777777" w:rsidR="00944D98" w:rsidRDefault="00944D98" w:rsidP="00E324AA">
      <w:pPr>
        <w:spacing w:line="240" w:lineRule="auto"/>
      </w:pPr>
      <w:r>
        <w:separator/>
      </w:r>
    </w:p>
  </w:endnote>
  <w:endnote w:type="continuationSeparator" w:id="0">
    <w:p w14:paraId="3F2A47C2" w14:textId="77777777" w:rsidR="00944D98" w:rsidRDefault="00944D98" w:rsidP="00E324AA">
      <w:pPr>
        <w:spacing w:line="240" w:lineRule="auto"/>
      </w:pPr>
      <w:r>
        <w:continuationSeparator/>
      </w:r>
    </w:p>
  </w:endnote>
  <w:endnote w:type="continuationNotice" w:id="1">
    <w:p w14:paraId="76BC9557" w14:textId="77777777" w:rsidR="00944D98" w:rsidRDefault="00944D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AC53" w14:textId="56969E90"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1204CB">
      <w:rPr>
        <w:noProof/>
      </w:rPr>
      <w:t>Aufgabenverwaltung</w:t>
    </w:r>
    <w:r w:rsidR="001162E2">
      <w:rPr>
        <w:noProof/>
      </w:rPr>
      <w:t>_Praxisarbeit_</w:t>
    </w:r>
    <w:r w:rsidR="001204CB">
      <w:rPr>
        <w:noProof/>
      </w:rPr>
      <w:t>Webtechnologie</w:t>
    </w:r>
    <w:r w:rsidR="002C7601">
      <w:rPr>
        <w:noProof/>
      </w:rPr>
      <w:t>_1</w:t>
    </w:r>
    <w:r w:rsidR="001162E2">
      <w:rPr>
        <w:noProof/>
      </w:rPr>
      <w:t>_Neven.</w:t>
    </w:r>
    <w:r w:rsidR="004418ED">
      <w:rPr>
        <w:noProof/>
      </w:rPr>
      <w:t>pdf</w:t>
    </w:r>
    <w:r>
      <w:rPr>
        <w:noProof/>
      </w:rPr>
      <w:fldChar w:fldCharType="end"/>
    </w:r>
  </w:p>
  <w:p w14:paraId="03F4D7E7" w14:textId="4341C5CC" w:rsidR="00B840C5" w:rsidRPr="004B7B58" w:rsidRDefault="00864B44" w:rsidP="004418ED">
    <w:pPr>
      <w:pStyle w:val="IPSO-LayoutDate-Box"/>
      <w:framePr w:wrap="around" w:hAnchor="page" w:x="7939" w:y="-183"/>
    </w:pPr>
    <w:r>
      <w:fldChar w:fldCharType="begin"/>
    </w:r>
    <w:r>
      <w:instrText xml:space="preserve"> DATE  \@ "dd.MM.yyyy"  \* MERGEFORMAT </w:instrText>
    </w:r>
    <w:r>
      <w:fldChar w:fldCharType="separate"/>
    </w:r>
    <w:r w:rsidR="00D56297">
      <w:t>03.03.2023</w:t>
    </w:r>
    <w:r>
      <w:fldChar w:fldCharType="end"/>
    </w:r>
  </w:p>
  <w:p w14:paraId="630B7409"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NUMPAGES   \* MERGEFORMAT">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22F8" w14:textId="77777777" w:rsidR="00B840C5" w:rsidRPr="00590D30" w:rsidRDefault="00B840C5" w:rsidP="00FA66F5">
    <w:pPr>
      <w:pStyle w:val="Fuzeile"/>
      <w:rPr>
        <w:color w:val="009CC3" w:themeColor="accent2"/>
      </w:rPr>
    </w:pPr>
  </w:p>
  <w:p w14:paraId="76C03DDC" w14:textId="77777777" w:rsidR="00B840C5" w:rsidRDefault="00B840C5" w:rsidP="00FA66F5">
    <w:pPr>
      <w:pStyle w:val="IPSO-LayoutBildungsmarkenPage1"/>
    </w:pPr>
    <w:r w:rsidRPr="00291E6A">
      <w:t xml:space="preserve">ipso! </w:t>
    </w:r>
    <w:r w:rsidRPr="00FA66F5">
      <w:t>Bildungsmarken</w:t>
    </w:r>
  </w:p>
  <w:p w14:paraId="481222D9" w14:textId="77777777" w:rsidR="00B840C5" w:rsidRPr="00590D30" w:rsidRDefault="00FA66F5" w:rsidP="00FA66F5">
    <w:pPr>
      <w:pStyle w:val="Fuzeile"/>
      <w:rPr>
        <w:color w:val="009CC3" w:themeColor="accent2"/>
      </w:rPr>
    </w:pPr>
    <w:r>
      <w:rPr>
        <w:noProof/>
      </w:rPr>
      <w:drawing>
        <wp:inline distT="0" distB="0" distL="0" distR="0" wp14:anchorId="3FC588E2" wp14:editId="18210C16">
          <wp:extent cx="6105614" cy="180474"/>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lum bright="100000"/>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12722" w14:textId="77777777" w:rsidR="00944D98" w:rsidRDefault="00944D98" w:rsidP="00E324AA">
      <w:pPr>
        <w:spacing w:line="240" w:lineRule="auto"/>
      </w:pPr>
      <w:r>
        <w:separator/>
      </w:r>
    </w:p>
  </w:footnote>
  <w:footnote w:type="continuationSeparator" w:id="0">
    <w:p w14:paraId="0088C817" w14:textId="77777777" w:rsidR="00944D98" w:rsidRDefault="00944D98" w:rsidP="00E324AA">
      <w:pPr>
        <w:spacing w:line="240" w:lineRule="auto"/>
      </w:pPr>
      <w:r>
        <w:continuationSeparator/>
      </w:r>
    </w:p>
  </w:footnote>
  <w:footnote w:type="continuationNotice" w:id="1">
    <w:p w14:paraId="752AAF53" w14:textId="77777777" w:rsidR="00944D98" w:rsidRDefault="00944D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DC1C6" w14:textId="77777777" w:rsidR="00B840C5" w:rsidRPr="008A5892" w:rsidRDefault="00B840C5" w:rsidP="00FC269C">
    <w:pPr>
      <w:pStyle w:val="IPSO-LayoutLogo-Box"/>
      <w:framePr w:wrap="notBeside"/>
    </w:pPr>
    <w:r>
      <w:drawing>
        <wp:inline distT="0" distB="0" distL="0" distR="0" wp14:anchorId="5E30E9D2" wp14:editId="1586F376">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238F9954" w14:textId="77777777" w:rsidR="00B840C5" w:rsidRPr="00FA66F5" w:rsidRDefault="00B840C5" w:rsidP="00A15B67">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C6A06" w14:textId="77777777" w:rsidR="00B840C5" w:rsidRDefault="00B840C5" w:rsidP="00FC269C">
    <w:pPr>
      <w:pStyle w:val="IPSO-LayoutLogo-Box"/>
      <w:framePr w:wrap="notBeside"/>
    </w:pPr>
    <w:r>
      <w:drawing>
        <wp:inline distT="0" distB="0" distL="0" distR="0" wp14:anchorId="7536A4FF" wp14:editId="4C64AE24">
          <wp:extent cx="1798563" cy="391160"/>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Lst>
                  </a:blip>
                  <a:stretch>
                    <a:fillRect/>
                  </a:stretch>
                </pic:blipFill>
                <pic:spPr>
                  <a:xfrm>
                    <a:off x="0" y="0"/>
                    <a:ext cx="1798563" cy="391160"/>
                  </a:xfrm>
                  <a:prstGeom prst="rect">
                    <a:avLst/>
                  </a:prstGeom>
                </pic:spPr>
              </pic:pic>
            </a:graphicData>
          </a:graphic>
        </wp:inline>
      </w:drawing>
    </w:r>
  </w:p>
  <w:p w14:paraId="15BC3642" w14:textId="77777777" w:rsidR="00B840C5" w:rsidRPr="00590D30" w:rsidRDefault="00FA66F5" w:rsidP="00A15B67">
    <w:pPr>
      <w:rPr>
        <w:color w:val="009CC3" w:themeColor="accent2"/>
      </w:rPr>
    </w:pPr>
    <w:r w:rsidRPr="00590D30">
      <w:rPr>
        <w:noProof/>
        <w:color w:val="009CC3" w:themeColor="accent2"/>
      </w:rPr>
      <mc:AlternateContent>
        <mc:Choice Requires="wpg">
          <w:drawing>
            <wp:anchor distT="0" distB="0" distL="114300" distR="114300" simplePos="0" relativeHeight="251658241" behindDoc="1" locked="0" layoutInCell="1" allowOverlap="1" wp14:anchorId="4D797D4F" wp14:editId="48C91E8F">
              <wp:simplePos x="0" y="0"/>
              <wp:positionH relativeFrom="page">
                <wp:posOffset>1002665</wp:posOffset>
              </wp:positionH>
              <wp:positionV relativeFrom="paragraph">
                <wp:posOffset>1566373</wp:posOffset>
              </wp:positionV>
              <wp:extent cx="1141200" cy="5688000"/>
              <wp:effectExtent l="0" t="0" r="1905" b="8255"/>
              <wp:wrapNone/>
              <wp:docPr id="33" name="Gruppieren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41200" cy="5688000"/>
                        <a:chOff x="0" y="0"/>
                        <a:chExt cx="648000" cy="3224450"/>
                      </a:xfrm>
                    </wpg:grpSpPr>
                    <wps:wsp>
                      <wps:cNvPr id="42" name="Rechteck 42"/>
                      <wps:cNvSpPr/>
                      <wps:spPr>
                        <a:xfrm>
                          <a:off x="71972" y="0"/>
                          <a:ext cx="504056" cy="216056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Ellipse 45"/>
                      <wps:cNvSpPr/>
                      <wps:spPr>
                        <a:xfrm>
                          <a:off x="0" y="2576450"/>
                          <a:ext cx="648000" cy="64800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824423F">
            <v:group id="Gruppieren 15" style="position:absolute;margin-left:78.95pt;margin-top:123.35pt;width:89.85pt;height:447.85pt;z-index:-251656192;mso-position-horizontal-relative:page" coordsize="6480,32244" o:spid="_x0000_s1026" w14:anchorId="053987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">
              <o:lock v:ext="edit" aspectratio="t"/>
              <v:rect id="Rechteck 42" style="position:absolute;left:719;width:5041;height:21605;visibility:visible;mso-wrap-style:square;v-text-anchor:middle" o:spid="_x0000_s1027" fillcolor="#cdda44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"/>
              <v:oval id="Ellipse 45" style="position:absolute;top:25764;width:6480;height:6480;visibility:visible;mso-wrap-style:square;v-text-anchor:middle" o:spid="_x0000_s1028" fillcolor="#cdda44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"/>
              <w10:wrap anchorx="page"/>
            </v:group>
          </w:pict>
        </mc:Fallback>
      </mc:AlternateContent>
    </w:r>
    <w:r w:rsidRPr="00590D30">
      <w:rPr>
        <w:noProof/>
        <w:color w:val="009CC3" w:themeColor="accent2"/>
      </w:rPr>
      <mc:AlternateContent>
        <mc:Choice Requires="wps">
          <w:drawing>
            <wp:anchor distT="0" distB="0" distL="114300" distR="114300" simplePos="0" relativeHeight="251658240" behindDoc="1" locked="1" layoutInCell="1" allowOverlap="1" wp14:anchorId="66A62C23" wp14:editId="0FF832E7">
              <wp:simplePos x="0" y="0"/>
              <wp:positionH relativeFrom="page">
                <wp:align>left</wp:align>
              </wp:positionH>
              <wp:positionV relativeFrom="page">
                <wp:align>top</wp:align>
              </wp:positionV>
              <wp:extent cx="7560000" cy="10692000"/>
              <wp:effectExtent l="0" t="0" r="3175" b="0"/>
              <wp:wrapNone/>
              <wp:docPr id="26" name="Rechteck 26"/>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accent2"/>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8B38205">
            <v:rect id="Rechteck 26" style="position:absolute;margin-left:0;margin-top:0;width:595.3pt;height:841.9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spid="_x0000_s1026" fillcolor="#009cc3 [3205]" stroked="f" strokeweight=".5pt" w14:anchorId="517BD5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1"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2" w15:restartNumberingAfterBreak="0">
    <w:nsid w:val="12462DF0"/>
    <w:multiLevelType w:val="multilevel"/>
    <w:tmpl w:val="757CAFB4"/>
    <w:numStyleLink w:val="List-Bullet"/>
  </w:abstractNum>
  <w:abstractNum w:abstractNumId="13"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4"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5"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6" w15:restartNumberingAfterBreak="0">
    <w:nsid w:val="2A2A4E1D"/>
    <w:multiLevelType w:val="multilevel"/>
    <w:tmpl w:val="F1D2884C"/>
    <w:numStyleLink w:val="List-Table"/>
  </w:abstractNum>
  <w:abstractNum w:abstractNumId="17" w15:restartNumberingAfterBreak="0">
    <w:nsid w:val="34611F31"/>
    <w:multiLevelType w:val="multilevel"/>
    <w:tmpl w:val="F1D2884C"/>
    <w:numStyleLink w:val="List-Table"/>
  </w:abstractNum>
  <w:abstractNum w:abstractNumId="18" w15:restartNumberingAfterBreak="0">
    <w:nsid w:val="42882CC3"/>
    <w:multiLevelType w:val="multilevel"/>
    <w:tmpl w:val="E20C999C"/>
    <w:styleLink w:val="List-Heading"/>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19" w15:restartNumberingAfterBreak="0">
    <w:nsid w:val="4A5271E0"/>
    <w:multiLevelType w:val="hybridMultilevel"/>
    <w:tmpl w:val="CE7ADB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E567EA7"/>
    <w:multiLevelType w:val="multilevel"/>
    <w:tmpl w:val="E20C999C"/>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2"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4F03784"/>
    <w:multiLevelType w:val="multilevel"/>
    <w:tmpl w:val="757CAFB4"/>
    <w:numStyleLink w:val="List-Bullet"/>
  </w:abstractNum>
  <w:abstractNum w:abstractNumId="25" w15:restartNumberingAfterBreak="0">
    <w:nsid w:val="58156619"/>
    <w:multiLevelType w:val="hybridMultilevel"/>
    <w:tmpl w:val="236EBAA0"/>
    <w:lvl w:ilvl="0" w:tplc="645C893C">
      <w:start w:val="5"/>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FBD300F"/>
    <w:multiLevelType w:val="multilevel"/>
    <w:tmpl w:val="757CAFB4"/>
    <w:numStyleLink w:val="List-Bullet"/>
  </w:abstractNum>
  <w:abstractNum w:abstractNumId="27" w15:restartNumberingAfterBreak="0">
    <w:nsid w:val="64B118CE"/>
    <w:multiLevelType w:val="hybridMultilevel"/>
    <w:tmpl w:val="ECF4D854"/>
    <w:lvl w:ilvl="0" w:tplc="5E7E64DC">
      <w:start w:val="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70D1A00"/>
    <w:multiLevelType w:val="multilevel"/>
    <w:tmpl w:val="757CAFB4"/>
    <w:numStyleLink w:val="List-Bullet"/>
  </w:abstractNum>
  <w:num w:numId="1" w16cid:durableId="86002242">
    <w:abstractNumId w:val="9"/>
  </w:num>
  <w:num w:numId="2" w16cid:durableId="814418056">
    <w:abstractNumId w:val="7"/>
  </w:num>
  <w:num w:numId="3" w16cid:durableId="548034070">
    <w:abstractNumId w:val="6"/>
  </w:num>
  <w:num w:numId="4" w16cid:durableId="1713917842">
    <w:abstractNumId w:val="5"/>
  </w:num>
  <w:num w:numId="5" w16cid:durableId="380326948">
    <w:abstractNumId w:val="4"/>
  </w:num>
  <w:num w:numId="6" w16cid:durableId="1452506338">
    <w:abstractNumId w:val="14"/>
  </w:num>
  <w:num w:numId="7" w16cid:durableId="1930887610">
    <w:abstractNumId w:val="11"/>
  </w:num>
  <w:num w:numId="8" w16cid:durableId="405038386">
    <w:abstractNumId w:val="8"/>
  </w:num>
  <w:num w:numId="9" w16cid:durableId="1922984671">
    <w:abstractNumId w:val="3"/>
  </w:num>
  <w:num w:numId="10" w16cid:durableId="1688602859">
    <w:abstractNumId w:val="2"/>
  </w:num>
  <w:num w:numId="11" w16cid:durableId="983435217">
    <w:abstractNumId w:val="1"/>
  </w:num>
  <w:num w:numId="12" w16cid:durableId="1384259114">
    <w:abstractNumId w:val="0"/>
  </w:num>
  <w:num w:numId="13" w16cid:durableId="1904900293">
    <w:abstractNumId w:val="18"/>
  </w:num>
  <w:num w:numId="14" w16cid:durableId="1216701376">
    <w:abstractNumId w:val="11"/>
  </w:num>
  <w:num w:numId="15" w16cid:durableId="623390508">
    <w:abstractNumId w:val="15"/>
  </w:num>
  <w:num w:numId="16" w16cid:durableId="500194367">
    <w:abstractNumId w:val="15"/>
  </w:num>
  <w:num w:numId="17" w16cid:durableId="1614633053">
    <w:abstractNumId w:val="21"/>
  </w:num>
  <w:num w:numId="18" w16cid:durableId="554893377">
    <w:abstractNumId w:val="13"/>
  </w:num>
  <w:num w:numId="19" w16cid:durableId="1616668241">
    <w:abstractNumId w:val="16"/>
  </w:num>
  <w:num w:numId="20" w16cid:durableId="812406444">
    <w:abstractNumId w:val="23"/>
  </w:num>
  <w:num w:numId="21" w16cid:durableId="1052463676">
    <w:abstractNumId w:val="28"/>
  </w:num>
  <w:num w:numId="22" w16cid:durableId="78983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767567">
    <w:abstractNumId w:val="24"/>
  </w:num>
  <w:num w:numId="24" w16cid:durableId="164978934">
    <w:abstractNumId w:val="26"/>
  </w:num>
  <w:num w:numId="25" w16cid:durableId="1583220300">
    <w:abstractNumId w:val="12"/>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678775970">
    <w:abstractNumId w:val="20"/>
  </w:num>
  <w:num w:numId="27" w16cid:durableId="1692954549">
    <w:abstractNumId w:val="17"/>
  </w:num>
  <w:num w:numId="28" w16cid:durableId="1635453064">
    <w:abstractNumId w:val="22"/>
  </w:num>
  <w:num w:numId="29" w16cid:durableId="733892495">
    <w:abstractNumId w:val="10"/>
  </w:num>
  <w:num w:numId="30" w16cid:durableId="838303666">
    <w:abstractNumId w:val="19"/>
  </w:num>
  <w:num w:numId="31" w16cid:durableId="906650259">
    <w:abstractNumId w:val="27"/>
  </w:num>
  <w:num w:numId="32" w16cid:durableId="1422145086">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8A"/>
    <w:rsid w:val="00001B16"/>
    <w:rsid w:val="00004E18"/>
    <w:rsid w:val="00006524"/>
    <w:rsid w:val="00010C5D"/>
    <w:rsid w:val="0001165E"/>
    <w:rsid w:val="0001237F"/>
    <w:rsid w:val="0001324D"/>
    <w:rsid w:val="000141C2"/>
    <w:rsid w:val="00016DB6"/>
    <w:rsid w:val="000213B1"/>
    <w:rsid w:val="00026DA6"/>
    <w:rsid w:val="000313A1"/>
    <w:rsid w:val="00033095"/>
    <w:rsid w:val="00035C05"/>
    <w:rsid w:val="00046B63"/>
    <w:rsid w:val="00050A22"/>
    <w:rsid w:val="00053F2A"/>
    <w:rsid w:val="00057F46"/>
    <w:rsid w:val="000616BD"/>
    <w:rsid w:val="00063A66"/>
    <w:rsid w:val="000672B9"/>
    <w:rsid w:val="00073EE5"/>
    <w:rsid w:val="000746B9"/>
    <w:rsid w:val="00077BE5"/>
    <w:rsid w:val="000855C3"/>
    <w:rsid w:val="000863E3"/>
    <w:rsid w:val="00086A8E"/>
    <w:rsid w:val="0008700C"/>
    <w:rsid w:val="000917F9"/>
    <w:rsid w:val="00092179"/>
    <w:rsid w:val="0009435F"/>
    <w:rsid w:val="00097B3C"/>
    <w:rsid w:val="000A2442"/>
    <w:rsid w:val="000A2A80"/>
    <w:rsid w:val="000A2AF3"/>
    <w:rsid w:val="000A44A4"/>
    <w:rsid w:val="000A6FEC"/>
    <w:rsid w:val="000B53C5"/>
    <w:rsid w:val="000C47D2"/>
    <w:rsid w:val="000D2233"/>
    <w:rsid w:val="000E1F26"/>
    <w:rsid w:val="000F2E1E"/>
    <w:rsid w:val="000F4619"/>
    <w:rsid w:val="000F6670"/>
    <w:rsid w:val="00100F2B"/>
    <w:rsid w:val="0010169D"/>
    <w:rsid w:val="00104D22"/>
    <w:rsid w:val="0010677F"/>
    <w:rsid w:val="00106A65"/>
    <w:rsid w:val="0010735C"/>
    <w:rsid w:val="0011051F"/>
    <w:rsid w:val="001111C5"/>
    <w:rsid w:val="00113179"/>
    <w:rsid w:val="00113448"/>
    <w:rsid w:val="001136D4"/>
    <w:rsid w:val="001138C9"/>
    <w:rsid w:val="001162E2"/>
    <w:rsid w:val="00117C47"/>
    <w:rsid w:val="001204CB"/>
    <w:rsid w:val="001209BF"/>
    <w:rsid w:val="00121205"/>
    <w:rsid w:val="00140747"/>
    <w:rsid w:val="00143450"/>
    <w:rsid w:val="00150FD1"/>
    <w:rsid w:val="00154A03"/>
    <w:rsid w:val="00171235"/>
    <w:rsid w:val="00174951"/>
    <w:rsid w:val="00174C2F"/>
    <w:rsid w:val="001750D4"/>
    <w:rsid w:val="0018104D"/>
    <w:rsid w:val="00195D12"/>
    <w:rsid w:val="001A0EB9"/>
    <w:rsid w:val="001A3AE4"/>
    <w:rsid w:val="001A55BF"/>
    <w:rsid w:val="001B0527"/>
    <w:rsid w:val="001B171E"/>
    <w:rsid w:val="001B5EA5"/>
    <w:rsid w:val="001B6B1D"/>
    <w:rsid w:val="001C2465"/>
    <w:rsid w:val="001C25F1"/>
    <w:rsid w:val="001C26A5"/>
    <w:rsid w:val="001C2A41"/>
    <w:rsid w:val="001D0E3F"/>
    <w:rsid w:val="001D157B"/>
    <w:rsid w:val="001D29A8"/>
    <w:rsid w:val="001D3944"/>
    <w:rsid w:val="001D5D02"/>
    <w:rsid w:val="001E013D"/>
    <w:rsid w:val="001E20CC"/>
    <w:rsid w:val="001E2992"/>
    <w:rsid w:val="001E5869"/>
    <w:rsid w:val="001F38E7"/>
    <w:rsid w:val="001F46D5"/>
    <w:rsid w:val="001F702A"/>
    <w:rsid w:val="00201D36"/>
    <w:rsid w:val="0020318C"/>
    <w:rsid w:val="0020463B"/>
    <w:rsid w:val="00205CCD"/>
    <w:rsid w:val="00207C6B"/>
    <w:rsid w:val="00211D40"/>
    <w:rsid w:val="00211FDD"/>
    <w:rsid w:val="00213816"/>
    <w:rsid w:val="002159DE"/>
    <w:rsid w:val="00217C68"/>
    <w:rsid w:val="00221614"/>
    <w:rsid w:val="00221CF6"/>
    <w:rsid w:val="0022311C"/>
    <w:rsid w:val="0022379D"/>
    <w:rsid w:val="00225AC2"/>
    <w:rsid w:val="00237461"/>
    <w:rsid w:val="00242F10"/>
    <w:rsid w:val="00243232"/>
    <w:rsid w:val="0024692B"/>
    <w:rsid w:val="0025181A"/>
    <w:rsid w:val="00255BB7"/>
    <w:rsid w:val="002656C6"/>
    <w:rsid w:val="00266377"/>
    <w:rsid w:val="002669D7"/>
    <w:rsid w:val="00266C34"/>
    <w:rsid w:val="002675CB"/>
    <w:rsid w:val="00280DDE"/>
    <w:rsid w:val="00280E54"/>
    <w:rsid w:val="00291154"/>
    <w:rsid w:val="00291E6A"/>
    <w:rsid w:val="00293F5A"/>
    <w:rsid w:val="002973DB"/>
    <w:rsid w:val="00297AE3"/>
    <w:rsid w:val="002A04B6"/>
    <w:rsid w:val="002A2E60"/>
    <w:rsid w:val="002A3CC4"/>
    <w:rsid w:val="002A4331"/>
    <w:rsid w:val="002A7890"/>
    <w:rsid w:val="002A7D2D"/>
    <w:rsid w:val="002C21D5"/>
    <w:rsid w:val="002C46D5"/>
    <w:rsid w:val="002C7601"/>
    <w:rsid w:val="002D0C48"/>
    <w:rsid w:val="002D0E53"/>
    <w:rsid w:val="002D0F9E"/>
    <w:rsid w:val="002D188F"/>
    <w:rsid w:val="002D1E35"/>
    <w:rsid w:val="002D1EF6"/>
    <w:rsid w:val="002D24C8"/>
    <w:rsid w:val="002E1F5A"/>
    <w:rsid w:val="002E6F62"/>
    <w:rsid w:val="002E7AEE"/>
    <w:rsid w:val="00302DE6"/>
    <w:rsid w:val="00307D38"/>
    <w:rsid w:val="0031752F"/>
    <w:rsid w:val="0032075C"/>
    <w:rsid w:val="003210F3"/>
    <w:rsid w:val="003250A5"/>
    <w:rsid w:val="003254A1"/>
    <w:rsid w:val="00327845"/>
    <w:rsid w:val="00331FFC"/>
    <w:rsid w:val="0033201F"/>
    <w:rsid w:val="003327AF"/>
    <w:rsid w:val="003350C4"/>
    <w:rsid w:val="0034238B"/>
    <w:rsid w:val="0034713E"/>
    <w:rsid w:val="00350395"/>
    <w:rsid w:val="0035292E"/>
    <w:rsid w:val="0035681D"/>
    <w:rsid w:val="00367DC6"/>
    <w:rsid w:val="00370DB5"/>
    <w:rsid w:val="00371124"/>
    <w:rsid w:val="003768D3"/>
    <w:rsid w:val="003776FF"/>
    <w:rsid w:val="00385E89"/>
    <w:rsid w:val="0038623D"/>
    <w:rsid w:val="003903C6"/>
    <w:rsid w:val="00390E75"/>
    <w:rsid w:val="003951CE"/>
    <w:rsid w:val="003974E0"/>
    <w:rsid w:val="00397630"/>
    <w:rsid w:val="003A40AC"/>
    <w:rsid w:val="003B0D2E"/>
    <w:rsid w:val="003B2105"/>
    <w:rsid w:val="003B32DE"/>
    <w:rsid w:val="003B3CBC"/>
    <w:rsid w:val="003B70C2"/>
    <w:rsid w:val="003C215C"/>
    <w:rsid w:val="003C62FF"/>
    <w:rsid w:val="003C6AE1"/>
    <w:rsid w:val="003C7DD9"/>
    <w:rsid w:val="003D04C8"/>
    <w:rsid w:val="003D7D85"/>
    <w:rsid w:val="003E0741"/>
    <w:rsid w:val="003E2C4B"/>
    <w:rsid w:val="003E2CE0"/>
    <w:rsid w:val="003E2E84"/>
    <w:rsid w:val="003E553E"/>
    <w:rsid w:val="003F148A"/>
    <w:rsid w:val="003F40DB"/>
    <w:rsid w:val="003F4E2A"/>
    <w:rsid w:val="003F5700"/>
    <w:rsid w:val="004008DD"/>
    <w:rsid w:val="00406421"/>
    <w:rsid w:val="004117D3"/>
    <w:rsid w:val="004166EF"/>
    <w:rsid w:val="00420EE0"/>
    <w:rsid w:val="004214DD"/>
    <w:rsid w:val="00423D17"/>
    <w:rsid w:val="00435538"/>
    <w:rsid w:val="00437A33"/>
    <w:rsid w:val="004418ED"/>
    <w:rsid w:val="0044207B"/>
    <w:rsid w:val="00446C5C"/>
    <w:rsid w:val="00450089"/>
    <w:rsid w:val="0045094D"/>
    <w:rsid w:val="004561A2"/>
    <w:rsid w:val="00456341"/>
    <w:rsid w:val="004605F3"/>
    <w:rsid w:val="004617A6"/>
    <w:rsid w:val="00464AE9"/>
    <w:rsid w:val="00465F16"/>
    <w:rsid w:val="00477AF6"/>
    <w:rsid w:val="00480A97"/>
    <w:rsid w:val="00481583"/>
    <w:rsid w:val="004835DC"/>
    <w:rsid w:val="004901FE"/>
    <w:rsid w:val="00490709"/>
    <w:rsid w:val="00491EC3"/>
    <w:rsid w:val="0049526D"/>
    <w:rsid w:val="0049699F"/>
    <w:rsid w:val="004972C3"/>
    <w:rsid w:val="004A464E"/>
    <w:rsid w:val="004A5531"/>
    <w:rsid w:val="004A7CB0"/>
    <w:rsid w:val="004B0DF8"/>
    <w:rsid w:val="004B15D3"/>
    <w:rsid w:val="004B7B58"/>
    <w:rsid w:val="004D05EC"/>
    <w:rsid w:val="004D1292"/>
    <w:rsid w:val="004D5565"/>
    <w:rsid w:val="004E084B"/>
    <w:rsid w:val="004E183E"/>
    <w:rsid w:val="004E2178"/>
    <w:rsid w:val="004E222C"/>
    <w:rsid w:val="004E2A82"/>
    <w:rsid w:val="004E3B9F"/>
    <w:rsid w:val="004E7AB2"/>
    <w:rsid w:val="004E7DFE"/>
    <w:rsid w:val="004F2533"/>
    <w:rsid w:val="004F3F15"/>
    <w:rsid w:val="004F4640"/>
    <w:rsid w:val="004F6CB6"/>
    <w:rsid w:val="004F72E6"/>
    <w:rsid w:val="00501B64"/>
    <w:rsid w:val="00505CDC"/>
    <w:rsid w:val="005069AB"/>
    <w:rsid w:val="0051036F"/>
    <w:rsid w:val="0051145E"/>
    <w:rsid w:val="00511E41"/>
    <w:rsid w:val="00512A57"/>
    <w:rsid w:val="005163B0"/>
    <w:rsid w:val="0052139D"/>
    <w:rsid w:val="00522423"/>
    <w:rsid w:val="00522BA2"/>
    <w:rsid w:val="0052568E"/>
    <w:rsid w:val="00527B21"/>
    <w:rsid w:val="0053499A"/>
    <w:rsid w:val="0053572A"/>
    <w:rsid w:val="00535A90"/>
    <w:rsid w:val="00550D97"/>
    <w:rsid w:val="00551505"/>
    <w:rsid w:val="00551654"/>
    <w:rsid w:val="005565D8"/>
    <w:rsid w:val="00556AAD"/>
    <w:rsid w:val="00556B9E"/>
    <w:rsid w:val="0056314F"/>
    <w:rsid w:val="005650B7"/>
    <w:rsid w:val="005679C0"/>
    <w:rsid w:val="00570C3C"/>
    <w:rsid w:val="00571DA9"/>
    <w:rsid w:val="005723B0"/>
    <w:rsid w:val="005819AA"/>
    <w:rsid w:val="005840EF"/>
    <w:rsid w:val="00590D30"/>
    <w:rsid w:val="00592358"/>
    <w:rsid w:val="0059731B"/>
    <w:rsid w:val="005B1B10"/>
    <w:rsid w:val="005B326B"/>
    <w:rsid w:val="005B4BBF"/>
    <w:rsid w:val="005B5369"/>
    <w:rsid w:val="005B6DF7"/>
    <w:rsid w:val="005C603F"/>
    <w:rsid w:val="005C6F3E"/>
    <w:rsid w:val="005D442C"/>
    <w:rsid w:val="005D4A9C"/>
    <w:rsid w:val="005D7774"/>
    <w:rsid w:val="005E18F7"/>
    <w:rsid w:val="005E608C"/>
    <w:rsid w:val="005E7ABA"/>
    <w:rsid w:val="005F5B32"/>
    <w:rsid w:val="005F6EB3"/>
    <w:rsid w:val="005F70AC"/>
    <w:rsid w:val="006076CC"/>
    <w:rsid w:val="006349F6"/>
    <w:rsid w:val="00634D51"/>
    <w:rsid w:val="00635B10"/>
    <w:rsid w:val="00637EEE"/>
    <w:rsid w:val="00637FD0"/>
    <w:rsid w:val="00642CFC"/>
    <w:rsid w:val="006562C1"/>
    <w:rsid w:val="006611BB"/>
    <w:rsid w:val="00662E42"/>
    <w:rsid w:val="006648B7"/>
    <w:rsid w:val="00665116"/>
    <w:rsid w:val="00672E24"/>
    <w:rsid w:val="00676A48"/>
    <w:rsid w:val="006813A6"/>
    <w:rsid w:val="00683423"/>
    <w:rsid w:val="00687F08"/>
    <w:rsid w:val="00692DBB"/>
    <w:rsid w:val="00693023"/>
    <w:rsid w:val="00696A85"/>
    <w:rsid w:val="00697351"/>
    <w:rsid w:val="006A0A7E"/>
    <w:rsid w:val="006A3008"/>
    <w:rsid w:val="006A3B0B"/>
    <w:rsid w:val="006A3C67"/>
    <w:rsid w:val="006A4246"/>
    <w:rsid w:val="006B05FB"/>
    <w:rsid w:val="006B09D1"/>
    <w:rsid w:val="006B103A"/>
    <w:rsid w:val="006B25E8"/>
    <w:rsid w:val="006C11FC"/>
    <w:rsid w:val="006C1293"/>
    <w:rsid w:val="006C2866"/>
    <w:rsid w:val="006C3B51"/>
    <w:rsid w:val="006C436B"/>
    <w:rsid w:val="006C5D16"/>
    <w:rsid w:val="006D3955"/>
    <w:rsid w:val="006D56BB"/>
    <w:rsid w:val="006D6A26"/>
    <w:rsid w:val="006D78F5"/>
    <w:rsid w:val="006E1111"/>
    <w:rsid w:val="006E2503"/>
    <w:rsid w:val="006E2999"/>
    <w:rsid w:val="006E329B"/>
    <w:rsid w:val="006F3769"/>
    <w:rsid w:val="006F5A0B"/>
    <w:rsid w:val="006F7D9E"/>
    <w:rsid w:val="007043DA"/>
    <w:rsid w:val="00717699"/>
    <w:rsid w:val="00725F59"/>
    <w:rsid w:val="007356E6"/>
    <w:rsid w:val="00736382"/>
    <w:rsid w:val="007562CE"/>
    <w:rsid w:val="007625AC"/>
    <w:rsid w:val="00765596"/>
    <w:rsid w:val="007659EF"/>
    <w:rsid w:val="00766982"/>
    <w:rsid w:val="007742F6"/>
    <w:rsid w:val="00775670"/>
    <w:rsid w:val="00785252"/>
    <w:rsid w:val="0079211A"/>
    <w:rsid w:val="00792151"/>
    <w:rsid w:val="00793F9A"/>
    <w:rsid w:val="007A120E"/>
    <w:rsid w:val="007A1876"/>
    <w:rsid w:val="007A229D"/>
    <w:rsid w:val="007A4B2C"/>
    <w:rsid w:val="007A55DB"/>
    <w:rsid w:val="007B47F3"/>
    <w:rsid w:val="007C2A6E"/>
    <w:rsid w:val="007C3333"/>
    <w:rsid w:val="007C768D"/>
    <w:rsid w:val="007D09CA"/>
    <w:rsid w:val="007D154F"/>
    <w:rsid w:val="007D34D1"/>
    <w:rsid w:val="007D6D1C"/>
    <w:rsid w:val="007E1C89"/>
    <w:rsid w:val="007E5261"/>
    <w:rsid w:val="007E627C"/>
    <w:rsid w:val="007F03C8"/>
    <w:rsid w:val="007F48B1"/>
    <w:rsid w:val="007F77FB"/>
    <w:rsid w:val="008042A4"/>
    <w:rsid w:val="0080460E"/>
    <w:rsid w:val="0080699B"/>
    <w:rsid w:val="00810F4B"/>
    <w:rsid w:val="00811FBD"/>
    <w:rsid w:val="008169A8"/>
    <w:rsid w:val="00823086"/>
    <w:rsid w:val="008255E2"/>
    <w:rsid w:val="00833AE2"/>
    <w:rsid w:val="008343AB"/>
    <w:rsid w:val="00837897"/>
    <w:rsid w:val="00840F2A"/>
    <w:rsid w:val="008410E7"/>
    <w:rsid w:val="00850F2E"/>
    <w:rsid w:val="00854004"/>
    <w:rsid w:val="00855F1A"/>
    <w:rsid w:val="0085684C"/>
    <w:rsid w:val="00856E17"/>
    <w:rsid w:val="00860B9A"/>
    <w:rsid w:val="00862073"/>
    <w:rsid w:val="008626D2"/>
    <w:rsid w:val="00864B44"/>
    <w:rsid w:val="00864F44"/>
    <w:rsid w:val="00866337"/>
    <w:rsid w:val="00867FCC"/>
    <w:rsid w:val="00870628"/>
    <w:rsid w:val="008710D3"/>
    <w:rsid w:val="00874E29"/>
    <w:rsid w:val="008809AF"/>
    <w:rsid w:val="00883181"/>
    <w:rsid w:val="00885008"/>
    <w:rsid w:val="008877E7"/>
    <w:rsid w:val="0089238F"/>
    <w:rsid w:val="00892C33"/>
    <w:rsid w:val="008933F9"/>
    <w:rsid w:val="00895280"/>
    <w:rsid w:val="008A56D3"/>
    <w:rsid w:val="008A5892"/>
    <w:rsid w:val="008A7081"/>
    <w:rsid w:val="008B094A"/>
    <w:rsid w:val="008C2712"/>
    <w:rsid w:val="008C7253"/>
    <w:rsid w:val="008D202B"/>
    <w:rsid w:val="008D723D"/>
    <w:rsid w:val="008E6B7A"/>
    <w:rsid w:val="008F07E2"/>
    <w:rsid w:val="008F0E8F"/>
    <w:rsid w:val="008F12E2"/>
    <w:rsid w:val="008F62D5"/>
    <w:rsid w:val="009011E2"/>
    <w:rsid w:val="00904D43"/>
    <w:rsid w:val="00905E64"/>
    <w:rsid w:val="009109BD"/>
    <w:rsid w:val="00914D47"/>
    <w:rsid w:val="00914F0E"/>
    <w:rsid w:val="009221D7"/>
    <w:rsid w:val="009229CC"/>
    <w:rsid w:val="009323CA"/>
    <w:rsid w:val="00935A56"/>
    <w:rsid w:val="009429DA"/>
    <w:rsid w:val="009429EF"/>
    <w:rsid w:val="009435A6"/>
    <w:rsid w:val="00944D98"/>
    <w:rsid w:val="0094760F"/>
    <w:rsid w:val="00952E64"/>
    <w:rsid w:val="00964F9D"/>
    <w:rsid w:val="009666BB"/>
    <w:rsid w:val="00971ACF"/>
    <w:rsid w:val="0098156A"/>
    <w:rsid w:val="009838DD"/>
    <w:rsid w:val="00986222"/>
    <w:rsid w:val="009868F1"/>
    <w:rsid w:val="009869BF"/>
    <w:rsid w:val="00987B0D"/>
    <w:rsid w:val="00987BF1"/>
    <w:rsid w:val="009920E7"/>
    <w:rsid w:val="00994BC7"/>
    <w:rsid w:val="00997394"/>
    <w:rsid w:val="009A281E"/>
    <w:rsid w:val="009A33BA"/>
    <w:rsid w:val="009B686C"/>
    <w:rsid w:val="009B786F"/>
    <w:rsid w:val="009C1DCC"/>
    <w:rsid w:val="009C64D1"/>
    <w:rsid w:val="009D66E5"/>
    <w:rsid w:val="009E45D9"/>
    <w:rsid w:val="009E667B"/>
    <w:rsid w:val="009F4685"/>
    <w:rsid w:val="009F4CC1"/>
    <w:rsid w:val="00A00073"/>
    <w:rsid w:val="00A00B33"/>
    <w:rsid w:val="00A064C9"/>
    <w:rsid w:val="00A0727E"/>
    <w:rsid w:val="00A113AC"/>
    <w:rsid w:val="00A12905"/>
    <w:rsid w:val="00A152A4"/>
    <w:rsid w:val="00A159D5"/>
    <w:rsid w:val="00A15B67"/>
    <w:rsid w:val="00A22623"/>
    <w:rsid w:val="00A22BED"/>
    <w:rsid w:val="00A30DEC"/>
    <w:rsid w:val="00A32D8F"/>
    <w:rsid w:val="00A3424D"/>
    <w:rsid w:val="00A34F3C"/>
    <w:rsid w:val="00A3524C"/>
    <w:rsid w:val="00A3624E"/>
    <w:rsid w:val="00A413FF"/>
    <w:rsid w:val="00A42F2E"/>
    <w:rsid w:val="00A43AD5"/>
    <w:rsid w:val="00A44291"/>
    <w:rsid w:val="00A47D29"/>
    <w:rsid w:val="00A50CB9"/>
    <w:rsid w:val="00A50D63"/>
    <w:rsid w:val="00A52262"/>
    <w:rsid w:val="00A52389"/>
    <w:rsid w:val="00A52B0A"/>
    <w:rsid w:val="00A57EB5"/>
    <w:rsid w:val="00A6245E"/>
    <w:rsid w:val="00A626A5"/>
    <w:rsid w:val="00A64B69"/>
    <w:rsid w:val="00A6632A"/>
    <w:rsid w:val="00A67B97"/>
    <w:rsid w:val="00A70E68"/>
    <w:rsid w:val="00A72B6F"/>
    <w:rsid w:val="00A74E0E"/>
    <w:rsid w:val="00A8343D"/>
    <w:rsid w:val="00A85F94"/>
    <w:rsid w:val="00A95562"/>
    <w:rsid w:val="00A957D8"/>
    <w:rsid w:val="00A968F4"/>
    <w:rsid w:val="00AA5BCF"/>
    <w:rsid w:val="00AA5FB3"/>
    <w:rsid w:val="00AA7A6E"/>
    <w:rsid w:val="00AB1753"/>
    <w:rsid w:val="00AB568B"/>
    <w:rsid w:val="00AC4E4A"/>
    <w:rsid w:val="00AD2474"/>
    <w:rsid w:val="00AD2BAE"/>
    <w:rsid w:val="00AD5E0C"/>
    <w:rsid w:val="00AD6CB4"/>
    <w:rsid w:val="00AE10A4"/>
    <w:rsid w:val="00AE5FCB"/>
    <w:rsid w:val="00AF15AF"/>
    <w:rsid w:val="00AF1AD1"/>
    <w:rsid w:val="00AF24D4"/>
    <w:rsid w:val="00AF7A7A"/>
    <w:rsid w:val="00B00330"/>
    <w:rsid w:val="00B02893"/>
    <w:rsid w:val="00B06CD9"/>
    <w:rsid w:val="00B072B8"/>
    <w:rsid w:val="00B12085"/>
    <w:rsid w:val="00B12438"/>
    <w:rsid w:val="00B15447"/>
    <w:rsid w:val="00B16EE2"/>
    <w:rsid w:val="00B22662"/>
    <w:rsid w:val="00B23945"/>
    <w:rsid w:val="00B2760C"/>
    <w:rsid w:val="00B316C7"/>
    <w:rsid w:val="00B3544F"/>
    <w:rsid w:val="00B36731"/>
    <w:rsid w:val="00B43053"/>
    <w:rsid w:val="00B46126"/>
    <w:rsid w:val="00B524A9"/>
    <w:rsid w:val="00B534A4"/>
    <w:rsid w:val="00B54063"/>
    <w:rsid w:val="00B544DC"/>
    <w:rsid w:val="00B6391E"/>
    <w:rsid w:val="00B654A7"/>
    <w:rsid w:val="00B74514"/>
    <w:rsid w:val="00B74690"/>
    <w:rsid w:val="00B77B9D"/>
    <w:rsid w:val="00B829B1"/>
    <w:rsid w:val="00B840C5"/>
    <w:rsid w:val="00B84BD3"/>
    <w:rsid w:val="00B857B3"/>
    <w:rsid w:val="00B85CFD"/>
    <w:rsid w:val="00B96B96"/>
    <w:rsid w:val="00B978F1"/>
    <w:rsid w:val="00B97CBC"/>
    <w:rsid w:val="00BA0690"/>
    <w:rsid w:val="00BA08D6"/>
    <w:rsid w:val="00BA0E27"/>
    <w:rsid w:val="00BA1564"/>
    <w:rsid w:val="00BA2224"/>
    <w:rsid w:val="00BA4CC2"/>
    <w:rsid w:val="00BA5311"/>
    <w:rsid w:val="00BA7ED7"/>
    <w:rsid w:val="00BB1EA0"/>
    <w:rsid w:val="00BB6428"/>
    <w:rsid w:val="00BB710D"/>
    <w:rsid w:val="00BB7D28"/>
    <w:rsid w:val="00BC4D4D"/>
    <w:rsid w:val="00BD1D04"/>
    <w:rsid w:val="00BD3DBB"/>
    <w:rsid w:val="00BD64EF"/>
    <w:rsid w:val="00BE1877"/>
    <w:rsid w:val="00BE56ED"/>
    <w:rsid w:val="00BE5796"/>
    <w:rsid w:val="00BE59C6"/>
    <w:rsid w:val="00BE634A"/>
    <w:rsid w:val="00BF1200"/>
    <w:rsid w:val="00BF4378"/>
    <w:rsid w:val="00BF6E38"/>
    <w:rsid w:val="00C0016C"/>
    <w:rsid w:val="00C00944"/>
    <w:rsid w:val="00C01B65"/>
    <w:rsid w:val="00C024F4"/>
    <w:rsid w:val="00C0498A"/>
    <w:rsid w:val="00C05520"/>
    <w:rsid w:val="00C07C14"/>
    <w:rsid w:val="00C10E7A"/>
    <w:rsid w:val="00C20217"/>
    <w:rsid w:val="00C20E6E"/>
    <w:rsid w:val="00C22F07"/>
    <w:rsid w:val="00C23739"/>
    <w:rsid w:val="00C34F83"/>
    <w:rsid w:val="00C41293"/>
    <w:rsid w:val="00C43C16"/>
    <w:rsid w:val="00C4645C"/>
    <w:rsid w:val="00C56A04"/>
    <w:rsid w:val="00C57D92"/>
    <w:rsid w:val="00C60CEE"/>
    <w:rsid w:val="00C60F8B"/>
    <w:rsid w:val="00C61296"/>
    <w:rsid w:val="00C618B3"/>
    <w:rsid w:val="00C627AC"/>
    <w:rsid w:val="00C671C3"/>
    <w:rsid w:val="00C67350"/>
    <w:rsid w:val="00C673CF"/>
    <w:rsid w:val="00C6789F"/>
    <w:rsid w:val="00C67F78"/>
    <w:rsid w:val="00C67FE7"/>
    <w:rsid w:val="00C72082"/>
    <w:rsid w:val="00C72A84"/>
    <w:rsid w:val="00C756FF"/>
    <w:rsid w:val="00C80E55"/>
    <w:rsid w:val="00C83F82"/>
    <w:rsid w:val="00C90201"/>
    <w:rsid w:val="00C90730"/>
    <w:rsid w:val="00C93F72"/>
    <w:rsid w:val="00CB4168"/>
    <w:rsid w:val="00CB623F"/>
    <w:rsid w:val="00CB68A5"/>
    <w:rsid w:val="00CC1331"/>
    <w:rsid w:val="00CC1746"/>
    <w:rsid w:val="00CC2C81"/>
    <w:rsid w:val="00CC59EF"/>
    <w:rsid w:val="00CC674B"/>
    <w:rsid w:val="00CD1589"/>
    <w:rsid w:val="00CD1F19"/>
    <w:rsid w:val="00CD3D61"/>
    <w:rsid w:val="00CD3FF1"/>
    <w:rsid w:val="00CD58F2"/>
    <w:rsid w:val="00CD6DF7"/>
    <w:rsid w:val="00CE47F1"/>
    <w:rsid w:val="00CF0235"/>
    <w:rsid w:val="00CF4305"/>
    <w:rsid w:val="00D0089B"/>
    <w:rsid w:val="00D00D92"/>
    <w:rsid w:val="00D0173A"/>
    <w:rsid w:val="00D068B8"/>
    <w:rsid w:val="00D07AE8"/>
    <w:rsid w:val="00D157F8"/>
    <w:rsid w:val="00D171AB"/>
    <w:rsid w:val="00D26EB0"/>
    <w:rsid w:val="00D31194"/>
    <w:rsid w:val="00D34D75"/>
    <w:rsid w:val="00D36883"/>
    <w:rsid w:val="00D36C33"/>
    <w:rsid w:val="00D416C0"/>
    <w:rsid w:val="00D51585"/>
    <w:rsid w:val="00D518FB"/>
    <w:rsid w:val="00D52688"/>
    <w:rsid w:val="00D56297"/>
    <w:rsid w:val="00D564BF"/>
    <w:rsid w:val="00D57E18"/>
    <w:rsid w:val="00D624E3"/>
    <w:rsid w:val="00D71665"/>
    <w:rsid w:val="00D74463"/>
    <w:rsid w:val="00D74744"/>
    <w:rsid w:val="00D80E47"/>
    <w:rsid w:val="00D825AD"/>
    <w:rsid w:val="00D83224"/>
    <w:rsid w:val="00D86C1C"/>
    <w:rsid w:val="00D91733"/>
    <w:rsid w:val="00D91FFD"/>
    <w:rsid w:val="00D925C4"/>
    <w:rsid w:val="00D945E3"/>
    <w:rsid w:val="00D9704E"/>
    <w:rsid w:val="00DA3FCF"/>
    <w:rsid w:val="00DB1B4E"/>
    <w:rsid w:val="00DB1F82"/>
    <w:rsid w:val="00DB23CF"/>
    <w:rsid w:val="00DB2839"/>
    <w:rsid w:val="00DB2843"/>
    <w:rsid w:val="00DC1072"/>
    <w:rsid w:val="00DC1FA2"/>
    <w:rsid w:val="00DC3826"/>
    <w:rsid w:val="00DC73F3"/>
    <w:rsid w:val="00DD7A23"/>
    <w:rsid w:val="00DE6297"/>
    <w:rsid w:val="00DE6657"/>
    <w:rsid w:val="00DE6C51"/>
    <w:rsid w:val="00DE7F0D"/>
    <w:rsid w:val="00DF538C"/>
    <w:rsid w:val="00E0160B"/>
    <w:rsid w:val="00E0689A"/>
    <w:rsid w:val="00E1208A"/>
    <w:rsid w:val="00E13603"/>
    <w:rsid w:val="00E176B9"/>
    <w:rsid w:val="00E17B75"/>
    <w:rsid w:val="00E20635"/>
    <w:rsid w:val="00E32192"/>
    <w:rsid w:val="00E324AA"/>
    <w:rsid w:val="00E32762"/>
    <w:rsid w:val="00E3317D"/>
    <w:rsid w:val="00E34BE4"/>
    <w:rsid w:val="00E3593E"/>
    <w:rsid w:val="00E35CEA"/>
    <w:rsid w:val="00E42381"/>
    <w:rsid w:val="00E434BF"/>
    <w:rsid w:val="00E46A45"/>
    <w:rsid w:val="00E51182"/>
    <w:rsid w:val="00E5306E"/>
    <w:rsid w:val="00E5438B"/>
    <w:rsid w:val="00E5518C"/>
    <w:rsid w:val="00E60FB2"/>
    <w:rsid w:val="00E678D3"/>
    <w:rsid w:val="00E82A38"/>
    <w:rsid w:val="00E91372"/>
    <w:rsid w:val="00E960D1"/>
    <w:rsid w:val="00EA108F"/>
    <w:rsid w:val="00EA6CEE"/>
    <w:rsid w:val="00EB45F2"/>
    <w:rsid w:val="00EC1DFB"/>
    <w:rsid w:val="00EC5735"/>
    <w:rsid w:val="00ED3D34"/>
    <w:rsid w:val="00ED5420"/>
    <w:rsid w:val="00ED745E"/>
    <w:rsid w:val="00EE233B"/>
    <w:rsid w:val="00EE4AB6"/>
    <w:rsid w:val="00EE7CF4"/>
    <w:rsid w:val="00EF2C6D"/>
    <w:rsid w:val="00EF6F64"/>
    <w:rsid w:val="00F02C00"/>
    <w:rsid w:val="00F046BC"/>
    <w:rsid w:val="00F04EC2"/>
    <w:rsid w:val="00F052E2"/>
    <w:rsid w:val="00F07EBF"/>
    <w:rsid w:val="00F1090F"/>
    <w:rsid w:val="00F13BEE"/>
    <w:rsid w:val="00F16623"/>
    <w:rsid w:val="00F16ED9"/>
    <w:rsid w:val="00F21B33"/>
    <w:rsid w:val="00F21C9F"/>
    <w:rsid w:val="00F21DEF"/>
    <w:rsid w:val="00F273E3"/>
    <w:rsid w:val="00F303AE"/>
    <w:rsid w:val="00F32140"/>
    <w:rsid w:val="00F325B0"/>
    <w:rsid w:val="00F3374D"/>
    <w:rsid w:val="00F3579C"/>
    <w:rsid w:val="00F42DE1"/>
    <w:rsid w:val="00F46D00"/>
    <w:rsid w:val="00F473CD"/>
    <w:rsid w:val="00F501A3"/>
    <w:rsid w:val="00F52CC8"/>
    <w:rsid w:val="00F61B3C"/>
    <w:rsid w:val="00F63007"/>
    <w:rsid w:val="00F70B44"/>
    <w:rsid w:val="00F70D9B"/>
    <w:rsid w:val="00F71ED8"/>
    <w:rsid w:val="00F7354C"/>
    <w:rsid w:val="00F81D12"/>
    <w:rsid w:val="00F82F99"/>
    <w:rsid w:val="00F95692"/>
    <w:rsid w:val="00F96A1E"/>
    <w:rsid w:val="00FA0BBE"/>
    <w:rsid w:val="00FA247A"/>
    <w:rsid w:val="00FA66F5"/>
    <w:rsid w:val="00FB0EE8"/>
    <w:rsid w:val="00FB14AD"/>
    <w:rsid w:val="00FB4D26"/>
    <w:rsid w:val="00FB75A9"/>
    <w:rsid w:val="00FC176A"/>
    <w:rsid w:val="00FC269C"/>
    <w:rsid w:val="00FC5A00"/>
    <w:rsid w:val="00FC7939"/>
    <w:rsid w:val="00FC7B18"/>
    <w:rsid w:val="00FD0310"/>
    <w:rsid w:val="00FD1ECE"/>
    <w:rsid w:val="00FD3EA5"/>
    <w:rsid w:val="00FE0DC1"/>
    <w:rsid w:val="00FE3BCD"/>
    <w:rsid w:val="00FE6A95"/>
    <w:rsid w:val="00FF3AB3"/>
    <w:rsid w:val="00FF4170"/>
    <w:rsid w:val="00FF5C4B"/>
    <w:rsid w:val="00FF745B"/>
    <w:rsid w:val="02EF3F02"/>
    <w:rsid w:val="03414C80"/>
    <w:rsid w:val="03CFD32D"/>
    <w:rsid w:val="08CBA903"/>
    <w:rsid w:val="090C720D"/>
    <w:rsid w:val="095168FC"/>
    <w:rsid w:val="0EA2B72A"/>
    <w:rsid w:val="0F6A1318"/>
    <w:rsid w:val="1036FFA7"/>
    <w:rsid w:val="1074D359"/>
    <w:rsid w:val="1089A49D"/>
    <w:rsid w:val="1090C7DA"/>
    <w:rsid w:val="1321EEC5"/>
    <w:rsid w:val="1366E5B4"/>
    <w:rsid w:val="18B405FD"/>
    <w:rsid w:val="1E57BCB3"/>
    <w:rsid w:val="1EB184E6"/>
    <w:rsid w:val="1ED13908"/>
    <w:rsid w:val="20AF3DD1"/>
    <w:rsid w:val="215E09D5"/>
    <w:rsid w:val="22EC4A5E"/>
    <w:rsid w:val="23A1502C"/>
    <w:rsid w:val="27FAAD82"/>
    <w:rsid w:val="28B95397"/>
    <w:rsid w:val="29C63DEC"/>
    <w:rsid w:val="2A1BA664"/>
    <w:rsid w:val="2ED71E1A"/>
    <w:rsid w:val="2F509A6F"/>
    <w:rsid w:val="33E7FE48"/>
    <w:rsid w:val="34BB42D0"/>
    <w:rsid w:val="3534BF25"/>
    <w:rsid w:val="365D8C3C"/>
    <w:rsid w:val="367B2809"/>
    <w:rsid w:val="39661727"/>
    <w:rsid w:val="3ABF1BA8"/>
    <w:rsid w:val="3E0A5FB9"/>
    <w:rsid w:val="3F080870"/>
    <w:rsid w:val="3FC4827B"/>
    <w:rsid w:val="4095C528"/>
    <w:rsid w:val="40999EC6"/>
    <w:rsid w:val="41E9A942"/>
    <w:rsid w:val="42277CF4"/>
    <w:rsid w:val="44087715"/>
    <w:rsid w:val="49936B10"/>
    <w:rsid w:val="4A66AF98"/>
    <w:rsid w:val="4AC500BA"/>
    <w:rsid w:val="4B3E7D0F"/>
    <w:rsid w:val="4BC4E009"/>
    <w:rsid w:val="4F3721C6"/>
    <w:rsid w:val="4F90E9F9"/>
    <w:rsid w:val="52293421"/>
    <w:rsid w:val="5480B53F"/>
    <w:rsid w:val="5487D87C"/>
    <w:rsid w:val="551B467C"/>
    <w:rsid w:val="56F51D60"/>
    <w:rsid w:val="582D0CF9"/>
    <w:rsid w:val="5886D52C"/>
    <w:rsid w:val="59D11580"/>
    <w:rsid w:val="59E72FBB"/>
    <w:rsid w:val="5A1234FF"/>
    <w:rsid w:val="5A94FFA0"/>
    <w:rsid w:val="5AFBF8EE"/>
    <w:rsid w:val="5CFD241D"/>
    <w:rsid w:val="5D97B55A"/>
    <w:rsid w:val="5ED6FB01"/>
    <w:rsid w:val="5EDE1E3E"/>
    <w:rsid w:val="5EE44461"/>
    <w:rsid w:val="5FEF3678"/>
    <w:rsid w:val="60706D82"/>
    <w:rsid w:val="60A97BD7"/>
    <w:rsid w:val="628EA3DD"/>
    <w:rsid w:val="64615784"/>
    <w:rsid w:val="675A8D1C"/>
    <w:rsid w:val="67747EC7"/>
    <w:rsid w:val="68AF7B61"/>
    <w:rsid w:val="6925EAB5"/>
    <w:rsid w:val="6C17FD10"/>
    <w:rsid w:val="6C26765B"/>
    <w:rsid w:val="6CE58117"/>
    <w:rsid w:val="6D378E95"/>
    <w:rsid w:val="6D3EB1D2"/>
    <w:rsid w:val="6D43D239"/>
    <w:rsid w:val="72486EC3"/>
    <w:rsid w:val="72820598"/>
    <w:rsid w:val="72C90E55"/>
    <w:rsid w:val="78E6D8D8"/>
    <w:rsid w:val="7A473367"/>
    <w:rsid w:val="7B05A6AB"/>
    <w:rsid w:val="7C77787F"/>
    <w:rsid w:val="7D3945C2"/>
    <w:rsid w:val="7DF7B906"/>
    <w:rsid w:val="7E71355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F113"/>
  <w15:chartTrackingRefBased/>
  <w15:docId w15:val="{68FB9766-F590-4F09-9276-F1E7B8DA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156A"/>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unhideWhenUsed/>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uiPriority w:val="15"/>
    <w:semiHidden/>
    <w:qFormat/>
    <w:rsid w:val="00683423"/>
    <w:rPr>
      <w:spacing w:val="2"/>
      <w:lang w:val="de-CH"/>
    </w:rPr>
  </w:style>
  <w:style w:type="paragraph" w:customStyle="1" w:styleId="Lettering1IPSO">
    <w:name w:val="Lettering 1: IPSO"/>
    <w:basedOn w:val="Standard"/>
    <w:uiPriority w:val="6"/>
    <w:qFormat/>
    <w:rsid w:val="001E5869"/>
    <w:pPr>
      <w:numPr>
        <w:numId w:val="7"/>
      </w:numPr>
      <w:contextualSpacing/>
    </w:pPr>
  </w:style>
  <w:style w:type="paragraph" w:customStyle="1" w:styleId="Lettering2IPSO">
    <w:name w:val="Lettering 2: IPSO"/>
    <w:basedOn w:val="Standard"/>
    <w:uiPriority w:val="6"/>
    <w:semiHidden/>
    <w:qFormat/>
    <w:rsid w:val="001E5869"/>
    <w:pPr>
      <w:numPr>
        <w:ilvl w:val="1"/>
        <w:numId w:val="7"/>
      </w:numPr>
      <w:contextualSpacing/>
    </w:pPr>
  </w:style>
  <w:style w:type="paragraph" w:customStyle="1" w:styleId="Lettering3IPSO">
    <w:name w:val="Lettering 3: IPSO"/>
    <w:basedOn w:val="Standard"/>
    <w:uiPriority w:val="6"/>
    <w:semiHidden/>
    <w:rsid w:val="001E5869"/>
    <w:pPr>
      <w:numPr>
        <w:ilvl w:val="2"/>
        <w:numId w:val="7"/>
      </w:numPr>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22"/>
      </w:numPr>
      <w:contextualSpacing/>
    </w:pPr>
  </w:style>
  <w:style w:type="paragraph" w:customStyle="1" w:styleId="Numbering2IPSO">
    <w:name w:val="Numbering 2: IPSO"/>
    <w:basedOn w:val="Standard"/>
    <w:uiPriority w:val="5"/>
    <w:qFormat/>
    <w:rsid w:val="001E5869"/>
    <w:pPr>
      <w:numPr>
        <w:ilvl w:val="1"/>
        <w:numId w:val="22"/>
      </w:numPr>
      <w:contextualSpacing/>
    </w:pPr>
  </w:style>
  <w:style w:type="paragraph" w:customStyle="1" w:styleId="Numbering3IPSO">
    <w:name w:val="Numbering 3: IPSO"/>
    <w:basedOn w:val="Standard"/>
    <w:uiPriority w:val="5"/>
    <w:semiHidden/>
    <w:rsid w:val="001E5869"/>
    <w:pPr>
      <w:numPr>
        <w:ilvl w:val="2"/>
        <w:numId w:val="22"/>
      </w:numPr>
      <w:contextualSpacing/>
    </w:pPr>
  </w:style>
  <w:style w:type="character" w:styleId="Platzhaltertext">
    <w:name w:val="Placeholder Text"/>
    <w:basedOn w:val="Absatz-Standardschriftart"/>
    <w:uiPriority w:val="99"/>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semiHidden/>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4E3B9F"/>
    <w:pPr>
      <w:spacing w:after="210"/>
      <w:contextualSpacing/>
    </w:pPr>
    <w:rPr>
      <w:noProof/>
      <w:color w:val="FFFFFF" w:themeColor="background1"/>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IPSO-DoksBericht-Titel">
    <w:name w:val="IPSO-Doks: Bericht-Titel"/>
    <w:basedOn w:val="Standard"/>
    <w:next w:val="IPSO-DoksBericht-Untertitel"/>
    <w:uiPriority w:val="49"/>
    <w:rsid w:val="00FA66F5"/>
    <w:pPr>
      <w:spacing w:after="240"/>
    </w:pPr>
    <w:rPr>
      <w:rFonts w:asciiTheme="majorHAnsi" w:hAnsiTheme="majorHAnsi"/>
      <w:color w:val="FFFFFF" w:themeColor="background1"/>
      <w:sz w:val="56"/>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customStyle="1" w:styleId="IPSO-DoksBericht-Untertitel">
    <w:name w:val="IPSO-Doks: Bericht-Untertitel"/>
    <w:basedOn w:val="Standard"/>
    <w:uiPriority w:val="49"/>
    <w:rsid w:val="004835DC"/>
    <w:rPr>
      <w:color w:val="FFFFFF" w:themeColor="background1"/>
      <w:sz w:val="32"/>
    </w:rPr>
  </w:style>
  <w:style w:type="table" w:styleId="EinfacheTabelle3">
    <w:name w:val="Plain Table 3"/>
    <w:basedOn w:val="NormaleTabelle"/>
    <w:uiPriority w:val="43"/>
    <w:rsid w:val="004617A6"/>
    <w:pPr>
      <w:spacing w:line="240" w:lineRule="auto"/>
    </w:pPr>
    <w:tblPr>
      <w:tblStyleRowBandSize w:val="1"/>
      <w:tblStyleColBandSize w:val="1"/>
    </w:tblPr>
    <w:tblStylePr w:type="firstRow">
      <w:rPr>
        <w:b/>
        <w:bCs/>
        <w:caps/>
      </w:rPr>
      <w:tblPr/>
      <w:tcPr>
        <w:tcBorders>
          <w:bottom w:val="single" w:sz="4" w:space="0" w:color="A6A2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2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Standard"/>
    <w:rsid w:val="001E299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1E2992"/>
  </w:style>
  <w:style w:type="character" w:customStyle="1" w:styleId="eop">
    <w:name w:val="eop"/>
    <w:basedOn w:val="Absatz-Standardschriftart"/>
    <w:rsid w:val="001E2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472">
      <w:bodyDiv w:val="1"/>
      <w:marLeft w:val="0"/>
      <w:marRight w:val="0"/>
      <w:marTop w:val="0"/>
      <w:marBottom w:val="0"/>
      <w:divBdr>
        <w:top w:val="none" w:sz="0" w:space="0" w:color="auto"/>
        <w:left w:val="none" w:sz="0" w:space="0" w:color="auto"/>
        <w:bottom w:val="none" w:sz="0" w:space="0" w:color="auto"/>
        <w:right w:val="none" w:sz="0" w:space="0" w:color="auto"/>
      </w:divBdr>
    </w:div>
    <w:div w:id="218519592">
      <w:bodyDiv w:val="1"/>
      <w:marLeft w:val="0"/>
      <w:marRight w:val="0"/>
      <w:marTop w:val="0"/>
      <w:marBottom w:val="0"/>
      <w:divBdr>
        <w:top w:val="none" w:sz="0" w:space="0" w:color="auto"/>
        <w:left w:val="none" w:sz="0" w:space="0" w:color="auto"/>
        <w:bottom w:val="none" w:sz="0" w:space="0" w:color="auto"/>
        <w:right w:val="none" w:sz="0" w:space="0" w:color="auto"/>
      </w:divBdr>
    </w:div>
    <w:div w:id="246307175">
      <w:bodyDiv w:val="1"/>
      <w:marLeft w:val="0"/>
      <w:marRight w:val="0"/>
      <w:marTop w:val="0"/>
      <w:marBottom w:val="0"/>
      <w:divBdr>
        <w:top w:val="none" w:sz="0" w:space="0" w:color="auto"/>
        <w:left w:val="none" w:sz="0" w:space="0" w:color="auto"/>
        <w:bottom w:val="none" w:sz="0" w:space="0" w:color="auto"/>
        <w:right w:val="none" w:sz="0" w:space="0" w:color="auto"/>
      </w:divBdr>
    </w:div>
    <w:div w:id="403381388">
      <w:bodyDiv w:val="1"/>
      <w:marLeft w:val="0"/>
      <w:marRight w:val="0"/>
      <w:marTop w:val="0"/>
      <w:marBottom w:val="0"/>
      <w:divBdr>
        <w:top w:val="none" w:sz="0" w:space="0" w:color="auto"/>
        <w:left w:val="none" w:sz="0" w:space="0" w:color="auto"/>
        <w:bottom w:val="none" w:sz="0" w:space="0" w:color="auto"/>
        <w:right w:val="none" w:sz="0" w:space="0" w:color="auto"/>
      </w:divBdr>
    </w:div>
    <w:div w:id="472261996">
      <w:bodyDiv w:val="1"/>
      <w:marLeft w:val="0"/>
      <w:marRight w:val="0"/>
      <w:marTop w:val="0"/>
      <w:marBottom w:val="0"/>
      <w:divBdr>
        <w:top w:val="none" w:sz="0" w:space="0" w:color="auto"/>
        <w:left w:val="none" w:sz="0" w:space="0" w:color="auto"/>
        <w:bottom w:val="none" w:sz="0" w:space="0" w:color="auto"/>
        <w:right w:val="none" w:sz="0" w:space="0" w:color="auto"/>
      </w:divBdr>
    </w:div>
    <w:div w:id="809857300">
      <w:bodyDiv w:val="1"/>
      <w:marLeft w:val="0"/>
      <w:marRight w:val="0"/>
      <w:marTop w:val="0"/>
      <w:marBottom w:val="0"/>
      <w:divBdr>
        <w:top w:val="none" w:sz="0" w:space="0" w:color="auto"/>
        <w:left w:val="none" w:sz="0" w:space="0" w:color="auto"/>
        <w:bottom w:val="none" w:sz="0" w:space="0" w:color="auto"/>
        <w:right w:val="none" w:sz="0" w:space="0" w:color="auto"/>
      </w:divBdr>
    </w:div>
    <w:div w:id="859466196">
      <w:bodyDiv w:val="1"/>
      <w:marLeft w:val="0"/>
      <w:marRight w:val="0"/>
      <w:marTop w:val="0"/>
      <w:marBottom w:val="0"/>
      <w:divBdr>
        <w:top w:val="none" w:sz="0" w:space="0" w:color="auto"/>
        <w:left w:val="none" w:sz="0" w:space="0" w:color="auto"/>
        <w:bottom w:val="none" w:sz="0" w:space="0" w:color="auto"/>
        <w:right w:val="none" w:sz="0" w:space="0" w:color="auto"/>
      </w:divBdr>
    </w:div>
    <w:div w:id="912354237">
      <w:bodyDiv w:val="1"/>
      <w:marLeft w:val="0"/>
      <w:marRight w:val="0"/>
      <w:marTop w:val="0"/>
      <w:marBottom w:val="0"/>
      <w:divBdr>
        <w:top w:val="none" w:sz="0" w:space="0" w:color="auto"/>
        <w:left w:val="none" w:sz="0" w:space="0" w:color="auto"/>
        <w:bottom w:val="none" w:sz="0" w:space="0" w:color="auto"/>
        <w:right w:val="none" w:sz="0" w:space="0" w:color="auto"/>
      </w:divBdr>
    </w:div>
    <w:div w:id="919174392">
      <w:bodyDiv w:val="1"/>
      <w:marLeft w:val="0"/>
      <w:marRight w:val="0"/>
      <w:marTop w:val="0"/>
      <w:marBottom w:val="0"/>
      <w:divBdr>
        <w:top w:val="none" w:sz="0" w:space="0" w:color="auto"/>
        <w:left w:val="none" w:sz="0" w:space="0" w:color="auto"/>
        <w:bottom w:val="none" w:sz="0" w:space="0" w:color="auto"/>
        <w:right w:val="none" w:sz="0" w:space="0" w:color="auto"/>
      </w:divBdr>
    </w:div>
    <w:div w:id="967273184">
      <w:bodyDiv w:val="1"/>
      <w:marLeft w:val="0"/>
      <w:marRight w:val="0"/>
      <w:marTop w:val="0"/>
      <w:marBottom w:val="0"/>
      <w:divBdr>
        <w:top w:val="none" w:sz="0" w:space="0" w:color="auto"/>
        <w:left w:val="none" w:sz="0" w:space="0" w:color="auto"/>
        <w:bottom w:val="none" w:sz="0" w:space="0" w:color="auto"/>
        <w:right w:val="none" w:sz="0" w:space="0" w:color="auto"/>
      </w:divBdr>
    </w:div>
    <w:div w:id="984090833">
      <w:bodyDiv w:val="1"/>
      <w:marLeft w:val="0"/>
      <w:marRight w:val="0"/>
      <w:marTop w:val="0"/>
      <w:marBottom w:val="0"/>
      <w:divBdr>
        <w:top w:val="none" w:sz="0" w:space="0" w:color="auto"/>
        <w:left w:val="none" w:sz="0" w:space="0" w:color="auto"/>
        <w:bottom w:val="none" w:sz="0" w:space="0" w:color="auto"/>
        <w:right w:val="none" w:sz="0" w:space="0" w:color="auto"/>
      </w:divBdr>
      <w:divsChild>
        <w:div w:id="581716018">
          <w:marLeft w:val="0"/>
          <w:marRight w:val="0"/>
          <w:marTop w:val="0"/>
          <w:marBottom w:val="0"/>
          <w:divBdr>
            <w:top w:val="none" w:sz="0" w:space="0" w:color="auto"/>
            <w:left w:val="none" w:sz="0" w:space="0" w:color="auto"/>
            <w:bottom w:val="none" w:sz="0" w:space="0" w:color="auto"/>
            <w:right w:val="none" w:sz="0" w:space="0" w:color="auto"/>
          </w:divBdr>
          <w:divsChild>
            <w:div w:id="1080248282">
              <w:marLeft w:val="0"/>
              <w:marRight w:val="0"/>
              <w:marTop w:val="0"/>
              <w:marBottom w:val="0"/>
              <w:divBdr>
                <w:top w:val="none" w:sz="0" w:space="0" w:color="auto"/>
                <w:left w:val="none" w:sz="0" w:space="0" w:color="auto"/>
                <w:bottom w:val="none" w:sz="0" w:space="0" w:color="auto"/>
                <w:right w:val="none" w:sz="0" w:space="0" w:color="auto"/>
              </w:divBdr>
            </w:div>
          </w:divsChild>
        </w:div>
        <w:div w:id="2138181778">
          <w:marLeft w:val="0"/>
          <w:marRight w:val="0"/>
          <w:marTop w:val="0"/>
          <w:marBottom w:val="0"/>
          <w:divBdr>
            <w:top w:val="none" w:sz="0" w:space="0" w:color="auto"/>
            <w:left w:val="none" w:sz="0" w:space="0" w:color="auto"/>
            <w:bottom w:val="none" w:sz="0" w:space="0" w:color="auto"/>
            <w:right w:val="none" w:sz="0" w:space="0" w:color="auto"/>
          </w:divBdr>
          <w:divsChild>
            <w:div w:id="1096100580">
              <w:marLeft w:val="0"/>
              <w:marRight w:val="0"/>
              <w:marTop w:val="0"/>
              <w:marBottom w:val="0"/>
              <w:divBdr>
                <w:top w:val="none" w:sz="0" w:space="0" w:color="auto"/>
                <w:left w:val="none" w:sz="0" w:space="0" w:color="auto"/>
                <w:bottom w:val="none" w:sz="0" w:space="0" w:color="auto"/>
                <w:right w:val="none" w:sz="0" w:space="0" w:color="auto"/>
              </w:divBdr>
            </w:div>
          </w:divsChild>
        </w:div>
        <w:div w:id="1948655387">
          <w:marLeft w:val="0"/>
          <w:marRight w:val="0"/>
          <w:marTop w:val="0"/>
          <w:marBottom w:val="0"/>
          <w:divBdr>
            <w:top w:val="none" w:sz="0" w:space="0" w:color="auto"/>
            <w:left w:val="none" w:sz="0" w:space="0" w:color="auto"/>
            <w:bottom w:val="none" w:sz="0" w:space="0" w:color="auto"/>
            <w:right w:val="none" w:sz="0" w:space="0" w:color="auto"/>
          </w:divBdr>
          <w:divsChild>
            <w:div w:id="898518802">
              <w:marLeft w:val="0"/>
              <w:marRight w:val="0"/>
              <w:marTop w:val="0"/>
              <w:marBottom w:val="0"/>
              <w:divBdr>
                <w:top w:val="none" w:sz="0" w:space="0" w:color="auto"/>
                <w:left w:val="none" w:sz="0" w:space="0" w:color="auto"/>
                <w:bottom w:val="none" w:sz="0" w:space="0" w:color="auto"/>
                <w:right w:val="none" w:sz="0" w:space="0" w:color="auto"/>
              </w:divBdr>
            </w:div>
          </w:divsChild>
        </w:div>
        <w:div w:id="687755293">
          <w:marLeft w:val="0"/>
          <w:marRight w:val="0"/>
          <w:marTop w:val="0"/>
          <w:marBottom w:val="0"/>
          <w:divBdr>
            <w:top w:val="none" w:sz="0" w:space="0" w:color="auto"/>
            <w:left w:val="none" w:sz="0" w:space="0" w:color="auto"/>
            <w:bottom w:val="none" w:sz="0" w:space="0" w:color="auto"/>
            <w:right w:val="none" w:sz="0" w:space="0" w:color="auto"/>
          </w:divBdr>
          <w:divsChild>
            <w:div w:id="1342972464">
              <w:marLeft w:val="0"/>
              <w:marRight w:val="0"/>
              <w:marTop w:val="0"/>
              <w:marBottom w:val="0"/>
              <w:divBdr>
                <w:top w:val="none" w:sz="0" w:space="0" w:color="auto"/>
                <w:left w:val="none" w:sz="0" w:space="0" w:color="auto"/>
                <w:bottom w:val="none" w:sz="0" w:space="0" w:color="auto"/>
                <w:right w:val="none" w:sz="0" w:space="0" w:color="auto"/>
              </w:divBdr>
            </w:div>
          </w:divsChild>
        </w:div>
        <w:div w:id="565264361">
          <w:marLeft w:val="0"/>
          <w:marRight w:val="0"/>
          <w:marTop w:val="0"/>
          <w:marBottom w:val="0"/>
          <w:divBdr>
            <w:top w:val="none" w:sz="0" w:space="0" w:color="auto"/>
            <w:left w:val="none" w:sz="0" w:space="0" w:color="auto"/>
            <w:bottom w:val="none" w:sz="0" w:space="0" w:color="auto"/>
            <w:right w:val="none" w:sz="0" w:space="0" w:color="auto"/>
          </w:divBdr>
          <w:divsChild>
            <w:div w:id="2017465256">
              <w:marLeft w:val="0"/>
              <w:marRight w:val="0"/>
              <w:marTop w:val="0"/>
              <w:marBottom w:val="0"/>
              <w:divBdr>
                <w:top w:val="none" w:sz="0" w:space="0" w:color="auto"/>
                <w:left w:val="none" w:sz="0" w:space="0" w:color="auto"/>
                <w:bottom w:val="none" w:sz="0" w:space="0" w:color="auto"/>
                <w:right w:val="none" w:sz="0" w:space="0" w:color="auto"/>
              </w:divBdr>
            </w:div>
          </w:divsChild>
        </w:div>
        <w:div w:id="2092465362">
          <w:marLeft w:val="0"/>
          <w:marRight w:val="0"/>
          <w:marTop w:val="0"/>
          <w:marBottom w:val="0"/>
          <w:divBdr>
            <w:top w:val="none" w:sz="0" w:space="0" w:color="auto"/>
            <w:left w:val="none" w:sz="0" w:space="0" w:color="auto"/>
            <w:bottom w:val="none" w:sz="0" w:space="0" w:color="auto"/>
            <w:right w:val="none" w:sz="0" w:space="0" w:color="auto"/>
          </w:divBdr>
          <w:divsChild>
            <w:div w:id="1637374468">
              <w:marLeft w:val="0"/>
              <w:marRight w:val="0"/>
              <w:marTop w:val="0"/>
              <w:marBottom w:val="0"/>
              <w:divBdr>
                <w:top w:val="none" w:sz="0" w:space="0" w:color="auto"/>
                <w:left w:val="none" w:sz="0" w:space="0" w:color="auto"/>
                <w:bottom w:val="none" w:sz="0" w:space="0" w:color="auto"/>
                <w:right w:val="none" w:sz="0" w:space="0" w:color="auto"/>
              </w:divBdr>
            </w:div>
          </w:divsChild>
        </w:div>
        <w:div w:id="1053118040">
          <w:marLeft w:val="0"/>
          <w:marRight w:val="0"/>
          <w:marTop w:val="0"/>
          <w:marBottom w:val="0"/>
          <w:divBdr>
            <w:top w:val="none" w:sz="0" w:space="0" w:color="auto"/>
            <w:left w:val="none" w:sz="0" w:space="0" w:color="auto"/>
            <w:bottom w:val="none" w:sz="0" w:space="0" w:color="auto"/>
            <w:right w:val="none" w:sz="0" w:space="0" w:color="auto"/>
          </w:divBdr>
          <w:divsChild>
            <w:div w:id="761605849">
              <w:marLeft w:val="0"/>
              <w:marRight w:val="0"/>
              <w:marTop w:val="0"/>
              <w:marBottom w:val="0"/>
              <w:divBdr>
                <w:top w:val="none" w:sz="0" w:space="0" w:color="auto"/>
                <w:left w:val="none" w:sz="0" w:space="0" w:color="auto"/>
                <w:bottom w:val="none" w:sz="0" w:space="0" w:color="auto"/>
                <w:right w:val="none" w:sz="0" w:space="0" w:color="auto"/>
              </w:divBdr>
            </w:div>
          </w:divsChild>
        </w:div>
        <w:div w:id="421029462">
          <w:marLeft w:val="0"/>
          <w:marRight w:val="0"/>
          <w:marTop w:val="0"/>
          <w:marBottom w:val="0"/>
          <w:divBdr>
            <w:top w:val="none" w:sz="0" w:space="0" w:color="auto"/>
            <w:left w:val="none" w:sz="0" w:space="0" w:color="auto"/>
            <w:bottom w:val="none" w:sz="0" w:space="0" w:color="auto"/>
            <w:right w:val="none" w:sz="0" w:space="0" w:color="auto"/>
          </w:divBdr>
          <w:divsChild>
            <w:div w:id="338242804">
              <w:marLeft w:val="0"/>
              <w:marRight w:val="0"/>
              <w:marTop w:val="0"/>
              <w:marBottom w:val="0"/>
              <w:divBdr>
                <w:top w:val="none" w:sz="0" w:space="0" w:color="auto"/>
                <w:left w:val="none" w:sz="0" w:space="0" w:color="auto"/>
                <w:bottom w:val="none" w:sz="0" w:space="0" w:color="auto"/>
                <w:right w:val="none" w:sz="0" w:space="0" w:color="auto"/>
              </w:divBdr>
            </w:div>
          </w:divsChild>
        </w:div>
        <w:div w:id="1449158453">
          <w:marLeft w:val="0"/>
          <w:marRight w:val="0"/>
          <w:marTop w:val="0"/>
          <w:marBottom w:val="0"/>
          <w:divBdr>
            <w:top w:val="none" w:sz="0" w:space="0" w:color="auto"/>
            <w:left w:val="none" w:sz="0" w:space="0" w:color="auto"/>
            <w:bottom w:val="none" w:sz="0" w:space="0" w:color="auto"/>
            <w:right w:val="none" w:sz="0" w:space="0" w:color="auto"/>
          </w:divBdr>
          <w:divsChild>
            <w:div w:id="175461477">
              <w:marLeft w:val="0"/>
              <w:marRight w:val="0"/>
              <w:marTop w:val="0"/>
              <w:marBottom w:val="0"/>
              <w:divBdr>
                <w:top w:val="none" w:sz="0" w:space="0" w:color="auto"/>
                <w:left w:val="none" w:sz="0" w:space="0" w:color="auto"/>
                <w:bottom w:val="none" w:sz="0" w:space="0" w:color="auto"/>
                <w:right w:val="none" w:sz="0" w:space="0" w:color="auto"/>
              </w:divBdr>
            </w:div>
          </w:divsChild>
        </w:div>
        <w:div w:id="1655523303">
          <w:marLeft w:val="0"/>
          <w:marRight w:val="0"/>
          <w:marTop w:val="0"/>
          <w:marBottom w:val="0"/>
          <w:divBdr>
            <w:top w:val="none" w:sz="0" w:space="0" w:color="auto"/>
            <w:left w:val="none" w:sz="0" w:space="0" w:color="auto"/>
            <w:bottom w:val="none" w:sz="0" w:space="0" w:color="auto"/>
            <w:right w:val="none" w:sz="0" w:space="0" w:color="auto"/>
          </w:divBdr>
          <w:divsChild>
            <w:div w:id="2055157263">
              <w:marLeft w:val="0"/>
              <w:marRight w:val="0"/>
              <w:marTop w:val="0"/>
              <w:marBottom w:val="0"/>
              <w:divBdr>
                <w:top w:val="none" w:sz="0" w:space="0" w:color="auto"/>
                <w:left w:val="none" w:sz="0" w:space="0" w:color="auto"/>
                <w:bottom w:val="none" w:sz="0" w:space="0" w:color="auto"/>
                <w:right w:val="none" w:sz="0" w:space="0" w:color="auto"/>
              </w:divBdr>
            </w:div>
          </w:divsChild>
        </w:div>
        <w:div w:id="1457992208">
          <w:marLeft w:val="0"/>
          <w:marRight w:val="0"/>
          <w:marTop w:val="0"/>
          <w:marBottom w:val="0"/>
          <w:divBdr>
            <w:top w:val="none" w:sz="0" w:space="0" w:color="auto"/>
            <w:left w:val="none" w:sz="0" w:space="0" w:color="auto"/>
            <w:bottom w:val="none" w:sz="0" w:space="0" w:color="auto"/>
            <w:right w:val="none" w:sz="0" w:space="0" w:color="auto"/>
          </w:divBdr>
          <w:divsChild>
            <w:div w:id="413357891">
              <w:marLeft w:val="0"/>
              <w:marRight w:val="0"/>
              <w:marTop w:val="0"/>
              <w:marBottom w:val="0"/>
              <w:divBdr>
                <w:top w:val="none" w:sz="0" w:space="0" w:color="auto"/>
                <w:left w:val="none" w:sz="0" w:space="0" w:color="auto"/>
                <w:bottom w:val="none" w:sz="0" w:space="0" w:color="auto"/>
                <w:right w:val="none" w:sz="0" w:space="0" w:color="auto"/>
              </w:divBdr>
            </w:div>
          </w:divsChild>
        </w:div>
        <w:div w:id="554662392">
          <w:marLeft w:val="0"/>
          <w:marRight w:val="0"/>
          <w:marTop w:val="0"/>
          <w:marBottom w:val="0"/>
          <w:divBdr>
            <w:top w:val="none" w:sz="0" w:space="0" w:color="auto"/>
            <w:left w:val="none" w:sz="0" w:space="0" w:color="auto"/>
            <w:bottom w:val="none" w:sz="0" w:space="0" w:color="auto"/>
            <w:right w:val="none" w:sz="0" w:space="0" w:color="auto"/>
          </w:divBdr>
          <w:divsChild>
            <w:div w:id="746852637">
              <w:marLeft w:val="0"/>
              <w:marRight w:val="0"/>
              <w:marTop w:val="0"/>
              <w:marBottom w:val="0"/>
              <w:divBdr>
                <w:top w:val="none" w:sz="0" w:space="0" w:color="auto"/>
                <w:left w:val="none" w:sz="0" w:space="0" w:color="auto"/>
                <w:bottom w:val="none" w:sz="0" w:space="0" w:color="auto"/>
                <w:right w:val="none" w:sz="0" w:space="0" w:color="auto"/>
              </w:divBdr>
            </w:div>
          </w:divsChild>
        </w:div>
        <w:div w:id="1602761430">
          <w:marLeft w:val="0"/>
          <w:marRight w:val="0"/>
          <w:marTop w:val="0"/>
          <w:marBottom w:val="0"/>
          <w:divBdr>
            <w:top w:val="none" w:sz="0" w:space="0" w:color="auto"/>
            <w:left w:val="none" w:sz="0" w:space="0" w:color="auto"/>
            <w:bottom w:val="none" w:sz="0" w:space="0" w:color="auto"/>
            <w:right w:val="none" w:sz="0" w:space="0" w:color="auto"/>
          </w:divBdr>
          <w:divsChild>
            <w:div w:id="1436634910">
              <w:marLeft w:val="0"/>
              <w:marRight w:val="0"/>
              <w:marTop w:val="0"/>
              <w:marBottom w:val="0"/>
              <w:divBdr>
                <w:top w:val="none" w:sz="0" w:space="0" w:color="auto"/>
                <w:left w:val="none" w:sz="0" w:space="0" w:color="auto"/>
                <w:bottom w:val="none" w:sz="0" w:space="0" w:color="auto"/>
                <w:right w:val="none" w:sz="0" w:space="0" w:color="auto"/>
              </w:divBdr>
            </w:div>
          </w:divsChild>
        </w:div>
        <w:div w:id="510607725">
          <w:marLeft w:val="0"/>
          <w:marRight w:val="0"/>
          <w:marTop w:val="0"/>
          <w:marBottom w:val="0"/>
          <w:divBdr>
            <w:top w:val="none" w:sz="0" w:space="0" w:color="auto"/>
            <w:left w:val="none" w:sz="0" w:space="0" w:color="auto"/>
            <w:bottom w:val="none" w:sz="0" w:space="0" w:color="auto"/>
            <w:right w:val="none" w:sz="0" w:space="0" w:color="auto"/>
          </w:divBdr>
          <w:divsChild>
            <w:div w:id="1531139772">
              <w:marLeft w:val="0"/>
              <w:marRight w:val="0"/>
              <w:marTop w:val="0"/>
              <w:marBottom w:val="0"/>
              <w:divBdr>
                <w:top w:val="none" w:sz="0" w:space="0" w:color="auto"/>
                <w:left w:val="none" w:sz="0" w:space="0" w:color="auto"/>
                <w:bottom w:val="none" w:sz="0" w:space="0" w:color="auto"/>
                <w:right w:val="none" w:sz="0" w:space="0" w:color="auto"/>
              </w:divBdr>
            </w:div>
          </w:divsChild>
        </w:div>
        <w:div w:id="1348435962">
          <w:marLeft w:val="0"/>
          <w:marRight w:val="0"/>
          <w:marTop w:val="0"/>
          <w:marBottom w:val="0"/>
          <w:divBdr>
            <w:top w:val="none" w:sz="0" w:space="0" w:color="auto"/>
            <w:left w:val="none" w:sz="0" w:space="0" w:color="auto"/>
            <w:bottom w:val="none" w:sz="0" w:space="0" w:color="auto"/>
            <w:right w:val="none" w:sz="0" w:space="0" w:color="auto"/>
          </w:divBdr>
          <w:divsChild>
            <w:div w:id="96339734">
              <w:marLeft w:val="0"/>
              <w:marRight w:val="0"/>
              <w:marTop w:val="0"/>
              <w:marBottom w:val="0"/>
              <w:divBdr>
                <w:top w:val="none" w:sz="0" w:space="0" w:color="auto"/>
                <w:left w:val="none" w:sz="0" w:space="0" w:color="auto"/>
                <w:bottom w:val="none" w:sz="0" w:space="0" w:color="auto"/>
                <w:right w:val="none" w:sz="0" w:space="0" w:color="auto"/>
              </w:divBdr>
            </w:div>
          </w:divsChild>
        </w:div>
        <w:div w:id="887913879">
          <w:marLeft w:val="0"/>
          <w:marRight w:val="0"/>
          <w:marTop w:val="0"/>
          <w:marBottom w:val="0"/>
          <w:divBdr>
            <w:top w:val="none" w:sz="0" w:space="0" w:color="auto"/>
            <w:left w:val="none" w:sz="0" w:space="0" w:color="auto"/>
            <w:bottom w:val="none" w:sz="0" w:space="0" w:color="auto"/>
            <w:right w:val="none" w:sz="0" w:space="0" w:color="auto"/>
          </w:divBdr>
          <w:divsChild>
            <w:div w:id="1510633955">
              <w:marLeft w:val="0"/>
              <w:marRight w:val="0"/>
              <w:marTop w:val="0"/>
              <w:marBottom w:val="0"/>
              <w:divBdr>
                <w:top w:val="none" w:sz="0" w:space="0" w:color="auto"/>
                <w:left w:val="none" w:sz="0" w:space="0" w:color="auto"/>
                <w:bottom w:val="none" w:sz="0" w:space="0" w:color="auto"/>
                <w:right w:val="none" w:sz="0" w:space="0" w:color="auto"/>
              </w:divBdr>
            </w:div>
          </w:divsChild>
        </w:div>
        <w:div w:id="1495494256">
          <w:marLeft w:val="0"/>
          <w:marRight w:val="0"/>
          <w:marTop w:val="0"/>
          <w:marBottom w:val="0"/>
          <w:divBdr>
            <w:top w:val="none" w:sz="0" w:space="0" w:color="auto"/>
            <w:left w:val="none" w:sz="0" w:space="0" w:color="auto"/>
            <w:bottom w:val="none" w:sz="0" w:space="0" w:color="auto"/>
            <w:right w:val="none" w:sz="0" w:space="0" w:color="auto"/>
          </w:divBdr>
          <w:divsChild>
            <w:div w:id="889875976">
              <w:marLeft w:val="0"/>
              <w:marRight w:val="0"/>
              <w:marTop w:val="0"/>
              <w:marBottom w:val="0"/>
              <w:divBdr>
                <w:top w:val="none" w:sz="0" w:space="0" w:color="auto"/>
                <w:left w:val="none" w:sz="0" w:space="0" w:color="auto"/>
                <w:bottom w:val="none" w:sz="0" w:space="0" w:color="auto"/>
                <w:right w:val="none" w:sz="0" w:space="0" w:color="auto"/>
              </w:divBdr>
            </w:div>
          </w:divsChild>
        </w:div>
        <w:div w:id="43071124">
          <w:marLeft w:val="0"/>
          <w:marRight w:val="0"/>
          <w:marTop w:val="0"/>
          <w:marBottom w:val="0"/>
          <w:divBdr>
            <w:top w:val="none" w:sz="0" w:space="0" w:color="auto"/>
            <w:left w:val="none" w:sz="0" w:space="0" w:color="auto"/>
            <w:bottom w:val="none" w:sz="0" w:space="0" w:color="auto"/>
            <w:right w:val="none" w:sz="0" w:space="0" w:color="auto"/>
          </w:divBdr>
          <w:divsChild>
            <w:div w:id="1523012310">
              <w:marLeft w:val="0"/>
              <w:marRight w:val="0"/>
              <w:marTop w:val="0"/>
              <w:marBottom w:val="0"/>
              <w:divBdr>
                <w:top w:val="none" w:sz="0" w:space="0" w:color="auto"/>
                <w:left w:val="none" w:sz="0" w:space="0" w:color="auto"/>
                <w:bottom w:val="none" w:sz="0" w:space="0" w:color="auto"/>
                <w:right w:val="none" w:sz="0" w:space="0" w:color="auto"/>
              </w:divBdr>
            </w:div>
          </w:divsChild>
        </w:div>
        <w:div w:id="18940595">
          <w:marLeft w:val="0"/>
          <w:marRight w:val="0"/>
          <w:marTop w:val="0"/>
          <w:marBottom w:val="0"/>
          <w:divBdr>
            <w:top w:val="none" w:sz="0" w:space="0" w:color="auto"/>
            <w:left w:val="none" w:sz="0" w:space="0" w:color="auto"/>
            <w:bottom w:val="none" w:sz="0" w:space="0" w:color="auto"/>
            <w:right w:val="none" w:sz="0" w:space="0" w:color="auto"/>
          </w:divBdr>
          <w:divsChild>
            <w:div w:id="1943755519">
              <w:marLeft w:val="0"/>
              <w:marRight w:val="0"/>
              <w:marTop w:val="0"/>
              <w:marBottom w:val="0"/>
              <w:divBdr>
                <w:top w:val="none" w:sz="0" w:space="0" w:color="auto"/>
                <w:left w:val="none" w:sz="0" w:space="0" w:color="auto"/>
                <w:bottom w:val="none" w:sz="0" w:space="0" w:color="auto"/>
                <w:right w:val="none" w:sz="0" w:space="0" w:color="auto"/>
              </w:divBdr>
            </w:div>
          </w:divsChild>
        </w:div>
        <w:div w:id="1313174882">
          <w:marLeft w:val="0"/>
          <w:marRight w:val="0"/>
          <w:marTop w:val="0"/>
          <w:marBottom w:val="0"/>
          <w:divBdr>
            <w:top w:val="none" w:sz="0" w:space="0" w:color="auto"/>
            <w:left w:val="none" w:sz="0" w:space="0" w:color="auto"/>
            <w:bottom w:val="none" w:sz="0" w:space="0" w:color="auto"/>
            <w:right w:val="none" w:sz="0" w:space="0" w:color="auto"/>
          </w:divBdr>
          <w:divsChild>
            <w:div w:id="483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2825">
      <w:bodyDiv w:val="1"/>
      <w:marLeft w:val="0"/>
      <w:marRight w:val="0"/>
      <w:marTop w:val="0"/>
      <w:marBottom w:val="0"/>
      <w:divBdr>
        <w:top w:val="none" w:sz="0" w:space="0" w:color="auto"/>
        <w:left w:val="none" w:sz="0" w:space="0" w:color="auto"/>
        <w:bottom w:val="none" w:sz="0" w:space="0" w:color="auto"/>
        <w:right w:val="none" w:sz="0" w:space="0" w:color="auto"/>
      </w:divBdr>
      <w:divsChild>
        <w:div w:id="657152669">
          <w:marLeft w:val="0"/>
          <w:marRight w:val="0"/>
          <w:marTop w:val="0"/>
          <w:marBottom w:val="0"/>
          <w:divBdr>
            <w:top w:val="none" w:sz="0" w:space="0" w:color="auto"/>
            <w:left w:val="none" w:sz="0" w:space="0" w:color="auto"/>
            <w:bottom w:val="none" w:sz="0" w:space="0" w:color="auto"/>
            <w:right w:val="none" w:sz="0" w:space="0" w:color="auto"/>
          </w:divBdr>
          <w:divsChild>
            <w:div w:id="1007053422">
              <w:marLeft w:val="0"/>
              <w:marRight w:val="0"/>
              <w:marTop w:val="0"/>
              <w:marBottom w:val="0"/>
              <w:divBdr>
                <w:top w:val="none" w:sz="0" w:space="0" w:color="auto"/>
                <w:left w:val="none" w:sz="0" w:space="0" w:color="auto"/>
                <w:bottom w:val="none" w:sz="0" w:space="0" w:color="auto"/>
                <w:right w:val="none" w:sz="0" w:space="0" w:color="auto"/>
              </w:divBdr>
            </w:div>
          </w:divsChild>
        </w:div>
        <w:div w:id="444735674">
          <w:marLeft w:val="0"/>
          <w:marRight w:val="0"/>
          <w:marTop w:val="0"/>
          <w:marBottom w:val="0"/>
          <w:divBdr>
            <w:top w:val="none" w:sz="0" w:space="0" w:color="auto"/>
            <w:left w:val="none" w:sz="0" w:space="0" w:color="auto"/>
            <w:bottom w:val="none" w:sz="0" w:space="0" w:color="auto"/>
            <w:right w:val="none" w:sz="0" w:space="0" w:color="auto"/>
          </w:divBdr>
          <w:divsChild>
            <w:div w:id="1673756621">
              <w:marLeft w:val="0"/>
              <w:marRight w:val="0"/>
              <w:marTop w:val="0"/>
              <w:marBottom w:val="0"/>
              <w:divBdr>
                <w:top w:val="none" w:sz="0" w:space="0" w:color="auto"/>
                <w:left w:val="none" w:sz="0" w:space="0" w:color="auto"/>
                <w:bottom w:val="none" w:sz="0" w:space="0" w:color="auto"/>
                <w:right w:val="none" w:sz="0" w:space="0" w:color="auto"/>
              </w:divBdr>
            </w:div>
          </w:divsChild>
        </w:div>
        <w:div w:id="641425079">
          <w:marLeft w:val="0"/>
          <w:marRight w:val="0"/>
          <w:marTop w:val="0"/>
          <w:marBottom w:val="0"/>
          <w:divBdr>
            <w:top w:val="none" w:sz="0" w:space="0" w:color="auto"/>
            <w:left w:val="none" w:sz="0" w:space="0" w:color="auto"/>
            <w:bottom w:val="none" w:sz="0" w:space="0" w:color="auto"/>
            <w:right w:val="none" w:sz="0" w:space="0" w:color="auto"/>
          </w:divBdr>
          <w:divsChild>
            <w:div w:id="137112537">
              <w:marLeft w:val="0"/>
              <w:marRight w:val="0"/>
              <w:marTop w:val="0"/>
              <w:marBottom w:val="0"/>
              <w:divBdr>
                <w:top w:val="none" w:sz="0" w:space="0" w:color="auto"/>
                <w:left w:val="none" w:sz="0" w:space="0" w:color="auto"/>
                <w:bottom w:val="none" w:sz="0" w:space="0" w:color="auto"/>
                <w:right w:val="none" w:sz="0" w:space="0" w:color="auto"/>
              </w:divBdr>
            </w:div>
          </w:divsChild>
        </w:div>
        <w:div w:id="21592690">
          <w:marLeft w:val="0"/>
          <w:marRight w:val="0"/>
          <w:marTop w:val="0"/>
          <w:marBottom w:val="0"/>
          <w:divBdr>
            <w:top w:val="none" w:sz="0" w:space="0" w:color="auto"/>
            <w:left w:val="none" w:sz="0" w:space="0" w:color="auto"/>
            <w:bottom w:val="none" w:sz="0" w:space="0" w:color="auto"/>
            <w:right w:val="none" w:sz="0" w:space="0" w:color="auto"/>
          </w:divBdr>
          <w:divsChild>
            <w:div w:id="1011105036">
              <w:marLeft w:val="0"/>
              <w:marRight w:val="0"/>
              <w:marTop w:val="0"/>
              <w:marBottom w:val="0"/>
              <w:divBdr>
                <w:top w:val="none" w:sz="0" w:space="0" w:color="auto"/>
                <w:left w:val="none" w:sz="0" w:space="0" w:color="auto"/>
                <w:bottom w:val="none" w:sz="0" w:space="0" w:color="auto"/>
                <w:right w:val="none" w:sz="0" w:space="0" w:color="auto"/>
              </w:divBdr>
            </w:div>
          </w:divsChild>
        </w:div>
        <w:div w:id="350497146">
          <w:marLeft w:val="0"/>
          <w:marRight w:val="0"/>
          <w:marTop w:val="0"/>
          <w:marBottom w:val="0"/>
          <w:divBdr>
            <w:top w:val="none" w:sz="0" w:space="0" w:color="auto"/>
            <w:left w:val="none" w:sz="0" w:space="0" w:color="auto"/>
            <w:bottom w:val="none" w:sz="0" w:space="0" w:color="auto"/>
            <w:right w:val="none" w:sz="0" w:space="0" w:color="auto"/>
          </w:divBdr>
          <w:divsChild>
            <w:div w:id="515929160">
              <w:marLeft w:val="0"/>
              <w:marRight w:val="0"/>
              <w:marTop w:val="0"/>
              <w:marBottom w:val="0"/>
              <w:divBdr>
                <w:top w:val="none" w:sz="0" w:space="0" w:color="auto"/>
                <w:left w:val="none" w:sz="0" w:space="0" w:color="auto"/>
                <w:bottom w:val="none" w:sz="0" w:space="0" w:color="auto"/>
                <w:right w:val="none" w:sz="0" w:space="0" w:color="auto"/>
              </w:divBdr>
            </w:div>
          </w:divsChild>
        </w:div>
        <w:div w:id="1492333909">
          <w:marLeft w:val="0"/>
          <w:marRight w:val="0"/>
          <w:marTop w:val="0"/>
          <w:marBottom w:val="0"/>
          <w:divBdr>
            <w:top w:val="none" w:sz="0" w:space="0" w:color="auto"/>
            <w:left w:val="none" w:sz="0" w:space="0" w:color="auto"/>
            <w:bottom w:val="none" w:sz="0" w:space="0" w:color="auto"/>
            <w:right w:val="none" w:sz="0" w:space="0" w:color="auto"/>
          </w:divBdr>
          <w:divsChild>
            <w:div w:id="1127165400">
              <w:marLeft w:val="0"/>
              <w:marRight w:val="0"/>
              <w:marTop w:val="0"/>
              <w:marBottom w:val="0"/>
              <w:divBdr>
                <w:top w:val="none" w:sz="0" w:space="0" w:color="auto"/>
                <w:left w:val="none" w:sz="0" w:space="0" w:color="auto"/>
                <w:bottom w:val="none" w:sz="0" w:space="0" w:color="auto"/>
                <w:right w:val="none" w:sz="0" w:space="0" w:color="auto"/>
              </w:divBdr>
            </w:div>
          </w:divsChild>
        </w:div>
        <w:div w:id="420684067">
          <w:marLeft w:val="0"/>
          <w:marRight w:val="0"/>
          <w:marTop w:val="0"/>
          <w:marBottom w:val="0"/>
          <w:divBdr>
            <w:top w:val="none" w:sz="0" w:space="0" w:color="auto"/>
            <w:left w:val="none" w:sz="0" w:space="0" w:color="auto"/>
            <w:bottom w:val="none" w:sz="0" w:space="0" w:color="auto"/>
            <w:right w:val="none" w:sz="0" w:space="0" w:color="auto"/>
          </w:divBdr>
          <w:divsChild>
            <w:div w:id="83573805">
              <w:marLeft w:val="0"/>
              <w:marRight w:val="0"/>
              <w:marTop w:val="0"/>
              <w:marBottom w:val="0"/>
              <w:divBdr>
                <w:top w:val="none" w:sz="0" w:space="0" w:color="auto"/>
                <w:left w:val="none" w:sz="0" w:space="0" w:color="auto"/>
                <w:bottom w:val="none" w:sz="0" w:space="0" w:color="auto"/>
                <w:right w:val="none" w:sz="0" w:space="0" w:color="auto"/>
              </w:divBdr>
            </w:div>
          </w:divsChild>
        </w:div>
        <w:div w:id="468789224">
          <w:marLeft w:val="0"/>
          <w:marRight w:val="0"/>
          <w:marTop w:val="0"/>
          <w:marBottom w:val="0"/>
          <w:divBdr>
            <w:top w:val="none" w:sz="0" w:space="0" w:color="auto"/>
            <w:left w:val="none" w:sz="0" w:space="0" w:color="auto"/>
            <w:bottom w:val="none" w:sz="0" w:space="0" w:color="auto"/>
            <w:right w:val="none" w:sz="0" w:space="0" w:color="auto"/>
          </w:divBdr>
          <w:divsChild>
            <w:div w:id="1400979961">
              <w:marLeft w:val="0"/>
              <w:marRight w:val="0"/>
              <w:marTop w:val="0"/>
              <w:marBottom w:val="0"/>
              <w:divBdr>
                <w:top w:val="none" w:sz="0" w:space="0" w:color="auto"/>
                <w:left w:val="none" w:sz="0" w:space="0" w:color="auto"/>
                <w:bottom w:val="none" w:sz="0" w:space="0" w:color="auto"/>
                <w:right w:val="none" w:sz="0" w:space="0" w:color="auto"/>
              </w:divBdr>
            </w:div>
          </w:divsChild>
        </w:div>
        <w:div w:id="1933932123">
          <w:marLeft w:val="0"/>
          <w:marRight w:val="0"/>
          <w:marTop w:val="0"/>
          <w:marBottom w:val="0"/>
          <w:divBdr>
            <w:top w:val="none" w:sz="0" w:space="0" w:color="auto"/>
            <w:left w:val="none" w:sz="0" w:space="0" w:color="auto"/>
            <w:bottom w:val="none" w:sz="0" w:space="0" w:color="auto"/>
            <w:right w:val="none" w:sz="0" w:space="0" w:color="auto"/>
          </w:divBdr>
          <w:divsChild>
            <w:div w:id="2132704181">
              <w:marLeft w:val="0"/>
              <w:marRight w:val="0"/>
              <w:marTop w:val="0"/>
              <w:marBottom w:val="0"/>
              <w:divBdr>
                <w:top w:val="none" w:sz="0" w:space="0" w:color="auto"/>
                <w:left w:val="none" w:sz="0" w:space="0" w:color="auto"/>
                <w:bottom w:val="none" w:sz="0" w:space="0" w:color="auto"/>
                <w:right w:val="none" w:sz="0" w:space="0" w:color="auto"/>
              </w:divBdr>
            </w:div>
          </w:divsChild>
        </w:div>
        <w:div w:id="1173913577">
          <w:marLeft w:val="0"/>
          <w:marRight w:val="0"/>
          <w:marTop w:val="0"/>
          <w:marBottom w:val="0"/>
          <w:divBdr>
            <w:top w:val="none" w:sz="0" w:space="0" w:color="auto"/>
            <w:left w:val="none" w:sz="0" w:space="0" w:color="auto"/>
            <w:bottom w:val="none" w:sz="0" w:space="0" w:color="auto"/>
            <w:right w:val="none" w:sz="0" w:space="0" w:color="auto"/>
          </w:divBdr>
          <w:divsChild>
            <w:div w:id="807086945">
              <w:marLeft w:val="0"/>
              <w:marRight w:val="0"/>
              <w:marTop w:val="0"/>
              <w:marBottom w:val="0"/>
              <w:divBdr>
                <w:top w:val="none" w:sz="0" w:space="0" w:color="auto"/>
                <w:left w:val="none" w:sz="0" w:space="0" w:color="auto"/>
                <w:bottom w:val="none" w:sz="0" w:space="0" w:color="auto"/>
                <w:right w:val="none" w:sz="0" w:space="0" w:color="auto"/>
              </w:divBdr>
            </w:div>
          </w:divsChild>
        </w:div>
        <w:div w:id="1434550151">
          <w:marLeft w:val="0"/>
          <w:marRight w:val="0"/>
          <w:marTop w:val="0"/>
          <w:marBottom w:val="0"/>
          <w:divBdr>
            <w:top w:val="none" w:sz="0" w:space="0" w:color="auto"/>
            <w:left w:val="none" w:sz="0" w:space="0" w:color="auto"/>
            <w:bottom w:val="none" w:sz="0" w:space="0" w:color="auto"/>
            <w:right w:val="none" w:sz="0" w:space="0" w:color="auto"/>
          </w:divBdr>
          <w:divsChild>
            <w:div w:id="1053389070">
              <w:marLeft w:val="0"/>
              <w:marRight w:val="0"/>
              <w:marTop w:val="0"/>
              <w:marBottom w:val="0"/>
              <w:divBdr>
                <w:top w:val="none" w:sz="0" w:space="0" w:color="auto"/>
                <w:left w:val="none" w:sz="0" w:space="0" w:color="auto"/>
                <w:bottom w:val="none" w:sz="0" w:space="0" w:color="auto"/>
                <w:right w:val="none" w:sz="0" w:space="0" w:color="auto"/>
              </w:divBdr>
            </w:div>
          </w:divsChild>
        </w:div>
        <w:div w:id="1463500562">
          <w:marLeft w:val="0"/>
          <w:marRight w:val="0"/>
          <w:marTop w:val="0"/>
          <w:marBottom w:val="0"/>
          <w:divBdr>
            <w:top w:val="none" w:sz="0" w:space="0" w:color="auto"/>
            <w:left w:val="none" w:sz="0" w:space="0" w:color="auto"/>
            <w:bottom w:val="none" w:sz="0" w:space="0" w:color="auto"/>
            <w:right w:val="none" w:sz="0" w:space="0" w:color="auto"/>
          </w:divBdr>
          <w:divsChild>
            <w:div w:id="78259999">
              <w:marLeft w:val="0"/>
              <w:marRight w:val="0"/>
              <w:marTop w:val="0"/>
              <w:marBottom w:val="0"/>
              <w:divBdr>
                <w:top w:val="none" w:sz="0" w:space="0" w:color="auto"/>
                <w:left w:val="none" w:sz="0" w:space="0" w:color="auto"/>
                <w:bottom w:val="none" w:sz="0" w:space="0" w:color="auto"/>
                <w:right w:val="none" w:sz="0" w:space="0" w:color="auto"/>
              </w:divBdr>
            </w:div>
          </w:divsChild>
        </w:div>
        <w:div w:id="1704749258">
          <w:marLeft w:val="0"/>
          <w:marRight w:val="0"/>
          <w:marTop w:val="0"/>
          <w:marBottom w:val="0"/>
          <w:divBdr>
            <w:top w:val="none" w:sz="0" w:space="0" w:color="auto"/>
            <w:left w:val="none" w:sz="0" w:space="0" w:color="auto"/>
            <w:bottom w:val="none" w:sz="0" w:space="0" w:color="auto"/>
            <w:right w:val="none" w:sz="0" w:space="0" w:color="auto"/>
          </w:divBdr>
          <w:divsChild>
            <w:div w:id="717968846">
              <w:marLeft w:val="0"/>
              <w:marRight w:val="0"/>
              <w:marTop w:val="0"/>
              <w:marBottom w:val="0"/>
              <w:divBdr>
                <w:top w:val="none" w:sz="0" w:space="0" w:color="auto"/>
                <w:left w:val="none" w:sz="0" w:space="0" w:color="auto"/>
                <w:bottom w:val="none" w:sz="0" w:space="0" w:color="auto"/>
                <w:right w:val="none" w:sz="0" w:space="0" w:color="auto"/>
              </w:divBdr>
            </w:div>
          </w:divsChild>
        </w:div>
        <w:div w:id="338700489">
          <w:marLeft w:val="0"/>
          <w:marRight w:val="0"/>
          <w:marTop w:val="0"/>
          <w:marBottom w:val="0"/>
          <w:divBdr>
            <w:top w:val="none" w:sz="0" w:space="0" w:color="auto"/>
            <w:left w:val="none" w:sz="0" w:space="0" w:color="auto"/>
            <w:bottom w:val="none" w:sz="0" w:space="0" w:color="auto"/>
            <w:right w:val="none" w:sz="0" w:space="0" w:color="auto"/>
          </w:divBdr>
          <w:divsChild>
            <w:div w:id="1114859111">
              <w:marLeft w:val="0"/>
              <w:marRight w:val="0"/>
              <w:marTop w:val="0"/>
              <w:marBottom w:val="0"/>
              <w:divBdr>
                <w:top w:val="none" w:sz="0" w:space="0" w:color="auto"/>
                <w:left w:val="none" w:sz="0" w:space="0" w:color="auto"/>
                <w:bottom w:val="none" w:sz="0" w:space="0" w:color="auto"/>
                <w:right w:val="none" w:sz="0" w:space="0" w:color="auto"/>
              </w:divBdr>
            </w:div>
          </w:divsChild>
        </w:div>
        <w:div w:id="1167790492">
          <w:marLeft w:val="0"/>
          <w:marRight w:val="0"/>
          <w:marTop w:val="0"/>
          <w:marBottom w:val="0"/>
          <w:divBdr>
            <w:top w:val="none" w:sz="0" w:space="0" w:color="auto"/>
            <w:left w:val="none" w:sz="0" w:space="0" w:color="auto"/>
            <w:bottom w:val="none" w:sz="0" w:space="0" w:color="auto"/>
            <w:right w:val="none" w:sz="0" w:space="0" w:color="auto"/>
          </w:divBdr>
          <w:divsChild>
            <w:div w:id="680929732">
              <w:marLeft w:val="0"/>
              <w:marRight w:val="0"/>
              <w:marTop w:val="0"/>
              <w:marBottom w:val="0"/>
              <w:divBdr>
                <w:top w:val="none" w:sz="0" w:space="0" w:color="auto"/>
                <w:left w:val="none" w:sz="0" w:space="0" w:color="auto"/>
                <w:bottom w:val="none" w:sz="0" w:space="0" w:color="auto"/>
                <w:right w:val="none" w:sz="0" w:space="0" w:color="auto"/>
              </w:divBdr>
            </w:div>
          </w:divsChild>
        </w:div>
        <w:div w:id="1816870917">
          <w:marLeft w:val="0"/>
          <w:marRight w:val="0"/>
          <w:marTop w:val="0"/>
          <w:marBottom w:val="0"/>
          <w:divBdr>
            <w:top w:val="none" w:sz="0" w:space="0" w:color="auto"/>
            <w:left w:val="none" w:sz="0" w:space="0" w:color="auto"/>
            <w:bottom w:val="none" w:sz="0" w:space="0" w:color="auto"/>
            <w:right w:val="none" w:sz="0" w:space="0" w:color="auto"/>
          </w:divBdr>
          <w:divsChild>
            <w:div w:id="153764067">
              <w:marLeft w:val="0"/>
              <w:marRight w:val="0"/>
              <w:marTop w:val="0"/>
              <w:marBottom w:val="0"/>
              <w:divBdr>
                <w:top w:val="none" w:sz="0" w:space="0" w:color="auto"/>
                <w:left w:val="none" w:sz="0" w:space="0" w:color="auto"/>
                <w:bottom w:val="none" w:sz="0" w:space="0" w:color="auto"/>
                <w:right w:val="none" w:sz="0" w:space="0" w:color="auto"/>
              </w:divBdr>
            </w:div>
          </w:divsChild>
        </w:div>
        <w:div w:id="1065026308">
          <w:marLeft w:val="0"/>
          <w:marRight w:val="0"/>
          <w:marTop w:val="0"/>
          <w:marBottom w:val="0"/>
          <w:divBdr>
            <w:top w:val="none" w:sz="0" w:space="0" w:color="auto"/>
            <w:left w:val="none" w:sz="0" w:space="0" w:color="auto"/>
            <w:bottom w:val="none" w:sz="0" w:space="0" w:color="auto"/>
            <w:right w:val="none" w:sz="0" w:space="0" w:color="auto"/>
          </w:divBdr>
          <w:divsChild>
            <w:div w:id="476533354">
              <w:marLeft w:val="0"/>
              <w:marRight w:val="0"/>
              <w:marTop w:val="0"/>
              <w:marBottom w:val="0"/>
              <w:divBdr>
                <w:top w:val="none" w:sz="0" w:space="0" w:color="auto"/>
                <w:left w:val="none" w:sz="0" w:space="0" w:color="auto"/>
                <w:bottom w:val="none" w:sz="0" w:space="0" w:color="auto"/>
                <w:right w:val="none" w:sz="0" w:space="0" w:color="auto"/>
              </w:divBdr>
            </w:div>
          </w:divsChild>
        </w:div>
        <w:div w:id="57557510">
          <w:marLeft w:val="0"/>
          <w:marRight w:val="0"/>
          <w:marTop w:val="0"/>
          <w:marBottom w:val="0"/>
          <w:divBdr>
            <w:top w:val="none" w:sz="0" w:space="0" w:color="auto"/>
            <w:left w:val="none" w:sz="0" w:space="0" w:color="auto"/>
            <w:bottom w:val="none" w:sz="0" w:space="0" w:color="auto"/>
            <w:right w:val="none" w:sz="0" w:space="0" w:color="auto"/>
          </w:divBdr>
          <w:divsChild>
            <w:div w:id="9248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54">
      <w:bodyDiv w:val="1"/>
      <w:marLeft w:val="0"/>
      <w:marRight w:val="0"/>
      <w:marTop w:val="0"/>
      <w:marBottom w:val="0"/>
      <w:divBdr>
        <w:top w:val="none" w:sz="0" w:space="0" w:color="auto"/>
        <w:left w:val="none" w:sz="0" w:space="0" w:color="auto"/>
        <w:bottom w:val="none" w:sz="0" w:space="0" w:color="auto"/>
        <w:right w:val="none" w:sz="0" w:space="0" w:color="auto"/>
      </w:divBdr>
      <w:divsChild>
        <w:div w:id="2005889408">
          <w:marLeft w:val="0"/>
          <w:marRight w:val="0"/>
          <w:marTop w:val="0"/>
          <w:marBottom w:val="0"/>
          <w:divBdr>
            <w:top w:val="none" w:sz="0" w:space="0" w:color="auto"/>
            <w:left w:val="none" w:sz="0" w:space="0" w:color="auto"/>
            <w:bottom w:val="none" w:sz="0" w:space="0" w:color="auto"/>
            <w:right w:val="none" w:sz="0" w:space="0" w:color="auto"/>
          </w:divBdr>
          <w:divsChild>
            <w:div w:id="945886599">
              <w:marLeft w:val="0"/>
              <w:marRight w:val="0"/>
              <w:marTop w:val="0"/>
              <w:marBottom w:val="0"/>
              <w:divBdr>
                <w:top w:val="none" w:sz="0" w:space="0" w:color="auto"/>
                <w:left w:val="none" w:sz="0" w:space="0" w:color="auto"/>
                <w:bottom w:val="none" w:sz="0" w:space="0" w:color="auto"/>
                <w:right w:val="none" w:sz="0" w:space="0" w:color="auto"/>
              </w:divBdr>
            </w:div>
          </w:divsChild>
        </w:div>
        <w:div w:id="1037437762">
          <w:marLeft w:val="0"/>
          <w:marRight w:val="0"/>
          <w:marTop w:val="0"/>
          <w:marBottom w:val="0"/>
          <w:divBdr>
            <w:top w:val="none" w:sz="0" w:space="0" w:color="auto"/>
            <w:left w:val="none" w:sz="0" w:space="0" w:color="auto"/>
            <w:bottom w:val="none" w:sz="0" w:space="0" w:color="auto"/>
            <w:right w:val="none" w:sz="0" w:space="0" w:color="auto"/>
          </w:divBdr>
          <w:divsChild>
            <w:div w:id="1482501758">
              <w:marLeft w:val="0"/>
              <w:marRight w:val="0"/>
              <w:marTop w:val="0"/>
              <w:marBottom w:val="0"/>
              <w:divBdr>
                <w:top w:val="none" w:sz="0" w:space="0" w:color="auto"/>
                <w:left w:val="none" w:sz="0" w:space="0" w:color="auto"/>
                <w:bottom w:val="none" w:sz="0" w:space="0" w:color="auto"/>
                <w:right w:val="none" w:sz="0" w:space="0" w:color="auto"/>
              </w:divBdr>
            </w:div>
          </w:divsChild>
        </w:div>
        <w:div w:id="1577937244">
          <w:marLeft w:val="0"/>
          <w:marRight w:val="0"/>
          <w:marTop w:val="0"/>
          <w:marBottom w:val="0"/>
          <w:divBdr>
            <w:top w:val="none" w:sz="0" w:space="0" w:color="auto"/>
            <w:left w:val="none" w:sz="0" w:space="0" w:color="auto"/>
            <w:bottom w:val="none" w:sz="0" w:space="0" w:color="auto"/>
            <w:right w:val="none" w:sz="0" w:space="0" w:color="auto"/>
          </w:divBdr>
          <w:divsChild>
            <w:div w:id="1632781960">
              <w:marLeft w:val="0"/>
              <w:marRight w:val="0"/>
              <w:marTop w:val="0"/>
              <w:marBottom w:val="0"/>
              <w:divBdr>
                <w:top w:val="none" w:sz="0" w:space="0" w:color="auto"/>
                <w:left w:val="none" w:sz="0" w:space="0" w:color="auto"/>
                <w:bottom w:val="none" w:sz="0" w:space="0" w:color="auto"/>
                <w:right w:val="none" w:sz="0" w:space="0" w:color="auto"/>
              </w:divBdr>
            </w:div>
          </w:divsChild>
        </w:div>
        <w:div w:id="549612603">
          <w:marLeft w:val="0"/>
          <w:marRight w:val="0"/>
          <w:marTop w:val="0"/>
          <w:marBottom w:val="0"/>
          <w:divBdr>
            <w:top w:val="none" w:sz="0" w:space="0" w:color="auto"/>
            <w:left w:val="none" w:sz="0" w:space="0" w:color="auto"/>
            <w:bottom w:val="none" w:sz="0" w:space="0" w:color="auto"/>
            <w:right w:val="none" w:sz="0" w:space="0" w:color="auto"/>
          </w:divBdr>
          <w:divsChild>
            <w:div w:id="215627187">
              <w:marLeft w:val="0"/>
              <w:marRight w:val="0"/>
              <w:marTop w:val="0"/>
              <w:marBottom w:val="0"/>
              <w:divBdr>
                <w:top w:val="none" w:sz="0" w:space="0" w:color="auto"/>
                <w:left w:val="none" w:sz="0" w:space="0" w:color="auto"/>
                <w:bottom w:val="none" w:sz="0" w:space="0" w:color="auto"/>
                <w:right w:val="none" w:sz="0" w:space="0" w:color="auto"/>
              </w:divBdr>
            </w:div>
          </w:divsChild>
        </w:div>
        <w:div w:id="464936557">
          <w:marLeft w:val="0"/>
          <w:marRight w:val="0"/>
          <w:marTop w:val="0"/>
          <w:marBottom w:val="0"/>
          <w:divBdr>
            <w:top w:val="none" w:sz="0" w:space="0" w:color="auto"/>
            <w:left w:val="none" w:sz="0" w:space="0" w:color="auto"/>
            <w:bottom w:val="none" w:sz="0" w:space="0" w:color="auto"/>
            <w:right w:val="none" w:sz="0" w:space="0" w:color="auto"/>
          </w:divBdr>
          <w:divsChild>
            <w:div w:id="1008488434">
              <w:marLeft w:val="0"/>
              <w:marRight w:val="0"/>
              <w:marTop w:val="0"/>
              <w:marBottom w:val="0"/>
              <w:divBdr>
                <w:top w:val="none" w:sz="0" w:space="0" w:color="auto"/>
                <w:left w:val="none" w:sz="0" w:space="0" w:color="auto"/>
                <w:bottom w:val="none" w:sz="0" w:space="0" w:color="auto"/>
                <w:right w:val="none" w:sz="0" w:space="0" w:color="auto"/>
              </w:divBdr>
            </w:div>
          </w:divsChild>
        </w:div>
        <w:div w:id="1342274959">
          <w:marLeft w:val="0"/>
          <w:marRight w:val="0"/>
          <w:marTop w:val="0"/>
          <w:marBottom w:val="0"/>
          <w:divBdr>
            <w:top w:val="none" w:sz="0" w:space="0" w:color="auto"/>
            <w:left w:val="none" w:sz="0" w:space="0" w:color="auto"/>
            <w:bottom w:val="none" w:sz="0" w:space="0" w:color="auto"/>
            <w:right w:val="none" w:sz="0" w:space="0" w:color="auto"/>
          </w:divBdr>
          <w:divsChild>
            <w:div w:id="571937291">
              <w:marLeft w:val="0"/>
              <w:marRight w:val="0"/>
              <w:marTop w:val="0"/>
              <w:marBottom w:val="0"/>
              <w:divBdr>
                <w:top w:val="none" w:sz="0" w:space="0" w:color="auto"/>
                <w:left w:val="none" w:sz="0" w:space="0" w:color="auto"/>
                <w:bottom w:val="none" w:sz="0" w:space="0" w:color="auto"/>
                <w:right w:val="none" w:sz="0" w:space="0" w:color="auto"/>
              </w:divBdr>
            </w:div>
          </w:divsChild>
        </w:div>
        <w:div w:id="1739130544">
          <w:marLeft w:val="0"/>
          <w:marRight w:val="0"/>
          <w:marTop w:val="0"/>
          <w:marBottom w:val="0"/>
          <w:divBdr>
            <w:top w:val="none" w:sz="0" w:space="0" w:color="auto"/>
            <w:left w:val="none" w:sz="0" w:space="0" w:color="auto"/>
            <w:bottom w:val="none" w:sz="0" w:space="0" w:color="auto"/>
            <w:right w:val="none" w:sz="0" w:space="0" w:color="auto"/>
          </w:divBdr>
          <w:divsChild>
            <w:div w:id="385295739">
              <w:marLeft w:val="0"/>
              <w:marRight w:val="0"/>
              <w:marTop w:val="0"/>
              <w:marBottom w:val="0"/>
              <w:divBdr>
                <w:top w:val="none" w:sz="0" w:space="0" w:color="auto"/>
                <w:left w:val="none" w:sz="0" w:space="0" w:color="auto"/>
                <w:bottom w:val="none" w:sz="0" w:space="0" w:color="auto"/>
                <w:right w:val="none" w:sz="0" w:space="0" w:color="auto"/>
              </w:divBdr>
            </w:div>
          </w:divsChild>
        </w:div>
        <w:div w:id="223222012">
          <w:marLeft w:val="0"/>
          <w:marRight w:val="0"/>
          <w:marTop w:val="0"/>
          <w:marBottom w:val="0"/>
          <w:divBdr>
            <w:top w:val="none" w:sz="0" w:space="0" w:color="auto"/>
            <w:left w:val="none" w:sz="0" w:space="0" w:color="auto"/>
            <w:bottom w:val="none" w:sz="0" w:space="0" w:color="auto"/>
            <w:right w:val="none" w:sz="0" w:space="0" w:color="auto"/>
          </w:divBdr>
          <w:divsChild>
            <w:div w:id="518740114">
              <w:marLeft w:val="0"/>
              <w:marRight w:val="0"/>
              <w:marTop w:val="0"/>
              <w:marBottom w:val="0"/>
              <w:divBdr>
                <w:top w:val="none" w:sz="0" w:space="0" w:color="auto"/>
                <w:left w:val="none" w:sz="0" w:space="0" w:color="auto"/>
                <w:bottom w:val="none" w:sz="0" w:space="0" w:color="auto"/>
                <w:right w:val="none" w:sz="0" w:space="0" w:color="auto"/>
              </w:divBdr>
            </w:div>
          </w:divsChild>
        </w:div>
        <w:div w:id="478034860">
          <w:marLeft w:val="0"/>
          <w:marRight w:val="0"/>
          <w:marTop w:val="0"/>
          <w:marBottom w:val="0"/>
          <w:divBdr>
            <w:top w:val="none" w:sz="0" w:space="0" w:color="auto"/>
            <w:left w:val="none" w:sz="0" w:space="0" w:color="auto"/>
            <w:bottom w:val="none" w:sz="0" w:space="0" w:color="auto"/>
            <w:right w:val="none" w:sz="0" w:space="0" w:color="auto"/>
          </w:divBdr>
          <w:divsChild>
            <w:div w:id="386422230">
              <w:marLeft w:val="0"/>
              <w:marRight w:val="0"/>
              <w:marTop w:val="0"/>
              <w:marBottom w:val="0"/>
              <w:divBdr>
                <w:top w:val="none" w:sz="0" w:space="0" w:color="auto"/>
                <w:left w:val="none" w:sz="0" w:space="0" w:color="auto"/>
                <w:bottom w:val="none" w:sz="0" w:space="0" w:color="auto"/>
                <w:right w:val="none" w:sz="0" w:space="0" w:color="auto"/>
              </w:divBdr>
            </w:div>
          </w:divsChild>
        </w:div>
        <w:div w:id="2063629069">
          <w:marLeft w:val="0"/>
          <w:marRight w:val="0"/>
          <w:marTop w:val="0"/>
          <w:marBottom w:val="0"/>
          <w:divBdr>
            <w:top w:val="none" w:sz="0" w:space="0" w:color="auto"/>
            <w:left w:val="none" w:sz="0" w:space="0" w:color="auto"/>
            <w:bottom w:val="none" w:sz="0" w:space="0" w:color="auto"/>
            <w:right w:val="none" w:sz="0" w:space="0" w:color="auto"/>
          </w:divBdr>
          <w:divsChild>
            <w:div w:id="1331520445">
              <w:marLeft w:val="0"/>
              <w:marRight w:val="0"/>
              <w:marTop w:val="0"/>
              <w:marBottom w:val="0"/>
              <w:divBdr>
                <w:top w:val="none" w:sz="0" w:space="0" w:color="auto"/>
                <w:left w:val="none" w:sz="0" w:space="0" w:color="auto"/>
                <w:bottom w:val="none" w:sz="0" w:space="0" w:color="auto"/>
                <w:right w:val="none" w:sz="0" w:space="0" w:color="auto"/>
              </w:divBdr>
            </w:div>
          </w:divsChild>
        </w:div>
        <w:div w:id="490296171">
          <w:marLeft w:val="0"/>
          <w:marRight w:val="0"/>
          <w:marTop w:val="0"/>
          <w:marBottom w:val="0"/>
          <w:divBdr>
            <w:top w:val="none" w:sz="0" w:space="0" w:color="auto"/>
            <w:left w:val="none" w:sz="0" w:space="0" w:color="auto"/>
            <w:bottom w:val="none" w:sz="0" w:space="0" w:color="auto"/>
            <w:right w:val="none" w:sz="0" w:space="0" w:color="auto"/>
          </w:divBdr>
          <w:divsChild>
            <w:div w:id="1343901232">
              <w:marLeft w:val="0"/>
              <w:marRight w:val="0"/>
              <w:marTop w:val="0"/>
              <w:marBottom w:val="0"/>
              <w:divBdr>
                <w:top w:val="none" w:sz="0" w:space="0" w:color="auto"/>
                <w:left w:val="none" w:sz="0" w:space="0" w:color="auto"/>
                <w:bottom w:val="none" w:sz="0" w:space="0" w:color="auto"/>
                <w:right w:val="none" w:sz="0" w:space="0" w:color="auto"/>
              </w:divBdr>
            </w:div>
          </w:divsChild>
        </w:div>
        <w:div w:id="513963299">
          <w:marLeft w:val="0"/>
          <w:marRight w:val="0"/>
          <w:marTop w:val="0"/>
          <w:marBottom w:val="0"/>
          <w:divBdr>
            <w:top w:val="none" w:sz="0" w:space="0" w:color="auto"/>
            <w:left w:val="none" w:sz="0" w:space="0" w:color="auto"/>
            <w:bottom w:val="none" w:sz="0" w:space="0" w:color="auto"/>
            <w:right w:val="none" w:sz="0" w:space="0" w:color="auto"/>
          </w:divBdr>
          <w:divsChild>
            <w:div w:id="1244216338">
              <w:marLeft w:val="0"/>
              <w:marRight w:val="0"/>
              <w:marTop w:val="0"/>
              <w:marBottom w:val="0"/>
              <w:divBdr>
                <w:top w:val="none" w:sz="0" w:space="0" w:color="auto"/>
                <w:left w:val="none" w:sz="0" w:space="0" w:color="auto"/>
                <w:bottom w:val="none" w:sz="0" w:space="0" w:color="auto"/>
                <w:right w:val="none" w:sz="0" w:space="0" w:color="auto"/>
              </w:divBdr>
            </w:div>
          </w:divsChild>
        </w:div>
        <w:div w:id="507448822">
          <w:marLeft w:val="0"/>
          <w:marRight w:val="0"/>
          <w:marTop w:val="0"/>
          <w:marBottom w:val="0"/>
          <w:divBdr>
            <w:top w:val="none" w:sz="0" w:space="0" w:color="auto"/>
            <w:left w:val="none" w:sz="0" w:space="0" w:color="auto"/>
            <w:bottom w:val="none" w:sz="0" w:space="0" w:color="auto"/>
            <w:right w:val="none" w:sz="0" w:space="0" w:color="auto"/>
          </w:divBdr>
          <w:divsChild>
            <w:div w:id="1646814132">
              <w:marLeft w:val="0"/>
              <w:marRight w:val="0"/>
              <w:marTop w:val="0"/>
              <w:marBottom w:val="0"/>
              <w:divBdr>
                <w:top w:val="none" w:sz="0" w:space="0" w:color="auto"/>
                <w:left w:val="none" w:sz="0" w:space="0" w:color="auto"/>
                <w:bottom w:val="none" w:sz="0" w:space="0" w:color="auto"/>
                <w:right w:val="none" w:sz="0" w:space="0" w:color="auto"/>
              </w:divBdr>
            </w:div>
          </w:divsChild>
        </w:div>
        <w:div w:id="1253316129">
          <w:marLeft w:val="0"/>
          <w:marRight w:val="0"/>
          <w:marTop w:val="0"/>
          <w:marBottom w:val="0"/>
          <w:divBdr>
            <w:top w:val="none" w:sz="0" w:space="0" w:color="auto"/>
            <w:left w:val="none" w:sz="0" w:space="0" w:color="auto"/>
            <w:bottom w:val="none" w:sz="0" w:space="0" w:color="auto"/>
            <w:right w:val="none" w:sz="0" w:space="0" w:color="auto"/>
          </w:divBdr>
          <w:divsChild>
            <w:div w:id="530261684">
              <w:marLeft w:val="0"/>
              <w:marRight w:val="0"/>
              <w:marTop w:val="0"/>
              <w:marBottom w:val="0"/>
              <w:divBdr>
                <w:top w:val="none" w:sz="0" w:space="0" w:color="auto"/>
                <w:left w:val="none" w:sz="0" w:space="0" w:color="auto"/>
                <w:bottom w:val="none" w:sz="0" w:space="0" w:color="auto"/>
                <w:right w:val="none" w:sz="0" w:space="0" w:color="auto"/>
              </w:divBdr>
            </w:div>
          </w:divsChild>
        </w:div>
        <w:div w:id="2022051427">
          <w:marLeft w:val="0"/>
          <w:marRight w:val="0"/>
          <w:marTop w:val="0"/>
          <w:marBottom w:val="0"/>
          <w:divBdr>
            <w:top w:val="none" w:sz="0" w:space="0" w:color="auto"/>
            <w:left w:val="none" w:sz="0" w:space="0" w:color="auto"/>
            <w:bottom w:val="none" w:sz="0" w:space="0" w:color="auto"/>
            <w:right w:val="none" w:sz="0" w:space="0" w:color="auto"/>
          </w:divBdr>
          <w:divsChild>
            <w:div w:id="2130394319">
              <w:marLeft w:val="0"/>
              <w:marRight w:val="0"/>
              <w:marTop w:val="0"/>
              <w:marBottom w:val="0"/>
              <w:divBdr>
                <w:top w:val="none" w:sz="0" w:space="0" w:color="auto"/>
                <w:left w:val="none" w:sz="0" w:space="0" w:color="auto"/>
                <w:bottom w:val="none" w:sz="0" w:space="0" w:color="auto"/>
                <w:right w:val="none" w:sz="0" w:space="0" w:color="auto"/>
              </w:divBdr>
            </w:div>
          </w:divsChild>
        </w:div>
        <w:div w:id="1079667861">
          <w:marLeft w:val="0"/>
          <w:marRight w:val="0"/>
          <w:marTop w:val="0"/>
          <w:marBottom w:val="0"/>
          <w:divBdr>
            <w:top w:val="none" w:sz="0" w:space="0" w:color="auto"/>
            <w:left w:val="none" w:sz="0" w:space="0" w:color="auto"/>
            <w:bottom w:val="none" w:sz="0" w:space="0" w:color="auto"/>
            <w:right w:val="none" w:sz="0" w:space="0" w:color="auto"/>
          </w:divBdr>
          <w:divsChild>
            <w:div w:id="1851142035">
              <w:marLeft w:val="0"/>
              <w:marRight w:val="0"/>
              <w:marTop w:val="0"/>
              <w:marBottom w:val="0"/>
              <w:divBdr>
                <w:top w:val="none" w:sz="0" w:space="0" w:color="auto"/>
                <w:left w:val="none" w:sz="0" w:space="0" w:color="auto"/>
                <w:bottom w:val="none" w:sz="0" w:space="0" w:color="auto"/>
                <w:right w:val="none" w:sz="0" w:space="0" w:color="auto"/>
              </w:divBdr>
            </w:div>
          </w:divsChild>
        </w:div>
        <w:div w:id="729351967">
          <w:marLeft w:val="0"/>
          <w:marRight w:val="0"/>
          <w:marTop w:val="0"/>
          <w:marBottom w:val="0"/>
          <w:divBdr>
            <w:top w:val="none" w:sz="0" w:space="0" w:color="auto"/>
            <w:left w:val="none" w:sz="0" w:space="0" w:color="auto"/>
            <w:bottom w:val="none" w:sz="0" w:space="0" w:color="auto"/>
            <w:right w:val="none" w:sz="0" w:space="0" w:color="auto"/>
          </w:divBdr>
          <w:divsChild>
            <w:div w:id="819998841">
              <w:marLeft w:val="0"/>
              <w:marRight w:val="0"/>
              <w:marTop w:val="0"/>
              <w:marBottom w:val="0"/>
              <w:divBdr>
                <w:top w:val="none" w:sz="0" w:space="0" w:color="auto"/>
                <w:left w:val="none" w:sz="0" w:space="0" w:color="auto"/>
                <w:bottom w:val="none" w:sz="0" w:space="0" w:color="auto"/>
                <w:right w:val="none" w:sz="0" w:space="0" w:color="auto"/>
              </w:divBdr>
            </w:div>
          </w:divsChild>
        </w:div>
        <w:div w:id="255406600">
          <w:marLeft w:val="0"/>
          <w:marRight w:val="0"/>
          <w:marTop w:val="0"/>
          <w:marBottom w:val="0"/>
          <w:divBdr>
            <w:top w:val="none" w:sz="0" w:space="0" w:color="auto"/>
            <w:left w:val="none" w:sz="0" w:space="0" w:color="auto"/>
            <w:bottom w:val="none" w:sz="0" w:space="0" w:color="auto"/>
            <w:right w:val="none" w:sz="0" w:space="0" w:color="auto"/>
          </w:divBdr>
          <w:divsChild>
            <w:div w:id="1176190113">
              <w:marLeft w:val="0"/>
              <w:marRight w:val="0"/>
              <w:marTop w:val="0"/>
              <w:marBottom w:val="0"/>
              <w:divBdr>
                <w:top w:val="none" w:sz="0" w:space="0" w:color="auto"/>
                <w:left w:val="none" w:sz="0" w:space="0" w:color="auto"/>
                <w:bottom w:val="none" w:sz="0" w:space="0" w:color="auto"/>
                <w:right w:val="none" w:sz="0" w:space="0" w:color="auto"/>
              </w:divBdr>
            </w:div>
          </w:divsChild>
        </w:div>
        <w:div w:id="1095708437">
          <w:marLeft w:val="0"/>
          <w:marRight w:val="0"/>
          <w:marTop w:val="0"/>
          <w:marBottom w:val="0"/>
          <w:divBdr>
            <w:top w:val="none" w:sz="0" w:space="0" w:color="auto"/>
            <w:left w:val="none" w:sz="0" w:space="0" w:color="auto"/>
            <w:bottom w:val="none" w:sz="0" w:space="0" w:color="auto"/>
            <w:right w:val="none" w:sz="0" w:space="0" w:color="auto"/>
          </w:divBdr>
          <w:divsChild>
            <w:div w:id="1895385849">
              <w:marLeft w:val="0"/>
              <w:marRight w:val="0"/>
              <w:marTop w:val="0"/>
              <w:marBottom w:val="0"/>
              <w:divBdr>
                <w:top w:val="none" w:sz="0" w:space="0" w:color="auto"/>
                <w:left w:val="none" w:sz="0" w:space="0" w:color="auto"/>
                <w:bottom w:val="none" w:sz="0" w:space="0" w:color="auto"/>
                <w:right w:val="none" w:sz="0" w:space="0" w:color="auto"/>
              </w:divBdr>
            </w:div>
          </w:divsChild>
        </w:div>
        <w:div w:id="807017734">
          <w:marLeft w:val="0"/>
          <w:marRight w:val="0"/>
          <w:marTop w:val="0"/>
          <w:marBottom w:val="0"/>
          <w:divBdr>
            <w:top w:val="none" w:sz="0" w:space="0" w:color="auto"/>
            <w:left w:val="none" w:sz="0" w:space="0" w:color="auto"/>
            <w:bottom w:val="none" w:sz="0" w:space="0" w:color="auto"/>
            <w:right w:val="none" w:sz="0" w:space="0" w:color="auto"/>
          </w:divBdr>
          <w:divsChild>
            <w:div w:id="1527139681">
              <w:marLeft w:val="0"/>
              <w:marRight w:val="0"/>
              <w:marTop w:val="0"/>
              <w:marBottom w:val="0"/>
              <w:divBdr>
                <w:top w:val="none" w:sz="0" w:space="0" w:color="auto"/>
                <w:left w:val="none" w:sz="0" w:space="0" w:color="auto"/>
                <w:bottom w:val="none" w:sz="0" w:space="0" w:color="auto"/>
                <w:right w:val="none" w:sz="0" w:space="0" w:color="auto"/>
              </w:divBdr>
            </w:div>
          </w:divsChild>
        </w:div>
        <w:div w:id="646325440">
          <w:marLeft w:val="0"/>
          <w:marRight w:val="0"/>
          <w:marTop w:val="0"/>
          <w:marBottom w:val="0"/>
          <w:divBdr>
            <w:top w:val="none" w:sz="0" w:space="0" w:color="auto"/>
            <w:left w:val="none" w:sz="0" w:space="0" w:color="auto"/>
            <w:bottom w:val="none" w:sz="0" w:space="0" w:color="auto"/>
            <w:right w:val="none" w:sz="0" w:space="0" w:color="auto"/>
          </w:divBdr>
          <w:divsChild>
            <w:div w:id="1975451662">
              <w:marLeft w:val="0"/>
              <w:marRight w:val="0"/>
              <w:marTop w:val="0"/>
              <w:marBottom w:val="0"/>
              <w:divBdr>
                <w:top w:val="none" w:sz="0" w:space="0" w:color="auto"/>
                <w:left w:val="none" w:sz="0" w:space="0" w:color="auto"/>
                <w:bottom w:val="none" w:sz="0" w:space="0" w:color="auto"/>
                <w:right w:val="none" w:sz="0" w:space="0" w:color="auto"/>
              </w:divBdr>
            </w:div>
          </w:divsChild>
        </w:div>
        <w:div w:id="1783761983">
          <w:marLeft w:val="0"/>
          <w:marRight w:val="0"/>
          <w:marTop w:val="0"/>
          <w:marBottom w:val="0"/>
          <w:divBdr>
            <w:top w:val="none" w:sz="0" w:space="0" w:color="auto"/>
            <w:left w:val="none" w:sz="0" w:space="0" w:color="auto"/>
            <w:bottom w:val="none" w:sz="0" w:space="0" w:color="auto"/>
            <w:right w:val="none" w:sz="0" w:space="0" w:color="auto"/>
          </w:divBdr>
          <w:divsChild>
            <w:div w:id="1606300842">
              <w:marLeft w:val="0"/>
              <w:marRight w:val="0"/>
              <w:marTop w:val="0"/>
              <w:marBottom w:val="0"/>
              <w:divBdr>
                <w:top w:val="none" w:sz="0" w:space="0" w:color="auto"/>
                <w:left w:val="none" w:sz="0" w:space="0" w:color="auto"/>
                <w:bottom w:val="none" w:sz="0" w:space="0" w:color="auto"/>
                <w:right w:val="none" w:sz="0" w:space="0" w:color="auto"/>
              </w:divBdr>
            </w:div>
          </w:divsChild>
        </w:div>
        <w:div w:id="594246909">
          <w:marLeft w:val="0"/>
          <w:marRight w:val="0"/>
          <w:marTop w:val="0"/>
          <w:marBottom w:val="0"/>
          <w:divBdr>
            <w:top w:val="none" w:sz="0" w:space="0" w:color="auto"/>
            <w:left w:val="none" w:sz="0" w:space="0" w:color="auto"/>
            <w:bottom w:val="none" w:sz="0" w:space="0" w:color="auto"/>
            <w:right w:val="none" w:sz="0" w:space="0" w:color="auto"/>
          </w:divBdr>
          <w:divsChild>
            <w:div w:id="1677152429">
              <w:marLeft w:val="0"/>
              <w:marRight w:val="0"/>
              <w:marTop w:val="0"/>
              <w:marBottom w:val="0"/>
              <w:divBdr>
                <w:top w:val="none" w:sz="0" w:space="0" w:color="auto"/>
                <w:left w:val="none" w:sz="0" w:space="0" w:color="auto"/>
                <w:bottom w:val="none" w:sz="0" w:space="0" w:color="auto"/>
                <w:right w:val="none" w:sz="0" w:space="0" w:color="auto"/>
              </w:divBdr>
            </w:div>
          </w:divsChild>
        </w:div>
        <w:div w:id="1457943298">
          <w:marLeft w:val="0"/>
          <w:marRight w:val="0"/>
          <w:marTop w:val="0"/>
          <w:marBottom w:val="0"/>
          <w:divBdr>
            <w:top w:val="none" w:sz="0" w:space="0" w:color="auto"/>
            <w:left w:val="none" w:sz="0" w:space="0" w:color="auto"/>
            <w:bottom w:val="none" w:sz="0" w:space="0" w:color="auto"/>
            <w:right w:val="none" w:sz="0" w:space="0" w:color="auto"/>
          </w:divBdr>
          <w:divsChild>
            <w:div w:id="8443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10233">
      <w:bodyDiv w:val="1"/>
      <w:marLeft w:val="0"/>
      <w:marRight w:val="0"/>
      <w:marTop w:val="0"/>
      <w:marBottom w:val="0"/>
      <w:divBdr>
        <w:top w:val="none" w:sz="0" w:space="0" w:color="auto"/>
        <w:left w:val="none" w:sz="0" w:space="0" w:color="auto"/>
        <w:bottom w:val="none" w:sz="0" w:space="0" w:color="auto"/>
        <w:right w:val="none" w:sz="0" w:space="0" w:color="auto"/>
      </w:divBdr>
    </w:div>
    <w:div w:id="1106577555">
      <w:bodyDiv w:val="1"/>
      <w:marLeft w:val="0"/>
      <w:marRight w:val="0"/>
      <w:marTop w:val="0"/>
      <w:marBottom w:val="0"/>
      <w:divBdr>
        <w:top w:val="none" w:sz="0" w:space="0" w:color="auto"/>
        <w:left w:val="none" w:sz="0" w:space="0" w:color="auto"/>
        <w:bottom w:val="none" w:sz="0" w:space="0" w:color="auto"/>
        <w:right w:val="none" w:sz="0" w:space="0" w:color="auto"/>
      </w:divBdr>
    </w:div>
    <w:div w:id="1156647347">
      <w:bodyDiv w:val="1"/>
      <w:marLeft w:val="0"/>
      <w:marRight w:val="0"/>
      <w:marTop w:val="0"/>
      <w:marBottom w:val="0"/>
      <w:divBdr>
        <w:top w:val="none" w:sz="0" w:space="0" w:color="auto"/>
        <w:left w:val="none" w:sz="0" w:space="0" w:color="auto"/>
        <w:bottom w:val="none" w:sz="0" w:space="0" w:color="auto"/>
        <w:right w:val="none" w:sz="0" w:space="0" w:color="auto"/>
      </w:divBdr>
      <w:divsChild>
        <w:div w:id="1110121856">
          <w:marLeft w:val="0"/>
          <w:marRight w:val="0"/>
          <w:marTop w:val="0"/>
          <w:marBottom w:val="0"/>
          <w:divBdr>
            <w:top w:val="none" w:sz="0" w:space="0" w:color="auto"/>
            <w:left w:val="none" w:sz="0" w:space="0" w:color="auto"/>
            <w:bottom w:val="none" w:sz="0" w:space="0" w:color="auto"/>
            <w:right w:val="none" w:sz="0" w:space="0" w:color="auto"/>
          </w:divBdr>
          <w:divsChild>
            <w:div w:id="2251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570">
      <w:bodyDiv w:val="1"/>
      <w:marLeft w:val="0"/>
      <w:marRight w:val="0"/>
      <w:marTop w:val="0"/>
      <w:marBottom w:val="0"/>
      <w:divBdr>
        <w:top w:val="none" w:sz="0" w:space="0" w:color="auto"/>
        <w:left w:val="none" w:sz="0" w:space="0" w:color="auto"/>
        <w:bottom w:val="none" w:sz="0" w:space="0" w:color="auto"/>
        <w:right w:val="none" w:sz="0" w:space="0" w:color="auto"/>
      </w:divBdr>
    </w:div>
    <w:div w:id="1457677125">
      <w:bodyDiv w:val="1"/>
      <w:marLeft w:val="0"/>
      <w:marRight w:val="0"/>
      <w:marTop w:val="0"/>
      <w:marBottom w:val="0"/>
      <w:divBdr>
        <w:top w:val="none" w:sz="0" w:space="0" w:color="auto"/>
        <w:left w:val="none" w:sz="0" w:space="0" w:color="auto"/>
        <w:bottom w:val="none" w:sz="0" w:space="0" w:color="auto"/>
        <w:right w:val="none" w:sz="0" w:space="0" w:color="auto"/>
      </w:divBdr>
    </w:div>
    <w:div w:id="1541548247">
      <w:bodyDiv w:val="1"/>
      <w:marLeft w:val="0"/>
      <w:marRight w:val="0"/>
      <w:marTop w:val="0"/>
      <w:marBottom w:val="0"/>
      <w:divBdr>
        <w:top w:val="none" w:sz="0" w:space="0" w:color="auto"/>
        <w:left w:val="none" w:sz="0" w:space="0" w:color="auto"/>
        <w:bottom w:val="none" w:sz="0" w:space="0" w:color="auto"/>
        <w:right w:val="none" w:sz="0" w:space="0" w:color="auto"/>
      </w:divBdr>
      <w:divsChild>
        <w:div w:id="1086222274">
          <w:marLeft w:val="0"/>
          <w:marRight w:val="0"/>
          <w:marTop w:val="0"/>
          <w:marBottom w:val="0"/>
          <w:divBdr>
            <w:top w:val="none" w:sz="0" w:space="0" w:color="auto"/>
            <w:left w:val="none" w:sz="0" w:space="0" w:color="auto"/>
            <w:bottom w:val="none" w:sz="0" w:space="0" w:color="auto"/>
            <w:right w:val="none" w:sz="0" w:space="0" w:color="auto"/>
          </w:divBdr>
          <w:divsChild>
            <w:div w:id="178158909">
              <w:marLeft w:val="0"/>
              <w:marRight w:val="0"/>
              <w:marTop w:val="0"/>
              <w:marBottom w:val="0"/>
              <w:divBdr>
                <w:top w:val="none" w:sz="0" w:space="0" w:color="auto"/>
                <w:left w:val="none" w:sz="0" w:space="0" w:color="auto"/>
                <w:bottom w:val="none" w:sz="0" w:space="0" w:color="auto"/>
                <w:right w:val="none" w:sz="0" w:space="0" w:color="auto"/>
              </w:divBdr>
            </w:div>
          </w:divsChild>
        </w:div>
        <w:div w:id="734352076">
          <w:marLeft w:val="0"/>
          <w:marRight w:val="0"/>
          <w:marTop w:val="0"/>
          <w:marBottom w:val="0"/>
          <w:divBdr>
            <w:top w:val="none" w:sz="0" w:space="0" w:color="auto"/>
            <w:left w:val="none" w:sz="0" w:space="0" w:color="auto"/>
            <w:bottom w:val="none" w:sz="0" w:space="0" w:color="auto"/>
            <w:right w:val="none" w:sz="0" w:space="0" w:color="auto"/>
          </w:divBdr>
          <w:divsChild>
            <w:div w:id="3556808">
              <w:marLeft w:val="0"/>
              <w:marRight w:val="0"/>
              <w:marTop w:val="0"/>
              <w:marBottom w:val="0"/>
              <w:divBdr>
                <w:top w:val="none" w:sz="0" w:space="0" w:color="auto"/>
                <w:left w:val="none" w:sz="0" w:space="0" w:color="auto"/>
                <w:bottom w:val="none" w:sz="0" w:space="0" w:color="auto"/>
                <w:right w:val="none" w:sz="0" w:space="0" w:color="auto"/>
              </w:divBdr>
            </w:div>
          </w:divsChild>
        </w:div>
        <w:div w:id="1625426488">
          <w:marLeft w:val="0"/>
          <w:marRight w:val="0"/>
          <w:marTop w:val="0"/>
          <w:marBottom w:val="0"/>
          <w:divBdr>
            <w:top w:val="none" w:sz="0" w:space="0" w:color="auto"/>
            <w:left w:val="none" w:sz="0" w:space="0" w:color="auto"/>
            <w:bottom w:val="none" w:sz="0" w:space="0" w:color="auto"/>
            <w:right w:val="none" w:sz="0" w:space="0" w:color="auto"/>
          </w:divBdr>
          <w:divsChild>
            <w:div w:id="65077981">
              <w:marLeft w:val="0"/>
              <w:marRight w:val="0"/>
              <w:marTop w:val="0"/>
              <w:marBottom w:val="0"/>
              <w:divBdr>
                <w:top w:val="none" w:sz="0" w:space="0" w:color="auto"/>
                <w:left w:val="none" w:sz="0" w:space="0" w:color="auto"/>
                <w:bottom w:val="none" w:sz="0" w:space="0" w:color="auto"/>
                <w:right w:val="none" w:sz="0" w:space="0" w:color="auto"/>
              </w:divBdr>
            </w:div>
          </w:divsChild>
        </w:div>
        <w:div w:id="1934777772">
          <w:marLeft w:val="0"/>
          <w:marRight w:val="0"/>
          <w:marTop w:val="0"/>
          <w:marBottom w:val="0"/>
          <w:divBdr>
            <w:top w:val="none" w:sz="0" w:space="0" w:color="auto"/>
            <w:left w:val="none" w:sz="0" w:space="0" w:color="auto"/>
            <w:bottom w:val="none" w:sz="0" w:space="0" w:color="auto"/>
            <w:right w:val="none" w:sz="0" w:space="0" w:color="auto"/>
          </w:divBdr>
          <w:divsChild>
            <w:div w:id="323556243">
              <w:marLeft w:val="0"/>
              <w:marRight w:val="0"/>
              <w:marTop w:val="0"/>
              <w:marBottom w:val="0"/>
              <w:divBdr>
                <w:top w:val="none" w:sz="0" w:space="0" w:color="auto"/>
                <w:left w:val="none" w:sz="0" w:space="0" w:color="auto"/>
                <w:bottom w:val="none" w:sz="0" w:space="0" w:color="auto"/>
                <w:right w:val="none" w:sz="0" w:space="0" w:color="auto"/>
              </w:divBdr>
            </w:div>
          </w:divsChild>
        </w:div>
        <w:div w:id="642924125">
          <w:marLeft w:val="0"/>
          <w:marRight w:val="0"/>
          <w:marTop w:val="0"/>
          <w:marBottom w:val="0"/>
          <w:divBdr>
            <w:top w:val="none" w:sz="0" w:space="0" w:color="auto"/>
            <w:left w:val="none" w:sz="0" w:space="0" w:color="auto"/>
            <w:bottom w:val="none" w:sz="0" w:space="0" w:color="auto"/>
            <w:right w:val="none" w:sz="0" w:space="0" w:color="auto"/>
          </w:divBdr>
          <w:divsChild>
            <w:div w:id="1106316233">
              <w:marLeft w:val="0"/>
              <w:marRight w:val="0"/>
              <w:marTop w:val="0"/>
              <w:marBottom w:val="0"/>
              <w:divBdr>
                <w:top w:val="none" w:sz="0" w:space="0" w:color="auto"/>
                <w:left w:val="none" w:sz="0" w:space="0" w:color="auto"/>
                <w:bottom w:val="none" w:sz="0" w:space="0" w:color="auto"/>
                <w:right w:val="none" w:sz="0" w:space="0" w:color="auto"/>
              </w:divBdr>
            </w:div>
          </w:divsChild>
        </w:div>
        <w:div w:id="519011493">
          <w:marLeft w:val="0"/>
          <w:marRight w:val="0"/>
          <w:marTop w:val="0"/>
          <w:marBottom w:val="0"/>
          <w:divBdr>
            <w:top w:val="none" w:sz="0" w:space="0" w:color="auto"/>
            <w:left w:val="none" w:sz="0" w:space="0" w:color="auto"/>
            <w:bottom w:val="none" w:sz="0" w:space="0" w:color="auto"/>
            <w:right w:val="none" w:sz="0" w:space="0" w:color="auto"/>
          </w:divBdr>
          <w:divsChild>
            <w:div w:id="360936530">
              <w:marLeft w:val="0"/>
              <w:marRight w:val="0"/>
              <w:marTop w:val="0"/>
              <w:marBottom w:val="0"/>
              <w:divBdr>
                <w:top w:val="none" w:sz="0" w:space="0" w:color="auto"/>
                <w:left w:val="none" w:sz="0" w:space="0" w:color="auto"/>
                <w:bottom w:val="none" w:sz="0" w:space="0" w:color="auto"/>
                <w:right w:val="none" w:sz="0" w:space="0" w:color="auto"/>
              </w:divBdr>
            </w:div>
          </w:divsChild>
        </w:div>
        <w:div w:id="55976408">
          <w:marLeft w:val="0"/>
          <w:marRight w:val="0"/>
          <w:marTop w:val="0"/>
          <w:marBottom w:val="0"/>
          <w:divBdr>
            <w:top w:val="none" w:sz="0" w:space="0" w:color="auto"/>
            <w:left w:val="none" w:sz="0" w:space="0" w:color="auto"/>
            <w:bottom w:val="none" w:sz="0" w:space="0" w:color="auto"/>
            <w:right w:val="none" w:sz="0" w:space="0" w:color="auto"/>
          </w:divBdr>
          <w:divsChild>
            <w:div w:id="1761950831">
              <w:marLeft w:val="0"/>
              <w:marRight w:val="0"/>
              <w:marTop w:val="0"/>
              <w:marBottom w:val="0"/>
              <w:divBdr>
                <w:top w:val="none" w:sz="0" w:space="0" w:color="auto"/>
                <w:left w:val="none" w:sz="0" w:space="0" w:color="auto"/>
                <w:bottom w:val="none" w:sz="0" w:space="0" w:color="auto"/>
                <w:right w:val="none" w:sz="0" w:space="0" w:color="auto"/>
              </w:divBdr>
            </w:div>
          </w:divsChild>
        </w:div>
        <w:div w:id="1854417726">
          <w:marLeft w:val="0"/>
          <w:marRight w:val="0"/>
          <w:marTop w:val="0"/>
          <w:marBottom w:val="0"/>
          <w:divBdr>
            <w:top w:val="none" w:sz="0" w:space="0" w:color="auto"/>
            <w:left w:val="none" w:sz="0" w:space="0" w:color="auto"/>
            <w:bottom w:val="none" w:sz="0" w:space="0" w:color="auto"/>
            <w:right w:val="none" w:sz="0" w:space="0" w:color="auto"/>
          </w:divBdr>
          <w:divsChild>
            <w:div w:id="2028215431">
              <w:marLeft w:val="0"/>
              <w:marRight w:val="0"/>
              <w:marTop w:val="0"/>
              <w:marBottom w:val="0"/>
              <w:divBdr>
                <w:top w:val="none" w:sz="0" w:space="0" w:color="auto"/>
                <w:left w:val="none" w:sz="0" w:space="0" w:color="auto"/>
                <w:bottom w:val="none" w:sz="0" w:space="0" w:color="auto"/>
                <w:right w:val="none" w:sz="0" w:space="0" w:color="auto"/>
              </w:divBdr>
            </w:div>
          </w:divsChild>
        </w:div>
        <w:div w:id="1450933175">
          <w:marLeft w:val="0"/>
          <w:marRight w:val="0"/>
          <w:marTop w:val="0"/>
          <w:marBottom w:val="0"/>
          <w:divBdr>
            <w:top w:val="none" w:sz="0" w:space="0" w:color="auto"/>
            <w:left w:val="none" w:sz="0" w:space="0" w:color="auto"/>
            <w:bottom w:val="none" w:sz="0" w:space="0" w:color="auto"/>
            <w:right w:val="none" w:sz="0" w:space="0" w:color="auto"/>
          </w:divBdr>
          <w:divsChild>
            <w:div w:id="2122843212">
              <w:marLeft w:val="0"/>
              <w:marRight w:val="0"/>
              <w:marTop w:val="0"/>
              <w:marBottom w:val="0"/>
              <w:divBdr>
                <w:top w:val="none" w:sz="0" w:space="0" w:color="auto"/>
                <w:left w:val="none" w:sz="0" w:space="0" w:color="auto"/>
                <w:bottom w:val="none" w:sz="0" w:space="0" w:color="auto"/>
                <w:right w:val="none" w:sz="0" w:space="0" w:color="auto"/>
              </w:divBdr>
            </w:div>
          </w:divsChild>
        </w:div>
        <w:div w:id="205259932">
          <w:marLeft w:val="0"/>
          <w:marRight w:val="0"/>
          <w:marTop w:val="0"/>
          <w:marBottom w:val="0"/>
          <w:divBdr>
            <w:top w:val="none" w:sz="0" w:space="0" w:color="auto"/>
            <w:left w:val="none" w:sz="0" w:space="0" w:color="auto"/>
            <w:bottom w:val="none" w:sz="0" w:space="0" w:color="auto"/>
            <w:right w:val="none" w:sz="0" w:space="0" w:color="auto"/>
          </w:divBdr>
          <w:divsChild>
            <w:div w:id="1303777004">
              <w:marLeft w:val="0"/>
              <w:marRight w:val="0"/>
              <w:marTop w:val="0"/>
              <w:marBottom w:val="0"/>
              <w:divBdr>
                <w:top w:val="none" w:sz="0" w:space="0" w:color="auto"/>
                <w:left w:val="none" w:sz="0" w:space="0" w:color="auto"/>
                <w:bottom w:val="none" w:sz="0" w:space="0" w:color="auto"/>
                <w:right w:val="none" w:sz="0" w:space="0" w:color="auto"/>
              </w:divBdr>
            </w:div>
          </w:divsChild>
        </w:div>
        <w:div w:id="1416589537">
          <w:marLeft w:val="0"/>
          <w:marRight w:val="0"/>
          <w:marTop w:val="0"/>
          <w:marBottom w:val="0"/>
          <w:divBdr>
            <w:top w:val="none" w:sz="0" w:space="0" w:color="auto"/>
            <w:left w:val="none" w:sz="0" w:space="0" w:color="auto"/>
            <w:bottom w:val="none" w:sz="0" w:space="0" w:color="auto"/>
            <w:right w:val="none" w:sz="0" w:space="0" w:color="auto"/>
          </w:divBdr>
          <w:divsChild>
            <w:div w:id="1780179306">
              <w:marLeft w:val="0"/>
              <w:marRight w:val="0"/>
              <w:marTop w:val="0"/>
              <w:marBottom w:val="0"/>
              <w:divBdr>
                <w:top w:val="none" w:sz="0" w:space="0" w:color="auto"/>
                <w:left w:val="none" w:sz="0" w:space="0" w:color="auto"/>
                <w:bottom w:val="none" w:sz="0" w:space="0" w:color="auto"/>
                <w:right w:val="none" w:sz="0" w:space="0" w:color="auto"/>
              </w:divBdr>
            </w:div>
          </w:divsChild>
        </w:div>
        <w:div w:id="35617817">
          <w:marLeft w:val="0"/>
          <w:marRight w:val="0"/>
          <w:marTop w:val="0"/>
          <w:marBottom w:val="0"/>
          <w:divBdr>
            <w:top w:val="none" w:sz="0" w:space="0" w:color="auto"/>
            <w:left w:val="none" w:sz="0" w:space="0" w:color="auto"/>
            <w:bottom w:val="none" w:sz="0" w:space="0" w:color="auto"/>
            <w:right w:val="none" w:sz="0" w:space="0" w:color="auto"/>
          </w:divBdr>
          <w:divsChild>
            <w:div w:id="598682230">
              <w:marLeft w:val="0"/>
              <w:marRight w:val="0"/>
              <w:marTop w:val="0"/>
              <w:marBottom w:val="0"/>
              <w:divBdr>
                <w:top w:val="none" w:sz="0" w:space="0" w:color="auto"/>
                <w:left w:val="none" w:sz="0" w:space="0" w:color="auto"/>
                <w:bottom w:val="none" w:sz="0" w:space="0" w:color="auto"/>
                <w:right w:val="none" w:sz="0" w:space="0" w:color="auto"/>
              </w:divBdr>
            </w:div>
          </w:divsChild>
        </w:div>
        <w:div w:id="1880893447">
          <w:marLeft w:val="0"/>
          <w:marRight w:val="0"/>
          <w:marTop w:val="0"/>
          <w:marBottom w:val="0"/>
          <w:divBdr>
            <w:top w:val="none" w:sz="0" w:space="0" w:color="auto"/>
            <w:left w:val="none" w:sz="0" w:space="0" w:color="auto"/>
            <w:bottom w:val="none" w:sz="0" w:space="0" w:color="auto"/>
            <w:right w:val="none" w:sz="0" w:space="0" w:color="auto"/>
          </w:divBdr>
          <w:divsChild>
            <w:div w:id="179785082">
              <w:marLeft w:val="0"/>
              <w:marRight w:val="0"/>
              <w:marTop w:val="0"/>
              <w:marBottom w:val="0"/>
              <w:divBdr>
                <w:top w:val="none" w:sz="0" w:space="0" w:color="auto"/>
                <w:left w:val="none" w:sz="0" w:space="0" w:color="auto"/>
                <w:bottom w:val="none" w:sz="0" w:space="0" w:color="auto"/>
                <w:right w:val="none" w:sz="0" w:space="0" w:color="auto"/>
              </w:divBdr>
            </w:div>
          </w:divsChild>
        </w:div>
        <w:div w:id="2123457639">
          <w:marLeft w:val="0"/>
          <w:marRight w:val="0"/>
          <w:marTop w:val="0"/>
          <w:marBottom w:val="0"/>
          <w:divBdr>
            <w:top w:val="none" w:sz="0" w:space="0" w:color="auto"/>
            <w:left w:val="none" w:sz="0" w:space="0" w:color="auto"/>
            <w:bottom w:val="none" w:sz="0" w:space="0" w:color="auto"/>
            <w:right w:val="none" w:sz="0" w:space="0" w:color="auto"/>
          </w:divBdr>
          <w:divsChild>
            <w:div w:id="706879897">
              <w:marLeft w:val="0"/>
              <w:marRight w:val="0"/>
              <w:marTop w:val="0"/>
              <w:marBottom w:val="0"/>
              <w:divBdr>
                <w:top w:val="none" w:sz="0" w:space="0" w:color="auto"/>
                <w:left w:val="none" w:sz="0" w:space="0" w:color="auto"/>
                <w:bottom w:val="none" w:sz="0" w:space="0" w:color="auto"/>
                <w:right w:val="none" w:sz="0" w:space="0" w:color="auto"/>
              </w:divBdr>
            </w:div>
          </w:divsChild>
        </w:div>
        <w:div w:id="12802638">
          <w:marLeft w:val="0"/>
          <w:marRight w:val="0"/>
          <w:marTop w:val="0"/>
          <w:marBottom w:val="0"/>
          <w:divBdr>
            <w:top w:val="none" w:sz="0" w:space="0" w:color="auto"/>
            <w:left w:val="none" w:sz="0" w:space="0" w:color="auto"/>
            <w:bottom w:val="none" w:sz="0" w:space="0" w:color="auto"/>
            <w:right w:val="none" w:sz="0" w:space="0" w:color="auto"/>
          </w:divBdr>
          <w:divsChild>
            <w:div w:id="2015178678">
              <w:marLeft w:val="0"/>
              <w:marRight w:val="0"/>
              <w:marTop w:val="0"/>
              <w:marBottom w:val="0"/>
              <w:divBdr>
                <w:top w:val="none" w:sz="0" w:space="0" w:color="auto"/>
                <w:left w:val="none" w:sz="0" w:space="0" w:color="auto"/>
                <w:bottom w:val="none" w:sz="0" w:space="0" w:color="auto"/>
                <w:right w:val="none" w:sz="0" w:space="0" w:color="auto"/>
              </w:divBdr>
            </w:div>
          </w:divsChild>
        </w:div>
        <w:div w:id="608317948">
          <w:marLeft w:val="0"/>
          <w:marRight w:val="0"/>
          <w:marTop w:val="0"/>
          <w:marBottom w:val="0"/>
          <w:divBdr>
            <w:top w:val="none" w:sz="0" w:space="0" w:color="auto"/>
            <w:left w:val="none" w:sz="0" w:space="0" w:color="auto"/>
            <w:bottom w:val="none" w:sz="0" w:space="0" w:color="auto"/>
            <w:right w:val="none" w:sz="0" w:space="0" w:color="auto"/>
          </w:divBdr>
          <w:divsChild>
            <w:div w:id="1920407905">
              <w:marLeft w:val="0"/>
              <w:marRight w:val="0"/>
              <w:marTop w:val="0"/>
              <w:marBottom w:val="0"/>
              <w:divBdr>
                <w:top w:val="none" w:sz="0" w:space="0" w:color="auto"/>
                <w:left w:val="none" w:sz="0" w:space="0" w:color="auto"/>
                <w:bottom w:val="none" w:sz="0" w:space="0" w:color="auto"/>
                <w:right w:val="none" w:sz="0" w:space="0" w:color="auto"/>
              </w:divBdr>
            </w:div>
          </w:divsChild>
        </w:div>
        <w:div w:id="2076391061">
          <w:marLeft w:val="0"/>
          <w:marRight w:val="0"/>
          <w:marTop w:val="0"/>
          <w:marBottom w:val="0"/>
          <w:divBdr>
            <w:top w:val="none" w:sz="0" w:space="0" w:color="auto"/>
            <w:left w:val="none" w:sz="0" w:space="0" w:color="auto"/>
            <w:bottom w:val="none" w:sz="0" w:space="0" w:color="auto"/>
            <w:right w:val="none" w:sz="0" w:space="0" w:color="auto"/>
          </w:divBdr>
          <w:divsChild>
            <w:div w:id="556939875">
              <w:marLeft w:val="0"/>
              <w:marRight w:val="0"/>
              <w:marTop w:val="0"/>
              <w:marBottom w:val="0"/>
              <w:divBdr>
                <w:top w:val="none" w:sz="0" w:space="0" w:color="auto"/>
                <w:left w:val="none" w:sz="0" w:space="0" w:color="auto"/>
                <w:bottom w:val="none" w:sz="0" w:space="0" w:color="auto"/>
                <w:right w:val="none" w:sz="0" w:space="0" w:color="auto"/>
              </w:divBdr>
            </w:div>
          </w:divsChild>
        </w:div>
        <w:div w:id="1608662744">
          <w:marLeft w:val="0"/>
          <w:marRight w:val="0"/>
          <w:marTop w:val="0"/>
          <w:marBottom w:val="0"/>
          <w:divBdr>
            <w:top w:val="none" w:sz="0" w:space="0" w:color="auto"/>
            <w:left w:val="none" w:sz="0" w:space="0" w:color="auto"/>
            <w:bottom w:val="none" w:sz="0" w:space="0" w:color="auto"/>
            <w:right w:val="none" w:sz="0" w:space="0" w:color="auto"/>
          </w:divBdr>
          <w:divsChild>
            <w:div w:id="34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0380">
      <w:bodyDiv w:val="1"/>
      <w:marLeft w:val="0"/>
      <w:marRight w:val="0"/>
      <w:marTop w:val="0"/>
      <w:marBottom w:val="0"/>
      <w:divBdr>
        <w:top w:val="none" w:sz="0" w:space="0" w:color="auto"/>
        <w:left w:val="none" w:sz="0" w:space="0" w:color="auto"/>
        <w:bottom w:val="none" w:sz="0" w:space="0" w:color="auto"/>
        <w:right w:val="none" w:sz="0" w:space="0" w:color="auto"/>
      </w:divBdr>
    </w:div>
    <w:div w:id="1943688506">
      <w:bodyDiv w:val="1"/>
      <w:marLeft w:val="0"/>
      <w:marRight w:val="0"/>
      <w:marTop w:val="0"/>
      <w:marBottom w:val="0"/>
      <w:divBdr>
        <w:top w:val="none" w:sz="0" w:space="0" w:color="auto"/>
        <w:left w:val="none" w:sz="0" w:space="0" w:color="auto"/>
        <w:bottom w:val="none" w:sz="0" w:space="0" w:color="auto"/>
        <w:right w:val="none" w:sz="0" w:space="0" w:color="auto"/>
      </w:divBdr>
    </w:div>
    <w:div w:id="21362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G:\Meine%20Ablage\HF\Datenbanken%20S2\Projektarbeit\ipso!%20Word%20Bericht%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79A6E24DB4533A0FDEC83EFAA1901"/>
        <w:category>
          <w:name w:val="Allgemein"/>
          <w:gallery w:val="placeholder"/>
        </w:category>
        <w:types>
          <w:type w:val="bbPlcHdr"/>
        </w:types>
        <w:behaviors>
          <w:behavior w:val="content"/>
        </w:behaviors>
        <w:guid w:val="{B6DB9D4C-A5FF-4397-AC86-620A28D4E702}"/>
      </w:docPartPr>
      <w:docPartBody>
        <w:p w:rsidR="0012487F" w:rsidRDefault="00C60F8B">
          <w:pPr>
            <w:pStyle w:val="C9479A6E24DB4533A0FDEC83EFAA1901"/>
          </w:pPr>
          <w:r w:rsidRPr="00885008">
            <w:rPr>
              <w:rStyle w:val="Platzhaltertext"/>
              <w:color w:val="FFFFFF" w:themeColor="background1"/>
            </w:rPr>
            <w:t>[Titel einfügen…]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E3"/>
    <w:rsid w:val="0007125D"/>
    <w:rsid w:val="000947E3"/>
    <w:rsid w:val="000D6D06"/>
    <w:rsid w:val="0012487F"/>
    <w:rsid w:val="00355366"/>
    <w:rsid w:val="005701D9"/>
    <w:rsid w:val="0078643C"/>
    <w:rsid w:val="00934A50"/>
    <w:rsid w:val="00B0136E"/>
    <w:rsid w:val="00B96F9A"/>
    <w:rsid w:val="00C121AA"/>
    <w:rsid w:val="00C60F8B"/>
    <w:rsid w:val="00F3429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C9479A6E24DB4533A0FDEC83EFAA1901">
    <w:name w:val="C9479A6E24DB4533A0FDEC83EFAA1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C371-B41A-4E62-88CF-C942DA02CC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7D981F-8D10-4FD0-8537-1B41E18E5D69}">
  <ds:schemaRefs>
    <ds:schemaRef ds:uri="http://schemas.microsoft.com/sharepoint/v3/contenttype/forms"/>
  </ds:schemaRefs>
</ds:datastoreItem>
</file>

<file path=customXml/itemProps3.xml><?xml version="1.0" encoding="utf-8"?>
<ds:datastoreItem xmlns:ds="http://schemas.openxmlformats.org/officeDocument/2006/customXml" ds:itemID="{634EF22B-3291-4E2F-AF83-18C87E567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 Word Bericht Hochformat 03.2021.dotx</Template>
  <TotalTime>0</TotalTime>
  <Pages>15</Pages>
  <Words>3241</Words>
  <Characters>20424</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Praxisarbeit «Aufgabenverwaltung» Webtechnologie 1</vt:lpstr>
    </vt:vector>
  </TitlesOfParts>
  <Company>ipso Bildung AG</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Praxisarbeit «Aufgabenverwaltung» Webtechnologie 1</dc:title>
  <dc:subject/>
  <dc:creator>Miro</dc:creator>
  <cp:keywords/>
  <dc:description/>
  <cp:lastModifiedBy>Neven Kljajic</cp:lastModifiedBy>
  <cp:revision>396</cp:revision>
  <cp:lastPrinted>2021-03-10T00:51:00Z</cp:lastPrinted>
  <dcterms:created xsi:type="dcterms:W3CDTF">2022-08-21T21:18:00Z</dcterms:created>
  <dcterms:modified xsi:type="dcterms:W3CDTF">2023-03-03T14:39:00Z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